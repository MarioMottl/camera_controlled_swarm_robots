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4F62681D" w:rsidR="00075B04" w:rsidRPr="00ED47AF" w:rsidRDefault="00075B04" w:rsidP="0067469A">
      <w:pPr>
        <w:spacing w:line="240" w:lineRule="auto"/>
        <w:rPr>
          <w:rFonts w:cs="Arial"/>
        </w:rPr>
      </w:pPr>
      <w:r w:rsidRPr="00ED47AF">
        <w:rPr>
          <w:rFonts w:cs="Arial"/>
        </w:rPr>
        <w:t xml:space="preserve">Datum: </w:t>
      </w:r>
      <w:r w:rsidR="00125701">
        <w:rPr>
          <w:rFonts w:cs="Arial"/>
        </w:rPr>
        <w:t>20.04.2021</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4144" behindDoc="0" locked="0" layoutInCell="1" allowOverlap="1" wp14:anchorId="3D32D6DD" wp14:editId="72D7F250">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6177D641">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E9873E"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D636ABB">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2D97F2"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458B2243" wp14:editId="7A027015">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56CF64B" id="Gerade Verbindung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059243D8" w:rsidR="00BA043C" w:rsidRPr="00ED47AF" w:rsidRDefault="0057565A" w:rsidP="0067469A">
      <w:pPr>
        <w:spacing w:line="240" w:lineRule="auto"/>
        <w:rPr>
          <w:rFonts w:cs="Arial"/>
        </w:rPr>
      </w:pPr>
      <w:r w:rsidRPr="00ED47AF">
        <w:rPr>
          <w:rFonts w:cs="Arial"/>
        </w:rPr>
        <w:t xml:space="preserve">Hollabrunn, am </w:t>
      </w:r>
      <w:r w:rsidR="005B3D62">
        <w:rPr>
          <w:rFonts w:cs="Arial"/>
        </w:rPr>
        <w:t>20</w:t>
      </w:r>
      <w:r w:rsidRPr="00ED47AF">
        <w:rPr>
          <w:rFonts w:cs="Arial"/>
        </w:rPr>
        <w:t>.</w:t>
      </w:r>
      <w:r w:rsidR="005B3D62">
        <w:rPr>
          <w:rFonts w:cs="Arial"/>
        </w:rPr>
        <w:t>04.2021</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4A92C1E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B06EB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B06EB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B06EB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7B258086">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547BFCF5" w14:textId="004CE238" w:rsidR="00172368" w:rsidRDefault="00F27725">
      <w:pPr>
        <w:pStyle w:val="Verzeichnis1"/>
        <w:tabs>
          <w:tab w:val="left" w:pos="680"/>
        </w:tabs>
        <w:rPr>
          <w:rFonts w:asciiTheme="minorHAnsi" w:eastAsiaTheme="minorEastAsia" w:hAnsiTheme="minorHAnsi" w:cstheme="minorBidi"/>
          <w:bCs w:val="0"/>
          <w:sz w:val="22"/>
          <w:lang w:val="de-DE"/>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800220" w:history="1">
        <w:r w:rsidR="00172368" w:rsidRPr="00C13F7F">
          <w:rPr>
            <w:rStyle w:val="Hyperlink"/>
          </w:rPr>
          <w:t>1</w:t>
        </w:r>
        <w:r w:rsidR="00172368">
          <w:rPr>
            <w:rFonts w:asciiTheme="minorHAnsi" w:eastAsiaTheme="minorEastAsia" w:hAnsiTheme="minorHAnsi" w:cstheme="minorBidi"/>
            <w:bCs w:val="0"/>
            <w:sz w:val="22"/>
            <w:lang w:val="de-DE"/>
          </w:rPr>
          <w:tab/>
        </w:r>
        <w:r w:rsidR="00172368" w:rsidRPr="00C13F7F">
          <w:rPr>
            <w:rStyle w:val="Hyperlink"/>
          </w:rPr>
          <w:t>Camera Controlled Swarm Robots</w:t>
        </w:r>
        <w:r w:rsidR="00172368">
          <w:rPr>
            <w:webHidden/>
          </w:rPr>
          <w:tab/>
        </w:r>
        <w:r w:rsidR="00172368">
          <w:rPr>
            <w:webHidden/>
          </w:rPr>
          <w:fldChar w:fldCharType="begin"/>
        </w:r>
        <w:r w:rsidR="00172368">
          <w:rPr>
            <w:webHidden/>
          </w:rPr>
          <w:instrText xml:space="preserve"> PAGEREF _Toc69800220 \h </w:instrText>
        </w:r>
        <w:r w:rsidR="00172368">
          <w:rPr>
            <w:webHidden/>
          </w:rPr>
        </w:r>
        <w:r w:rsidR="00172368">
          <w:rPr>
            <w:webHidden/>
          </w:rPr>
          <w:fldChar w:fldCharType="separate"/>
        </w:r>
        <w:r w:rsidR="00172368">
          <w:rPr>
            <w:webHidden/>
          </w:rPr>
          <w:t>12</w:t>
        </w:r>
        <w:r w:rsidR="00172368">
          <w:rPr>
            <w:webHidden/>
          </w:rPr>
          <w:fldChar w:fldCharType="end"/>
        </w:r>
      </w:hyperlink>
    </w:p>
    <w:p w14:paraId="33A428AF" w14:textId="1F7769A2" w:rsidR="00172368" w:rsidRDefault="00F92CFB">
      <w:pPr>
        <w:pStyle w:val="Verzeichnis2"/>
        <w:rPr>
          <w:rFonts w:asciiTheme="minorHAnsi" w:eastAsiaTheme="minorEastAsia" w:hAnsiTheme="minorHAnsi" w:cstheme="minorBidi"/>
          <w:bCs w:val="0"/>
          <w:sz w:val="22"/>
          <w:szCs w:val="22"/>
          <w:lang w:val="de-DE"/>
        </w:rPr>
      </w:pPr>
      <w:hyperlink w:anchor="_Toc69800221" w:history="1">
        <w:r w:rsidR="00172368" w:rsidRPr="00C13F7F">
          <w:rPr>
            <w:rStyle w:val="Hyperlink"/>
          </w:rPr>
          <w:t>1.1 Blockschaltbild</w:t>
        </w:r>
        <w:r w:rsidR="00172368">
          <w:rPr>
            <w:webHidden/>
          </w:rPr>
          <w:tab/>
        </w:r>
        <w:r w:rsidR="00172368">
          <w:rPr>
            <w:webHidden/>
          </w:rPr>
          <w:fldChar w:fldCharType="begin"/>
        </w:r>
        <w:r w:rsidR="00172368">
          <w:rPr>
            <w:webHidden/>
          </w:rPr>
          <w:instrText xml:space="preserve"> PAGEREF _Toc69800221 \h </w:instrText>
        </w:r>
        <w:r w:rsidR="00172368">
          <w:rPr>
            <w:webHidden/>
          </w:rPr>
        </w:r>
        <w:r w:rsidR="00172368">
          <w:rPr>
            <w:webHidden/>
          </w:rPr>
          <w:fldChar w:fldCharType="separate"/>
        </w:r>
        <w:r w:rsidR="00172368">
          <w:rPr>
            <w:webHidden/>
          </w:rPr>
          <w:t>12</w:t>
        </w:r>
        <w:r w:rsidR="00172368">
          <w:rPr>
            <w:webHidden/>
          </w:rPr>
          <w:fldChar w:fldCharType="end"/>
        </w:r>
      </w:hyperlink>
    </w:p>
    <w:p w14:paraId="3BB987B5" w14:textId="3D3B1D70" w:rsidR="00172368" w:rsidRDefault="00F92CFB">
      <w:pPr>
        <w:pStyle w:val="Verzeichnis2"/>
        <w:rPr>
          <w:rFonts w:asciiTheme="minorHAnsi" w:eastAsiaTheme="minorEastAsia" w:hAnsiTheme="minorHAnsi" w:cstheme="minorBidi"/>
          <w:bCs w:val="0"/>
          <w:sz w:val="22"/>
          <w:szCs w:val="22"/>
          <w:lang w:val="de-DE"/>
        </w:rPr>
      </w:pPr>
      <w:hyperlink w:anchor="_Toc69800222" w:history="1">
        <w:r w:rsidR="00172368" w:rsidRPr="00C13F7F">
          <w:rPr>
            <w:rStyle w:val="Hyperlink"/>
          </w:rPr>
          <w:t>1.2 Funktionsbeschreibung</w:t>
        </w:r>
        <w:r w:rsidR="00172368">
          <w:rPr>
            <w:webHidden/>
          </w:rPr>
          <w:tab/>
        </w:r>
        <w:r w:rsidR="00172368">
          <w:rPr>
            <w:webHidden/>
          </w:rPr>
          <w:fldChar w:fldCharType="begin"/>
        </w:r>
        <w:r w:rsidR="00172368">
          <w:rPr>
            <w:webHidden/>
          </w:rPr>
          <w:instrText xml:space="preserve"> PAGEREF _Toc69800222 \h </w:instrText>
        </w:r>
        <w:r w:rsidR="00172368">
          <w:rPr>
            <w:webHidden/>
          </w:rPr>
        </w:r>
        <w:r w:rsidR="00172368">
          <w:rPr>
            <w:webHidden/>
          </w:rPr>
          <w:fldChar w:fldCharType="separate"/>
        </w:r>
        <w:r w:rsidR="00172368">
          <w:rPr>
            <w:webHidden/>
          </w:rPr>
          <w:t>12</w:t>
        </w:r>
        <w:r w:rsidR="00172368">
          <w:rPr>
            <w:webHidden/>
          </w:rPr>
          <w:fldChar w:fldCharType="end"/>
        </w:r>
      </w:hyperlink>
    </w:p>
    <w:p w14:paraId="57980531" w14:textId="60E13C1E" w:rsidR="00172368" w:rsidRDefault="00F92CFB">
      <w:pPr>
        <w:pStyle w:val="Verzeichnis1"/>
        <w:tabs>
          <w:tab w:val="left" w:pos="680"/>
        </w:tabs>
        <w:rPr>
          <w:rFonts w:asciiTheme="minorHAnsi" w:eastAsiaTheme="minorEastAsia" w:hAnsiTheme="minorHAnsi" w:cstheme="minorBidi"/>
          <w:bCs w:val="0"/>
          <w:sz w:val="22"/>
          <w:lang w:val="de-DE"/>
        </w:rPr>
      </w:pPr>
      <w:hyperlink w:anchor="_Toc69800223" w:history="1">
        <w:r w:rsidR="00172368" w:rsidRPr="00C13F7F">
          <w:rPr>
            <w:rStyle w:val="Hyperlink"/>
          </w:rPr>
          <w:t>2</w:t>
        </w:r>
        <w:r w:rsidR="00172368">
          <w:rPr>
            <w:rFonts w:asciiTheme="minorHAnsi" w:eastAsiaTheme="minorEastAsia" w:hAnsiTheme="minorHAnsi" w:cstheme="minorBidi"/>
            <w:bCs w:val="0"/>
            <w:sz w:val="22"/>
            <w:lang w:val="de-DE"/>
          </w:rPr>
          <w:tab/>
        </w:r>
        <w:r w:rsidR="00172368" w:rsidRPr="00C13F7F">
          <w:rPr>
            <w:rStyle w:val="Hyperlink"/>
          </w:rPr>
          <w:t>Positionserkennung</w:t>
        </w:r>
        <w:r w:rsidR="00172368">
          <w:rPr>
            <w:webHidden/>
          </w:rPr>
          <w:tab/>
        </w:r>
        <w:r w:rsidR="00172368">
          <w:rPr>
            <w:webHidden/>
          </w:rPr>
          <w:fldChar w:fldCharType="begin"/>
        </w:r>
        <w:r w:rsidR="00172368">
          <w:rPr>
            <w:webHidden/>
          </w:rPr>
          <w:instrText xml:space="preserve"> PAGEREF _Toc69800223 \h </w:instrText>
        </w:r>
        <w:r w:rsidR="00172368">
          <w:rPr>
            <w:webHidden/>
          </w:rPr>
        </w:r>
        <w:r w:rsidR="00172368">
          <w:rPr>
            <w:webHidden/>
          </w:rPr>
          <w:fldChar w:fldCharType="separate"/>
        </w:r>
        <w:r w:rsidR="00172368">
          <w:rPr>
            <w:webHidden/>
          </w:rPr>
          <w:t>13</w:t>
        </w:r>
        <w:r w:rsidR="00172368">
          <w:rPr>
            <w:webHidden/>
          </w:rPr>
          <w:fldChar w:fldCharType="end"/>
        </w:r>
      </w:hyperlink>
    </w:p>
    <w:p w14:paraId="7E0C0BDA" w14:textId="1E12E694" w:rsidR="00172368" w:rsidRDefault="00F92CFB">
      <w:pPr>
        <w:pStyle w:val="Verzeichnis2"/>
        <w:rPr>
          <w:rFonts w:asciiTheme="minorHAnsi" w:eastAsiaTheme="minorEastAsia" w:hAnsiTheme="minorHAnsi" w:cstheme="minorBidi"/>
          <w:bCs w:val="0"/>
          <w:sz w:val="22"/>
          <w:szCs w:val="22"/>
          <w:lang w:val="de-DE"/>
        </w:rPr>
      </w:pPr>
      <w:hyperlink w:anchor="_Toc69800224" w:history="1">
        <w:r w:rsidR="00172368" w:rsidRPr="00C13F7F">
          <w:rPr>
            <w:rStyle w:val="Hyperlink"/>
            <w:rFonts w:cs="Arial"/>
          </w:rPr>
          <w:t>2.1 Übersicht</w:t>
        </w:r>
        <w:r w:rsidR="00172368">
          <w:rPr>
            <w:webHidden/>
          </w:rPr>
          <w:tab/>
        </w:r>
        <w:r w:rsidR="00172368">
          <w:rPr>
            <w:webHidden/>
          </w:rPr>
          <w:fldChar w:fldCharType="begin"/>
        </w:r>
        <w:r w:rsidR="00172368">
          <w:rPr>
            <w:webHidden/>
          </w:rPr>
          <w:instrText xml:space="preserve"> PAGEREF _Toc69800224 \h </w:instrText>
        </w:r>
        <w:r w:rsidR="00172368">
          <w:rPr>
            <w:webHidden/>
          </w:rPr>
        </w:r>
        <w:r w:rsidR="00172368">
          <w:rPr>
            <w:webHidden/>
          </w:rPr>
          <w:fldChar w:fldCharType="separate"/>
        </w:r>
        <w:r w:rsidR="00172368">
          <w:rPr>
            <w:webHidden/>
          </w:rPr>
          <w:t>13</w:t>
        </w:r>
        <w:r w:rsidR="00172368">
          <w:rPr>
            <w:webHidden/>
          </w:rPr>
          <w:fldChar w:fldCharType="end"/>
        </w:r>
      </w:hyperlink>
    </w:p>
    <w:p w14:paraId="2F2FAF58" w14:textId="0C9D2C3A" w:rsidR="00172368" w:rsidRDefault="00F92CFB">
      <w:pPr>
        <w:pStyle w:val="Verzeichnis2"/>
        <w:rPr>
          <w:rFonts w:asciiTheme="minorHAnsi" w:eastAsiaTheme="minorEastAsia" w:hAnsiTheme="minorHAnsi" w:cstheme="minorBidi"/>
          <w:bCs w:val="0"/>
          <w:sz w:val="22"/>
          <w:szCs w:val="22"/>
          <w:lang w:val="de-DE"/>
        </w:rPr>
      </w:pPr>
      <w:hyperlink w:anchor="_Toc69800225" w:history="1">
        <w:r w:rsidR="00172368" w:rsidRPr="00C13F7F">
          <w:rPr>
            <w:rStyle w:val="Hyperlink"/>
            <w:rFonts w:cs="Arial"/>
          </w:rPr>
          <w:t>2.2 Aufbau des Tisches</w:t>
        </w:r>
        <w:r w:rsidR="00172368">
          <w:rPr>
            <w:webHidden/>
          </w:rPr>
          <w:tab/>
        </w:r>
        <w:r w:rsidR="00172368">
          <w:rPr>
            <w:webHidden/>
          </w:rPr>
          <w:fldChar w:fldCharType="begin"/>
        </w:r>
        <w:r w:rsidR="00172368">
          <w:rPr>
            <w:webHidden/>
          </w:rPr>
          <w:instrText xml:space="preserve"> PAGEREF _Toc69800225 \h </w:instrText>
        </w:r>
        <w:r w:rsidR="00172368">
          <w:rPr>
            <w:webHidden/>
          </w:rPr>
        </w:r>
        <w:r w:rsidR="00172368">
          <w:rPr>
            <w:webHidden/>
          </w:rPr>
          <w:fldChar w:fldCharType="separate"/>
        </w:r>
        <w:r w:rsidR="00172368">
          <w:rPr>
            <w:webHidden/>
          </w:rPr>
          <w:t>14</w:t>
        </w:r>
        <w:r w:rsidR="00172368">
          <w:rPr>
            <w:webHidden/>
          </w:rPr>
          <w:fldChar w:fldCharType="end"/>
        </w:r>
      </w:hyperlink>
    </w:p>
    <w:p w14:paraId="53669444" w14:textId="04F8F75D" w:rsidR="00172368" w:rsidRDefault="00F92CFB">
      <w:pPr>
        <w:pStyle w:val="Verzeichnis2"/>
        <w:rPr>
          <w:rFonts w:asciiTheme="minorHAnsi" w:eastAsiaTheme="minorEastAsia" w:hAnsiTheme="minorHAnsi" w:cstheme="minorBidi"/>
          <w:bCs w:val="0"/>
          <w:sz w:val="22"/>
          <w:szCs w:val="22"/>
          <w:lang w:val="de-DE"/>
        </w:rPr>
      </w:pPr>
      <w:hyperlink w:anchor="_Toc69800226" w:history="1">
        <w:r w:rsidR="00172368" w:rsidRPr="00C13F7F">
          <w:rPr>
            <w:rStyle w:val="Hyperlink"/>
            <w:rFonts w:cs="Arial"/>
          </w:rPr>
          <w:t>2.3 Kamera</w:t>
        </w:r>
        <w:r w:rsidR="00172368">
          <w:rPr>
            <w:webHidden/>
          </w:rPr>
          <w:tab/>
        </w:r>
        <w:r w:rsidR="00172368">
          <w:rPr>
            <w:webHidden/>
          </w:rPr>
          <w:fldChar w:fldCharType="begin"/>
        </w:r>
        <w:r w:rsidR="00172368">
          <w:rPr>
            <w:webHidden/>
          </w:rPr>
          <w:instrText xml:space="preserve"> PAGEREF _Toc69800226 \h </w:instrText>
        </w:r>
        <w:r w:rsidR="00172368">
          <w:rPr>
            <w:webHidden/>
          </w:rPr>
        </w:r>
        <w:r w:rsidR="00172368">
          <w:rPr>
            <w:webHidden/>
          </w:rPr>
          <w:fldChar w:fldCharType="separate"/>
        </w:r>
        <w:r w:rsidR="00172368">
          <w:rPr>
            <w:webHidden/>
          </w:rPr>
          <w:t>15</w:t>
        </w:r>
        <w:r w:rsidR="00172368">
          <w:rPr>
            <w:webHidden/>
          </w:rPr>
          <w:fldChar w:fldCharType="end"/>
        </w:r>
      </w:hyperlink>
    </w:p>
    <w:p w14:paraId="2152D19E" w14:textId="677D7D71" w:rsidR="00172368" w:rsidRDefault="00F92CFB">
      <w:pPr>
        <w:pStyle w:val="Verzeichnis3"/>
        <w:rPr>
          <w:rFonts w:asciiTheme="minorHAnsi" w:eastAsiaTheme="minorEastAsia" w:hAnsiTheme="minorHAnsi" w:cstheme="minorBidi"/>
          <w:sz w:val="22"/>
          <w:szCs w:val="22"/>
          <w:lang w:val="de-DE"/>
        </w:rPr>
      </w:pPr>
      <w:hyperlink w:anchor="_Toc69800227" w:history="1">
        <w:r w:rsidR="00172368" w:rsidRPr="00C13F7F">
          <w:rPr>
            <w:rStyle w:val="Hyperlink"/>
          </w:rPr>
          <w:t>2.3.1 Korrekter Platzierung der Kamera</w:t>
        </w:r>
        <w:r w:rsidR="00172368">
          <w:rPr>
            <w:webHidden/>
          </w:rPr>
          <w:tab/>
        </w:r>
        <w:r w:rsidR="00172368">
          <w:rPr>
            <w:webHidden/>
          </w:rPr>
          <w:fldChar w:fldCharType="begin"/>
        </w:r>
        <w:r w:rsidR="00172368">
          <w:rPr>
            <w:webHidden/>
          </w:rPr>
          <w:instrText xml:space="preserve"> PAGEREF _Toc69800227 \h </w:instrText>
        </w:r>
        <w:r w:rsidR="00172368">
          <w:rPr>
            <w:webHidden/>
          </w:rPr>
        </w:r>
        <w:r w:rsidR="00172368">
          <w:rPr>
            <w:webHidden/>
          </w:rPr>
          <w:fldChar w:fldCharType="separate"/>
        </w:r>
        <w:r w:rsidR="00172368">
          <w:rPr>
            <w:webHidden/>
          </w:rPr>
          <w:t>15</w:t>
        </w:r>
        <w:r w:rsidR="00172368">
          <w:rPr>
            <w:webHidden/>
          </w:rPr>
          <w:fldChar w:fldCharType="end"/>
        </w:r>
      </w:hyperlink>
    </w:p>
    <w:p w14:paraId="014056DF" w14:textId="01E4BF97" w:rsidR="00172368" w:rsidRDefault="00F92CFB">
      <w:pPr>
        <w:pStyle w:val="Verzeichnis3"/>
        <w:rPr>
          <w:rFonts w:asciiTheme="minorHAnsi" w:eastAsiaTheme="minorEastAsia" w:hAnsiTheme="minorHAnsi" w:cstheme="minorBidi"/>
          <w:sz w:val="22"/>
          <w:szCs w:val="22"/>
          <w:lang w:val="de-DE"/>
        </w:rPr>
      </w:pPr>
      <w:hyperlink w:anchor="_Toc69800228" w:history="1">
        <w:r w:rsidR="00172368" w:rsidRPr="00C13F7F">
          <w:rPr>
            <w:rStyle w:val="Hyperlink"/>
          </w:rPr>
          <w:t>2.3.2 Kalibrierung der Kamera (GUI)</w:t>
        </w:r>
        <w:r w:rsidR="00172368">
          <w:rPr>
            <w:webHidden/>
          </w:rPr>
          <w:tab/>
        </w:r>
        <w:r w:rsidR="00172368">
          <w:rPr>
            <w:webHidden/>
          </w:rPr>
          <w:fldChar w:fldCharType="begin"/>
        </w:r>
        <w:r w:rsidR="00172368">
          <w:rPr>
            <w:webHidden/>
          </w:rPr>
          <w:instrText xml:space="preserve"> PAGEREF _Toc69800228 \h </w:instrText>
        </w:r>
        <w:r w:rsidR="00172368">
          <w:rPr>
            <w:webHidden/>
          </w:rPr>
        </w:r>
        <w:r w:rsidR="00172368">
          <w:rPr>
            <w:webHidden/>
          </w:rPr>
          <w:fldChar w:fldCharType="separate"/>
        </w:r>
        <w:r w:rsidR="00172368">
          <w:rPr>
            <w:webHidden/>
          </w:rPr>
          <w:t>16</w:t>
        </w:r>
        <w:r w:rsidR="00172368">
          <w:rPr>
            <w:webHidden/>
          </w:rPr>
          <w:fldChar w:fldCharType="end"/>
        </w:r>
      </w:hyperlink>
    </w:p>
    <w:p w14:paraId="1C514C88" w14:textId="4A90A529" w:rsidR="00172368" w:rsidRDefault="00F92CFB">
      <w:pPr>
        <w:pStyle w:val="Verzeichnis3"/>
        <w:rPr>
          <w:rFonts w:asciiTheme="minorHAnsi" w:eastAsiaTheme="minorEastAsia" w:hAnsiTheme="minorHAnsi" w:cstheme="minorBidi"/>
          <w:sz w:val="22"/>
          <w:szCs w:val="22"/>
          <w:lang w:val="de-DE"/>
        </w:rPr>
      </w:pPr>
      <w:hyperlink w:anchor="_Toc69800229" w:history="1">
        <w:r w:rsidR="00172368" w:rsidRPr="00C13F7F">
          <w:rPr>
            <w:rStyle w:val="Hyperlink"/>
          </w:rPr>
          <w:t>2.3.3 Kalibrierung der Kamera (Code / Python)</w:t>
        </w:r>
        <w:r w:rsidR="00172368">
          <w:rPr>
            <w:webHidden/>
          </w:rPr>
          <w:tab/>
        </w:r>
        <w:r w:rsidR="00172368">
          <w:rPr>
            <w:webHidden/>
          </w:rPr>
          <w:fldChar w:fldCharType="begin"/>
        </w:r>
        <w:r w:rsidR="00172368">
          <w:rPr>
            <w:webHidden/>
          </w:rPr>
          <w:instrText xml:space="preserve"> PAGEREF _Toc69800229 \h </w:instrText>
        </w:r>
        <w:r w:rsidR="00172368">
          <w:rPr>
            <w:webHidden/>
          </w:rPr>
        </w:r>
        <w:r w:rsidR="00172368">
          <w:rPr>
            <w:webHidden/>
          </w:rPr>
          <w:fldChar w:fldCharType="separate"/>
        </w:r>
        <w:r w:rsidR="00172368">
          <w:rPr>
            <w:webHidden/>
          </w:rPr>
          <w:t>17</w:t>
        </w:r>
        <w:r w:rsidR="00172368">
          <w:rPr>
            <w:webHidden/>
          </w:rPr>
          <w:fldChar w:fldCharType="end"/>
        </w:r>
      </w:hyperlink>
    </w:p>
    <w:p w14:paraId="75F1B4A0" w14:textId="16764100" w:rsidR="00172368" w:rsidRDefault="00F92CFB">
      <w:pPr>
        <w:pStyle w:val="Verzeichnis3"/>
        <w:rPr>
          <w:rFonts w:asciiTheme="minorHAnsi" w:eastAsiaTheme="minorEastAsia" w:hAnsiTheme="minorHAnsi" w:cstheme="minorBidi"/>
          <w:sz w:val="22"/>
          <w:szCs w:val="22"/>
          <w:lang w:val="de-DE"/>
        </w:rPr>
      </w:pPr>
      <w:hyperlink w:anchor="_Toc69800230" w:history="1">
        <w:r w:rsidR="00172368" w:rsidRPr="00C13F7F">
          <w:rPr>
            <w:rStyle w:val="Hyperlink"/>
          </w:rPr>
          <w:t>2.3.4 Anmerkung</w:t>
        </w:r>
        <w:r w:rsidR="00172368">
          <w:rPr>
            <w:webHidden/>
          </w:rPr>
          <w:tab/>
        </w:r>
        <w:r w:rsidR="00172368">
          <w:rPr>
            <w:webHidden/>
          </w:rPr>
          <w:fldChar w:fldCharType="begin"/>
        </w:r>
        <w:r w:rsidR="00172368">
          <w:rPr>
            <w:webHidden/>
          </w:rPr>
          <w:instrText xml:space="preserve"> PAGEREF _Toc69800230 \h </w:instrText>
        </w:r>
        <w:r w:rsidR="00172368">
          <w:rPr>
            <w:webHidden/>
          </w:rPr>
        </w:r>
        <w:r w:rsidR="00172368">
          <w:rPr>
            <w:webHidden/>
          </w:rPr>
          <w:fldChar w:fldCharType="separate"/>
        </w:r>
        <w:r w:rsidR="00172368">
          <w:rPr>
            <w:webHidden/>
          </w:rPr>
          <w:t>17</w:t>
        </w:r>
        <w:r w:rsidR="00172368">
          <w:rPr>
            <w:webHidden/>
          </w:rPr>
          <w:fldChar w:fldCharType="end"/>
        </w:r>
      </w:hyperlink>
    </w:p>
    <w:p w14:paraId="54AB64CF" w14:textId="5C873A2F" w:rsidR="00172368" w:rsidRDefault="00F92CFB">
      <w:pPr>
        <w:pStyle w:val="Verzeichnis2"/>
        <w:rPr>
          <w:rFonts w:asciiTheme="minorHAnsi" w:eastAsiaTheme="minorEastAsia" w:hAnsiTheme="minorHAnsi" w:cstheme="minorBidi"/>
          <w:bCs w:val="0"/>
          <w:sz w:val="22"/>
          <w:szCs w:val="22"/>
          <w:lang w:val="de-DE"/>
        </w:rPr>
      </w:pPr>
      <w:hyperlink w:anchor="_Toc69800231" w:history="1">
        <w:r w:rsidR="00172368" w:rsidRPr="00C13F7F">
          <w:rPr>
            <w:rStyle w:val="Hyperlink"/>
            <w:rFonts w:cs="Arial"/>
          </w:rPr>
          <w:t>2.4 Erkennung Positions LEDs Grundprinzip</w:t>
        </w:r>
        <w:r w:rsidR="00172368">
          <w:rPr>
            <w:webHidden/>
          </w:rPr>
          <w:tab/>
        </w:r>
        <w:r w:rsidR="00172368">
          <w:rPr>
            <w:webHidden/>
          </w:rPr>
          <w:fldChar w:fldCharType="begin"/>
        </w:r>
        <w:r w:rsidR="00172368">
          <w:rPr>
            <w:webHidden/>
          </w:rPr>
          <w:instrText xml:space="preserve"> PAGEREF _Toc69800231 \h </w:instrText>
        </w:r>
        <w:r w:rsidR="00172368">
          <w:rPr>
            <w:webHidden/>
          </w:rPr>
        </w:r>
        <w:r w:rsidR="00172368">
          <w:rPr>
            <w:webHidden/>
          </w:rPr>
          <w:fldChar w:fldCharType="separate"/>
        </w:r>
        <w:r w:rsidR="00172368">
          <w:rPr>
            <w:webHidden/>
          </w:rPr>
          <w:t>18</w:t>
        </w:r>
        <w:r w:rsidR="00172368">
          <w:rPr>
            <w:webHidden/>
          </w:rPr>
          <w:fldChar w:fldCharType="end"/>
        </w:r>
      </w:hyperlink>
    </w:p>
    <w:p w14:paraId="4E47330A" w14:textId="3A9165FE" w:rsidR="00172368" w:rsidRDefault="00F92CFB">
      <w:pPr>
        <w:pStyle w:val="Verzeichnis3"/>
        <w:rPr>
          <w:rFonts w:asciiTheme="minorHAnsi" w:eastAsiaTheme="minorEastAsia" w:hAnsiTheme="minorHAnsi" w:cstheme="minorBidi"/>
          <w:sz w:val="22"/>
          <w:szCs w:val="22"/>
          <w:lang w:val="de-DE"/>
        </w:rPr>
      </w:pPr>
      <w:hyperlink w:anchor="_Toc69800232" w:history="1">
        <w:r w:rsidR="00172368" w:rsidRPr="00C13F7F">
          <w:rPr>
            <w:rStyle w:val="Hyperlink"/>
          </w:rPr>
          <w:t>2.4.1 Algorithmus zur Erkennung</w:t>
        </w:r>
        <w:r w:rsidR="00172368">
          <w:rPr>
            <w:webHidden/>
          </w:rPr>
          <w:tab/>
        </w:r>
        <w:r w:rsidR="00172368">
          <w:rPr>
            <w:webHidden/>
          </w:rPr>
          <w:fldChar w:fldCharType="begin"/>
        </w:r>
        <w:r w:rsidR="00172368">
          <w:rPr>
            <w:webHidden/>
          </w:rPr>
          <w:instrText xml:space="preserve"> PAGEREF _Toc69800232 \h </w:instrText>
        </w:r>
        <w:r w:rsidR="00172368">
          <w:rPr>
            <w:webHidden/>
          </w:rPr>
        </w:r>
        <w:r w:rsidR="00172368">
          <w:rPr>
            <w:webHidden/>
          </w:rPr>
          <w:fldChar w:fldCharType="separate"/>
        </w:r>
        <w:r w:rsidR="00172368">
          <w:rPr>
            <w:webHidden/>
          </w:rPr>
          <w:t>19</w:t>
        </w:r>
        <w:r w:rsidR="00172368">
          <w:rPr>
            <w:webHidden/>
          </w:rPr>
          <w:fldChar w:fldCharType="end"/>
        </w:r>
      </w:hyperlink>
    </w:p>
    <w:p w14:paraId="1C7DD84F" w14:textId="1E95F8D2"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33" w:history="1">
        <w:r w:rsidR="00172368" w:rsidRPr="00C13F7F">
          <w:rPr>
            <w:rStyle w:val="Hyperlink"/>
            <w:noProof/>
          </w:rPr>
          <w:t>2.4.1.1 Blob Detection</w:t>
        </w:r>
        <w:r w:rsidR="00172368">
          <w:rPr>
            <w:noProof/>
            <w:webHidden/>
          </w:rPr>
          <w:tab/>
        </w:r>
        <w:r w:rsidR="00172368">
          <w:rPr>
            <w:noProof/>
            <w:webHidden/>
          </w:rPr>
          <w:fldChar w:fldCharType="begin"/>
        </w:r>
        <w:r w:rsidR="00172368">
          <w:rPr>
            <w:noProof/>
            <w:webHidden/>
          </w:rPr>
          <w:instrText xml:space="preserve"> PAGEREF _Toc69800233 \h </w:instrText>
        </w:r>
        <w:r w:rsidR="00172368">
          <w:rPr>
            <w:noProof/>
            <w:webHidden/>
          </w:rPr>
        </w:r>
        <w:r w:rsidR="00172368">
          <w:rPr>
            <w:noProof/>
            <w:webHidden/>
          </w:rPr>
          <w:fldChar w:fldCharType="separate"/>
        </w:r>
        <w:r w:rsidR="00172368">
          <w:rPr>
            <w:noProof/>
            <w:webHidden/>
          </w:rPr>
          <w:t>20</w:t>
        </w:r>
        <w:r w:rsidR="00172368">
          <w:rPr>
            <w:noProof/>
            <w:webHidden/>
          </w:rPr>
          <w:fldChar w:fldCharType="end"/>
        </w:r>
      </w:hyperlink>
    </w:p>
    <w:p w14:paraId="22E001BA" w14:textId="0E36FC0C" w:rsidR="00172368" w:rsidRDefault="00F92CFB">
      <w:pPr>
        <w:pStyle w:val="Verzeichnis5"/>
        <w:tabs>
          <w:tab w:val="left" w:pos="1154"/>
          <w:tab w:val="right" w:leader="dot" w:pos="9060"/>
        </w:tabs>
        <w:rPr>
          <w:rFonts w:asciiTheme="minorHAnsi" w:eastAsiaTheme="minorEastAsia" w:hAnsiTheme="minorHAnsi" w:cstheme="minorBidi"/>
          <w:noProof/>
          <w:sz w:val="22"/>
          <w:szCs w:val="22"/>
          <w:lang w:val="de-DE"/>
        </w:rPr>
      </w:pPr>
      <w:hyperlink w:anchor="_Toc69800234" w:history="1">
        <w:r w:rsidR="00172368" w:rsidRPr="00C13F7F">
          <w:rPr>
            <w:rStyle w:val="Hyperlink"/>
            <w:noProof/>
          </w:rPr>
          <w:t>2.4.1.1.1</w:t>
        </w:r>
        <w:r w:rsidR="00172368">
          <w:rPr>
            <w:rFonts w:asciiTheme="minorHAnsi" w:eastAsiaTheme="minorEastAsia" w:hAnsiTheme="minorHAnsi" w:cstheme="minorBidi"/>
            <w:noProof/>
            <w:sz w:val="22"/>
            <w:szCs w:val="22"/>
            <w:lang w:val="de-DE"/>
          </w:rPr>
          <w:tab/>
        </w:r>
        <w:r w:rsidR="00172368" w:rsidRPr="00C13F7F">
          <w:rPr>
            <w:rStyle w:val="Hyperlink"/>
            <w:noProof/>
          </w:rPr>
          <w:t>Beispielparameter</w:t>
        </w:r>
        <w:r w:rsidR="00172368">
          <w:rPr>
            <w:noProof/>
            <w:webHidden/>
          </w:rPr>
          <w:tab/>
        </w:r>
        <w:r w:rsidR="00172368">
          <w:rPr>
            <w:noProof/>
            <w:webHidden/>
          </w:rPr>
          <w:fldChar w:fldCharType="begin"/>
        </w:r>
        <w:r w:rsidR="00172368">
          <w:rPr>
            <w:noProof/>
            <w:webHidden/>
          </w:rPr>
          <w:instrText xml:space="preserve"> PAGEREF _Toc69800234 \h </w:instrText>
        </w:r>
        <w:r w:rsidR="00172368">
          <w:rPr>
            <w:noProof/>
            <w:webHidden/>
          </w:rPr>
        </w:r>
        <w:r w:rsidR="00172368">
          <w:rPr>
            <w:noProof/>
            <w:webHidden/>
          </w:rPr>
          <w:fldChar w:fldCharType="separate"/>
        </w:r>
        <w:r w:rsidR="00172368">
          <w:rPr>
            <w:noProof/>
            <w:webHidden/>
          </w:rPr>
          <w:t>20</w:t>
        </w:r>
        <w:r w:rsidR="00172368">
          <w:rPr>
            <w:noProof/>
            <w:webHidden/>
          </w:rPr>
          <w:fldChar w:fldCharType="end"/>
        </w:r>
      </w:hyperlink>
    </w:p>
    <w:p w14:paraId="06AF0ACD" w14:textId="3BF6A4EE"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35" w:history="1">
        <w:r w:rsidR="00172368" w:rsidRPr="00C13F7F">
          <w:rPr>
            <w:rStyle w:val="Hyperlink"/>
            <w:noProof/>
          </w:rPr>
          <w:t>2.4.1.2 Filtern von Blobs nach Farbe, Größe, Form</w:t>
        </w:r>
        <w:r w:rsidR="00172368">
          <w:rPr>
            <w:noProof/>
            <w:webHidden/>
          </w:rPr>
          <w:tab/>
        </w:r>
        <w:r w:rsidR="00172368">
          <w:rPr>
            <w:noProof/>
            <w:webHidden/>
          </w:rPr>
          <w:fldChar w:fldCharType="begin"/>
        </w:r>
        <w:r w:rsidR="00172368">
          <w:rPr>
            <w:noProof/>
            <w:webHidden/>
          </w:rPr>
          <w:instrText xml:space="preserve"> PAGEREF _Toc69800235 \h </w:instrText>
        </w:r>
        <w:r w:rsidR="00172368">
          <w:rPr>
            <w:noProof/>
            <w:webHidden/>
          </w:rPr>
        </w:r>
        <w:r w:rsidR="00172368">
          <w:rPr>
            <w:noProof/>
            <w:webHidden/>
          </w:rPr>
          <w:fldChar w:fldCharType="separate"/>
        </w:r>
        <w:r w:rsidR="00172368">
          <w:rPr>
            <w:noProof/>
            <w:webHidden/>
          </w:rPr>
          <w:t>22</w:t>
        </w:r>
        <w:r w:rsidR="00172368">
          <w:rPr>
            <w:noProof/>
            <w:webHidden/>
          </w:rPr>
          <w:fldChar w:fldCharType="end"/>
        </w:r>
      </w:hyperlink>
    </w:p>
    <w:p w14:paraId="043DFFDE" w14:textId="53E8F3C9" w:rsidR="00172368" w:rsidRDefault="00F92CFB">
      <w:pPr>
        <w:pStyle w:val="Verzeichnis3"/>
        <w:rPr>
          <w:rFonts w:asciiTheme="minorHAnsi" w:eastAsiaTheme="minorEastAsia" w:hAnsiTheme="minorHAnsi" w:cstheme="minorBidi"/>
          <w:sz w:val="22"/>
          <w:szCs w:val="22"/>
          <w:lang w:val="de-DE"/>
        </w:rPr>
      </w:pPr>
      <w:hyperlink w:anchor="_Toc69800236" w:history="1">
        <w:r w:rsidR="00172368" w:rsidRPr="00C13F7F">
          <w:rPr>
            <w:rStyle w:val="Hyperlink"/>
          </w:rPr>
          <w:t>2.4.2 Kalibrierung der Erkennung</w:t>
        </w:r>
        <w:r w:rsidR="00172368">
          <w:rPr>
            <w:webHidden/>
          </w:rPr>
          <w:tab/>
        </w:r>
        <w:r w:rsidR="00172368">
          <w:rPr>
            <w:webHidden/>
          </w:rPr>
          <w:fldChar w:fldCharType="begin"/>
        </w:r>
        <w:r w:rsidR="00172368">
          <w:rPr>
            <w:webHidden/>
          </w:rPr>
          <w:instrText xml:space="preserve"> PAGEREF _Toc69800236 \h </w:instrText>
        </w:r>
        <w:r w:rsidR="00172368">
          <w:rPr>
            <w:webHidden/>
          </w:rPr>
        </w:r>
        <w:r w:rsidR="00172368">
          <w:rPr>
            <w:webHidden/>
          </w:rPr>
          <w:fldChar w:fldCharType="separate"/>
        </w:r>
        <w:r w:rsidR="00172368">
          <w:rPr>
            <w:webHidden/>
          </w:rPr>
          <w:t>23</w:t>
        </w:r>
        <w:r w:rsidR="00172368">
          <w:rPr>
            <w:webHidden/>
          </w:rPr>
          <w:fldChar w:fldCharType="end"/>
        </w:r>
      </w:hyperlink>
    </w:p>
    <w:p w14:paraId="598D8D43" w14:textId="0561E919"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37" w:history="1">
        <w:r w:rsidR="00172368" w:rsidRPr="00C13F7F">
          <w:rPr>
            <w:rStyle w:val="Hyperlink"/>
            <w:noProof/>
          </w:rPr>
          <w:t>2.4.2.1 Feature</w:t>
        </w:r>
        <w:r w:rsidR="00172368">
          <w:rPr>
            <w:noProof/>
            <w:webHidden/>
          </w:rPr>
          <w:tab/>
        </w:r>
        <w:r w:rsidR="00172368">
          <w:rPr>
            <w:noProof/>
            <w:webHidden/>
          </w:rPr>
          <w:fldChar w:fldCharType="begin"/>
        </w:r>
        <w:r w:rsidR="00172368">
          <w:rPr>
            <w:noProof/>
            <w:webHidden/>
          </w:rPr>
          <w:instrText xml:space="preserve"> PAGEREF _Toc69800237 \h </w:instrText>
        </w:r>
        <w:r w:rsidR="00172368">
          <w:rPr>
            <w:noProof/>
            <w:webHidden/>
          </w:rPr>
        </w:r>
        <w:r w:rsidR="00172368">
          <w:rPr>
            <w:noProof/>
            <w:webHidden/>
          </w:rPr>
          <w:fldChar w:fldCharType="separate"/>
        </w:r>
        <w:r w:rsidR="00172368">
          <w:rPr>
            <w:noProof/>
            <w:webHidden/>
          </w:rPr>
          <w:t>24</w:t>
        </w:r>
        <w:r w:rsidR="00172368">
          <w:rPr>
            <w:noProof/>
            <w:webHidden/>
          </w:rPr>
          <w:fldChar w:fldCharType="end"/>
        </w:r>
      </w:hyperlink>
    </w:p>
    <w:p w14:paraId="26712439" w14:textId="425E583F"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38" w:history="1">
        <w:r w:rsidR="00172368" w:rsidRPr="00C13F7F">
          <w:rPr>
            <w:rStyle w:val="Hyperlink"/>
            <w:noProof/>
          </w:rPr>
          <w:t>2.4.2.2 Wiederherstellen C++</w:t>
        </w:r>
        <w:r w:rsidR="00172368">
          <w:rPr>
            <w:noProof/>
            <w:webHidden/>
          </w:rPr>
          <w:tab/>
        </w:r>
        <w:r w:rsidR="00172368">
          <w:rPr>
            <w:noProof/>
            <w:webHidden/>
          </w:rPr>
          <w:fldChar w:fldCharType="begin"/>
        </w:r>
        <w:r w:rsidR="00172368">
          <w:rPr>
            <w:noProof/>
            <w:webHidden/>
          </w:rPr>
          <w:instrText xml:space="preserve"> PAGEREF _Toc69800238 \h </w:instrText>
        </w:r>
        <w:r w:rsidR="00172368">
          <w:rPr>
            <w:noProof/>
            <w:webHidden/>
          </w:rPr>
        </w:r>
        <w:r w:rsidR="00172368">
          <w:rPr>
            <w:noProof/>
            <w:webHidden/>
          </w:rPr>
          <w:fldChar w:fldCharType="separate"/>
        </w:r>
        <w:r w:rsidR="00172368">
          <w:rPr>
            <w:noProof/>
            <w:webHidden/>
          </w:rPr>
          <w:t>24</w:t>
        </w:r>
        <w:r w:rsidR="00172368">
          <w:rPr>
            <w:noProof/>
            <w:webHidden/>
          </w:rPr>
          <w:fldChar w:fldCharType="end"/>
        </w:r>
      </w:hyperlink>
    </w:p>
    <w:p w14:paraId="5D87733A" w14:textId="62EE07BF"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39" w:history="1">
        <w:r w:rsidR="00172368" w:rsidRPr="00C13F7F">
          <w:rPr>
            <w:rStyle w:val="Hyperlink"/>
            <w:noProof/>
          </w:rPr>
          <w:t>2.4.2.3</w:t>
        </w:r>
        <w:r w:rsidR="00172368">
          <w:rPr>
            <w:noProof/>
            <w:webHidden/>
          </w:rPr>
          <w:tab/>
        </w:r>
        <w:r w:rsidR="00172368">
          <w:rPr>
            <w:noProof/>
            <w:webHidden/>
          </w:rPr>
          <w:fldChar w:fldCharType="begin"/>
        </w:r>
        <w:r w:rsidR="00172368">
          <w:rPr>
            <w:noProof/>
            <w:webHidden/>
          </w:rPr>
          <w:instrText xml:space="preserve"> PAGEREF _Toc69800239 \h </w:instrText>
        </w:r>
        <w:r w:rsidR="00172368">
          <w:rPr>
            <w:noProof/>
            <w:webHidden/>
          </w:rPr>
        </w:r>
        <w:r w:rsidR="00172368">
          <w:rPr>
            <w:noProof/>
            <w:webHidden/>
          </w:rPr>
          <w:fldChar w:fldCharType="separate"/>
        </w:r>
        <w:r w:rsidR="00172368">
          <w:rPr>
            <w:noProof/>
            <w:webHidden/>
          </w:rPr>
          <w:t>25</w:t>
        </w:r>
        <w:r w:rsidR="00172368">
          <w:rPr>
            <w:noProof/>
            <w:webHidden/>
          </w:rPr>
          <w:fldChar w:fldCharType="end"/>
        </w:r>
      </w:hyperlink>
    </w:p>
    <w:p w14:paraId="305C4DB7" w14:textId="0960F8A2" w:rsidR="00172368" w:rsidRDefault="00F92CFB">
      <w:pPr>
        <w:pStyle w:val="Verzeichnis3"/>
        <w:rPr>
          <w:rFonts w:asciiTheme="minorHAnsi" w:eastAsiaTheme="minorEastAsia" w:hAnsiTheme="minorHAnsi" w:cstheme="minorBidi"/>
          <w:sz w:val="22"/>
          <w:szCs w:val="22"/>
          <w:lang w:val="de-DE"/>
        </w:rPr>
      </w:pPr>
      <w:hyperlink w:anchor="_Toc69800240" w:history="1">
        <w:r w:rsidR="00172368" w:rsidRPr="00C13F7F">
          <w:rPr>
            <w:rStyle w:val="Hyperlink"/>
          </w:rPr>
          <w:t>2.4.3 Berechnung der Position</w:t>
        </w:r>
        <w:r w:rsidR="00172368">
          <w:rPr>
            <w:webHidden/>
          </w:rPr>
          <w:tab/>
        </w:r>
        <w:r w:rsidR="00172368">
          <w:rPr>
            <w:webHidden/>
          </w:rPr>
          <w:fldChar w:fldCharType="begin"/>
        </w:r>
        <w:r w:rsidR="00172368">
          <w:rPr>
            <w:webHidden/>
          </w:rPr>
          <w:instrText xml:space="preserve"> PAGEREF _Toc69800240 \h </w:instrText>
        </w:r>
        <w:r w:rsidR="00172368">
          <w:rPr>
            <w:webHidden/>
          </w:rPr>
        </w:r>
        <w:r w:rsidR="00172368">
          <w:rPr>
            <w:webHidden/>
          </w:rPr>
          <w:fldChar w:fldCharType="separate"/>
        </w:r>
        <w:r w:rsidR="00172368">
          <w:rPr>
            <w:webHidden/>
          </w:rPr>
          <w:t>25</w:t>
        </w:r>
        <w:r w:rsidR="00172368">
          <w:rPr>
            <w:webHidden/>
          </w:rPr>
          <w:fldChar w:fldCharType="end"/>
        </w:r>
      </w:hyperlink>
    </w:p>
    <w:p w14:paraId="601E308F" w14:textId="3952A0E7" w:rsidR="00172368" w:rsidRDefault="00F92CFB">
      <w:pPr>
        <w:pStyle w:val="Verzeichnis2"/>
        <w:rPr>
          <w:rFonts w:asciiTheme="minorHAnsi" w:eastAsiaTheme="minorEastAsia" w:hAnsiTheme="minorHAnsi" w:cstheme="minorBidi"/>
          <w:bCs w:val="0"/>
          <w:sz w:val="22"/>
          <w:szCs w:val="22"/>
          <w:lang w:val="de-DE"/>
        </w:rPr>
      </w:pPr>
      <w:hyperlink w:anchor="_Toc69800241" w:history="1">
        <w:r w:rsidR="00172368" w:rsidRPr="00C13F7F">
          <w:rPr>
            <w:rStyle w:val="Hyperlink"/>
          </w:rPr>
          <w:t>2.5 Zusammensetzung von Bildpunkte (LEDs) zu Autos</w:t>
        </w:r>
        <w:r w:rsidR="00172368">
          <w:rPr>
            <w:webHidden/>
          </w:rPr>
          <w:tab/>
        </w:r>
        <w:r w:rsidR="00172368">
          <w:rPr>
            <w:webHidden/>
          </w:rPr>
          <w:fldChar w:fldCharType="begin"/>
        </w:r>
        <w:r w:rsidR="00172368">
          <w:rPr>
            <w:webHidden/>
          </w:rPr>
          <w:instrText xml:space="preserve"> PAGEREF _Toc69800241 \h </w:instrText>
        </w:r>
        <w:r w:rsidR="00172368">
          <w:rPr>
            <w:webHidden/>
          </w:rPr>
        </w:r>
        <w:r w:rsidR="00172368">
          <w:rPr>
            <w:webHidden/>
          </w:rPr>
          <w:fldChar w:fldCharType="separate"/>
        </w:r>
        <w:r w:rsidR="00172368">
          <w:rPr>
            <w:webHidden/>
          </w:rPr>
          <w:t>27</w:t>
        </w:r>
        <w:r w:rsidR="00172368">
          <w:rPr>
            <w:webHidden/>
          </w:rPr>
          <w:fldChar w:fldCharType="end"/>
        </w:r>
      </w:hyperlink>
    </w:p>
    <w:p w14:paraId="0139B7F1" w14:textId="4F6C7298" w:rsidR="00172368" w:rsidRDefault="00F92CFB">
      <w:pPr>
        <w:pStyle w:val="Verzeichnis3"/>
        <w:rPr>
          <w:rFonts w:asciiTheme="minorHAnsi" w:eastAsiaTheme="minorEastAsia" w:hAnsiTheme="minorHAnsi" w:cstheme="minorBidi"/>
          <w:sz w:val="22"/>
          <w:szCs w:val="22"/>
          <w:lang w:val="de-DE"/>
        </w:rPr>
      </w:pPr>
      <w:hyperlink w:anchor="_Toc69800242" w:history="1">
        <w:r w:rsidR="00172368" w:rsidRPr="00C13F7F">
          <w:rPr>
            <w:rStyle w:val="Hyperlink"/>
          </w:rPr>
          <w:t>2.5.1 Beispiel-Code Erkennung</w:t>
        </w:r>
        <w:r w:rsidR="00172368">
          <w:rPr>
            <w:webHidden/>
          </w:rPr>
          <w:tab/>
        </w:r>
        <w:r w:rsidR="00172368">
          <w:rPr>
            <w:webHidden/>
          </w:rPr>
          <w:fldChar w:fldCharType="begin"/>
        </w:r>
        <w:r w:rsidR="00172368">
          <w:rPr>
            <w:webHidden/>
          </w:rPr>
          <w:instrText xml:space="preserve"> PAGEREF _Toc69800242 \h </w:instrText>
        </w:r>
        <w:r w:rsidR="00172368">
          <w:rPr>
            <w:webHidden/>
          </w:rPr>
        </w:r>
        <w:r w:rsidR="00172368">
          <w:rPr>
            <w:webHidden/>
          </w:rPr>
          <w:fldChar w:fldCharType="separate"/>
        </w:r>
        <w:r w:rsidR="00172368">
          <w:rPr>
            <w:webHidden/>
          </w:rPr>
          <w:t>29</w:t>
        </w:r>
        <w:r w:rsidR="00172368">
          <w:rPr>
            <w:webHidden/>
          </w:rPr>
          <w:fldChar w:fldCharType="end"/>
        </w:r>
      </w:hyperlink>
    </w:p>
    <w:p w14:paraId="1E5251CC" w14:textId="0ADA8319" w:rsidR="00172368" w:rsidRDefault="00F92CFB">
      <w:pPr>
        <w:pStyle w:val="Verzeichnis3"/>
        <w:rPr>
          <w:rFonts w:asciiTheme="minorHAnsi" w:eastAsiaTheme="minorEastAsia" w:hAnsiTheme="minorHAnsi" w:cstheme="minorBidi"/>
          <w:sz w:val="22"/>
          <w:szCs w:val="22"/>
          <w:lang w:val="de-DE"/>
        </w:rPr>
      </w:pPr>
      <w:hyperlink w:anchor="_Toc69800243" w:history="1">
        <w:r w:rsidR="00172368" w:rsidRPr="00C13F7F">
          <w:rPr>
            <w:rStyle w:val="Hyperlink"/>
          </w:rPr>
          <w:t>2.5.2 Optimierung</w:t>
        </w:r>
        <w:r w:rsidR="00172368">
          <w:rPr>
            <w:webHidden/>
          </w:rPr>
          <w:tab/>
        </w:r>
        <w:r w:rsidR="00172368">
          <w:rPr>
            <w:webHidden/>
          </w:rPr>
          <w:fldChar w:fldCharType="begin"/>
        </w:r>
        <w:r w:rsidR="00172368">
          <w:rPr>
            <w:webHidden/>
          </w:rPr>
          <w:instrText xml:space="preserve"> PAGEREF _Toc69800243 \h </w:instrText>
        </w:r>
        <w:r w:rsidR="00172368">
          <w:rPr>
            <w:webHidden/>
          </w:rPr>
        </w:r>
        <w:r w:rsidR="00172368">
          <w:rPr>
            <w:webHidden/>
          </w:rPr>
          <w:fldChar w:fldCharType="separate"/>
        </w:r>
        <w:r w:rsidR="00172368">
          <w:rPr>
            <w:webHidden/>
          </w:rPr>
          <w:t>30</w:t>
        </w:r>
        <w:r w:rsidR="00172368">
          <w:rPr>
            <w:webHidden/>
          </w:rPr>
          <w:fldChar w:fldCharType="end"/>
        </w:r>
      </w:hyperlink>
    </w:p>
    <w:p w14:paraId="5718D042" w14:textId="1A30EAAE" w:rsidR="00172368" w:rsidRDefault="00F92CFB">
      <w:pPr>
        <w:pStyle w:val="Verzeichnis2"/>
        <w:rPr>
          <w:rFonts w:asciiTheme="minorHAnsi" w:eastAsiaTheme="minorEastAsia" w:hAnsiTheme="minorHAnsi" w:cstheme="minorBidi"/>
          <w:bCs w:val="0"/>
          <w:sz w:val="22"/>
          <w:szCs w:val="22"/>
          <w:lang w:val="de-DE"/>
        </w:rPr>
      </w:pPr>
      <w:hyperlink w:anchor="_Toc69800244" w:history="1">
        <w:r w:rsidR="00172368" w:rsidRPr="00C13F7F">
          <w:rPr>
            <w:rStyle w:val="Hyperlink"/>
          </w:rPr>
          <w:t>2.6 Auswertung der Bilddaten</w:t>
        </w:r>
        <w:r w:rsidR="00172368">
          <w:rPr>
            <w:webHidden/>
          </w:rPr>
          <w:tab/>
        </w:r>
        <w:r w:rsidR="00172368">
          <w:rPr>
            <w:webHidden/>
          </w:rPr>
          <w:fldChar w:fldCharType="begin"/>
        </w:r>
        <w:r w:rsidR="00172368">
          <w:rPr>
            <w:webHidden/>
          </w:rPr>
          <w:instrText xml:space="preserve"> PAGEREF _Toc69800244 \h </w:instrText>
        </w:r>
        <w:r w:rsidR="00172368">
          <w:rPr>
            <w:webHidden/>
          </w:rPr>
        </w:r>
        <w:r w:rsidR="00172368">
          <w:rPr>
            <w:webHidden/>
          </w:rPr>
          <w:fldChar w:fldCharType="separate"/>
        </w:r>
        <w:r w:rsidR="00172368">
          <w:rPr>
            <w:webHidden/>
          </w:rPr>
          <w:t>31</w:t>
        </w:r>
        <w:r w:rsidR="00172368">
          <w:rPr>
            <w:webHidden/>
          </w:rPr>
          <w:fldChar w:fldCharType="end"/>
        </w:r>
      </w:hyperlink>
    </w:p>
    <w:p w14:paraId="6DFA4E73" w14:textId="58341BCC" w:rsidR="00172368" w:rsidRDefault="00F92CFB">
      <w:pPr>
        <w:pStyle w:val="Verzeichnis2"/>
        <w:rPr>
          <w:rFonts w:asciiTheme="minorHAnsi" w:eastAsiaTheme="minorEastAsia" w:hAnsiTheme="minorHAnsi" w:cstheme="minorBidi"/>
          <w:bCs w:val="0"/>
          <w:sz w:val="22"/>
          <w:szCs w:val="22"/>
          <w:lang w:val="de-DE"/>
        </w:rPr>
      </w:pPr>
      <w:hyperlink w:anchor="_Toc69800245" w:history="1">
        <w:r w:rsidR="00172368" w:rsidRPr="00C13F7F">
          <w:rPr>
            <w:rStyle w:val="Hyperlink"/>
            <w:rFonts w:cs="Arial"/>
          </w:rPr>
          <w:t>2.7 Kommunikation mit Simulation / Visualisierung</w:t>
        </w:r>
        <w:r w:rsidR="00172368">
          <w:rPr>
            <w:webHidden/>
          </w:rPr>
          <w:tab/>
        </w:r>
        <w:r w:rsidR="00172368">
          <w:rPr>
            <w:webHidden/>
          </w:rPr>
          <w:fldChar w:fldCharType="begin"/>
        </w:r>
        <w:r w:rsidR="00172368">
          <w:rPr>
            <w:webHidden/>
          </w:rPr>
          <w:instrText xml:space="preserve"> PAGEREF _Toc69800245 \h </w:instrText>
        </w:r>
        <w:r w:rsidR="00172368">
          <w:rPr>
            <w:webHidden/>
          </w:rPr>
        </w:r>
        <w:r w:rsidR="00172368">
          <w:rPr>
            <w:webHidden/>
          </w:rPr>
          <w:fldChar w:fldCharType="separate"/>
        </w:r>
        <w:r w:rsidR="00172368">
          <w:rPr>
            <w:webHidden/>
          </w:rPr>
          <w:t>32</w:t>
        </w:r>
        <w:r w:rsidR="00172368">
          <w:rPr>
            <w:webHidden/>
          </w:rPr>
          <w:fldChar w:fldCharType="end"/>
        </w:r>
      </w:hyperlink>
    </w:p>
    <w:p w14:paraId="36A08B76" w14:textId="4AC4C1E4" w:rsidR="00172368" w:rsidRDefault="00F92CFB">
      <w:pPr>
        <w:pStyle w:val="Verzeichnis1"/>
        <w:tabs>
          <w:tab w:val="left" w:pos="680"/>
        </w:tabs>
        <w:rPr>
          <w:rFonts w:asciiTheme="minorHAnsi" w:eastAsiaTheme="minorEastAsia" w:hAnsiTheme="minorHAnsi" w:cstheme="minorBidi"/>
          <w:bCs w:val="0"/>
          <w:sz w:val="22"/>
          <w:lang w:val="de-DE"/>
        </w:rPr>
      </w:pPr>
      <w:hyperlink w:anchor="_Toc69800246" w:history="1">
        <w:r w:rsidR="00172368" w:rsidRPr="00C13F7F">
          <w:rPr>
            <w:rStyle w:val="Hyperlink"/>
          </w:rPr>
          <w:t>3</w:t>
        </w:r>
        <w:r w:rsidR="00172368">
          <w:rPr>
            <w:rFonts w:asciiTheme="minorHAnsi" w:eastAsiaTheme="minorEastAsia" w:hAnsiTheme="minorHAnsi" w:cstheme="minorBidi"/>
            <w:bCs w:val="0"/>
            <w:sz w:val="22"/>
            <w:lang w:val="de-DE"/>
          </w:rPr>
          <w:tab/>
        </w:r>
        <w:r w:rsidR="00172368" w:rsidRPr="00C13F7F">
          <w:rPr>
            <w:rStyle w:val="Hyperlink"/>
          </w:rPr>
          <w:t>Visualisierung und Simulation</w:t>
        </w:r>
        <w:r w:rsidR="00172368">
          <w:rPr>
            <w:webHidden/>
          </w:rPr>
          <w:tab/>
        </w:r>
        <w:r w:rsidR="00172368">
          <w:rPr>
            <w:webHidden/>
          </w:rPr>
          <w:fldChar w:fldCharType="begin"/>
        </w:r>
        <w:r w:rsidR="00172368">
          <w:rPr>
            <w:webHidden/>
          </w:rPr>
          <w:instrText xml:space="preserve"> PAGEREF _Toc69800246 \h </w:instrText>
        </w:r>
        <w:r w:rsidR="00172368">
          <w:rPr>
            <w:webHidden/>
          </w:rPr>
        </w:r>
        <w:r w:rsidR="00172368">
          <w:rPr>
            <w:webHidden/>
          </w:rPr>
          <w:fldChar w:fldCharType="separate"/>
        </w:r>
        <w:r w:rsidR="00172368">
          <w:rPr>
            <w:webHidden/>
          </w:rPr>
          <w:t>33</w:t>
        </w:r>
        <w:r w:rsidR="00172368">
          <w:rPr>
            <w:webHidden/>
          </w:rPr>
          <w:fldChar w:fldCharType="end"/>
        </w:r>
      </w:hyperlink>
    </w:p>
    <w:p w14:paraId="4813071B" w14:textId="1699097B" w:rsidR="00172368" w:rsidRDefault="00F92CFB">
      <w:pPr>
        <w:pStyle w:val="Verzeichnis2"/>
        <w:rPr>
          <w:rFonts w:asciiTheme="minorHAnsi" w:eastAsiaTheme="minorEastAsia" w:hAnsiTheme="minorHAnsi" w:cstheme="minorBidi"/>
          <w:bCs w:val="0"/>
          <w:sz w:val="22"/>
          <w:szCs w:val="22"/>
          <w:lang w:val="de-DE"/>
        </w:rPr>
      </w:pPr>
      <w:hyperlink w:anchor="_Toc69800247" w:history="1">
        <w:r w:rsidR="00172368" w:rsidRPr="00C13F7F">
          <w:rPr>
            <w:rStyle w:val="Hyperlink"/>
            <w:rFonts w:cs="Arial"/>
          </w:rPr>
          <w:t>3.1 Übersicht Softwarearchitektur</w:t>
        </w:r>
        <w:r w:rsidR="00172368">
          <w:rPr>
            <w:webHidden/>
          </w:rPr>
          <w:tab/>
        </w:r>
        <w:r w:rsidR="00172368">
          <w:rPr>
            <w:webHidden/>
          </w:rPr>
          <w:fldChar w:fldCharType="begin"/>
        </w:r>
        <w:r w:rsidR="00172368">
          <w:rPr>
            <w:webHidden/>
          </w:rPr>
          <w:instrText xml:space="preserve"> PAGEREF _Toc69800247 \h </w:instrText>
        </w:r>
        <w:r w:rsidR="00172368">
          <w:rPr>
            <w:webHidden/>
          </w:rPr>
        </w:r>
        <w:r w:rsidR="00172368">
          <w:rPr>
            <w:webHidden/>
          </w:rPr>
          <w:fldChar w:fldCharType="separate"/>
        </w:r>
        <w:r w:rsidR="00172368">
          <w:rPr>
            <w:webHidden/>
          </w:rPr>
          <w:t>33</w:t>
        </w:r>
        <w:r w:rsidR="00172368">
          <w:rPr>
            <w:webHidden/>
          </w:rPr>
          <w:fldChar w:fldCharType="end"/>
        </w:r>
      </w:hyperlink>
    </w:p>
    <w:p w14:paraId="1D047D76" w14:textId="191F4BF6" w:rsidR="00172368" w:rsidRDefault="00F92CFB">
      <w:pPr>
        <w:pStyle w:val="Verzeichnis3"/>
        <w:rPr>
          <w:rFonts w:asciiTheme="minorHAnsi" w:eastAsiaTheme="minorEastAsia" w:hAnsiTheme="minorHAnsi" w:cstheme="minorBidi"/>
          <w:sz w:val="22"/>
          <w:szCs w:val="22"/>
          <w:lang w:val="de-DE"/>
        </w:rPr>
      </w:pPr>
      <w:hyperlink w:anchor="_Toc69800248" w:history="1">
        <w:r w:rsidR="00172368" w:rsidRPr="00C13F7F">
          <w:rPr>
            <w:rStyle w:val="Hyperlink"/>
          </w:rPr>
          <w:t>3.1.1 Blockschaltbild</w:t>
        </w:r>
        <w:r w:rsidR="00172368">
          <w:rPr>
            <w:webHidden/>
          </w:rPr>
          <w:tab/>
        </w:r>
        <w:r w:rsidR="00172368">
          <w:rPr>
            <w:webHidden/>
          </w:rPr>
          <w:fldChar w:fldCharType="begin"/>
        </w:r>
        <w:r w:rsidR="00172368">
          <w:rPr>
            <w:webHidden/>
          </w:rPr>
          <w:instrText xml:space="preserve"> PAGEREF _Toc69800248 \h </w:instrText>
        </w:r>
        <w:r w:rsidR="00172368">
          <w:rPr>
            <w:webHidden/>
          </w:rPr>
        </w:r>
        <w:r w:rsidR="00172368">
          <w:rPr>
            <w:webHidden/>
          </w:rPr>
          <w:fldChar w:fldCharType="separate"/>
        </w:r>
        <w:r w:rsidR="00172368">
          <w:rPr>
            <w:webHidden/>
          </w:rPr>
          <w:t>33</w:t>
        </w:r>
        <w:r w:rsidR="00172368">
          <w:rPr>
            <w:webHidden/>
          </w:rPr>
          <w:fldChar w:fldCharType="end"/>
        </w:r>
      </w:hyperlink>
    </w:p>
    <w:p w14:paraId="504DEBDC" w14:textId="5AD49DBE" w:rsidR="00172368" w:rsidRDefault="00F92CFB">
      <w:pPr>
        <w:pStyle w:val="Verzeichnis3"/>
        <w:rPr>
          <w:rFonts w:asciiTheme="minorHAnsi" w:eastAsiaTheme="minorEastAsia" w:hAnsiTheme="minorHAnsi" w:cstheme="minorBidi"/>
          <w:sz w:val="22"/>
          <w:szCs w:val="22"/>
          <w:lang w:val="de-DE"/>
        </w:rPr>
      </w:pPr>
      <w:hyperlink w:anchor="_Toc69800249" w:history="1">
        <w:r w:rsidR="00172368" w:rsidRPr="00C13F7F">
          <w:rPr>
            <w:rStyle w:val="Hyperlink"/>
          </w:rPr>
          <w:t>3.1.2 GUI</w:t>
        </w:r>
        <w:r w:rsidR="00172368">
          <w:rPr>
            <w:webHidden/>
          </w:rPr>
          <w:tab/>
        </w:r>
        <w:r w:rsidR="00172368">
          <w:rPr>
            <w:webHidden/>
          </w:rPr>
          <w:fldChar w:fldCharType="begin"/>
        </w:r>
        <w:r w:rsidR="00172368">
          <w:rPr>
            <w:webHidden/>
          </w:rPr>
          <w:instrText xml:space="preserve"> PAGEREF _Toc69800249 \h </w:instrText>
        </w:r>
        <w:r w:rsidR="00172368">
          <w:rPr>
            <w:webHidden/>
          </w:rPr>
        </w:r>
        <w:r w:rsidR="00172368">
          <w:rPr>
            <w:webHidden/>
          </w:rPr>
          <w:fldChar w:fldCharType="separate"/>
        </w:r>
        <w:r w:rsidR="00172368">
          <w:rPr>
            <w:webHidden/>
          </w:rPr>
          <w:t>33</w:t>
        </w:r>
        <w:r w:rsidR="00172368">
          <w:rPr>
            <w:webHidden/>
          </w:rPr>
          <w:fldChar w:fldCharType="end"/>
        </w:r>
      </w:hyperlink>
    </w:p>
    <w:p w14:paraId="585E4883" w14:textId="221597D6" w:rsidR="00172368" w:rsidRDefault="00F92CFB">
      <w:pPr>
        <w:pStyle w:val="Verzeichnis3"/>
        <w:rPr>
          <w:rFonts w:asciiTheme="minorHAnsi" w:eastAsiaTheme="minorEastAsia" w:hAnsiTheme="minorHAnsi" w:cstheme="minorBidi"/>
          <w:sz w:val="22"/>
          <w:szCs w:val="22"/>
          <w:lang w:val="de-DE"/>
        </w:rPr>
      </w:pPr>
      <w:hyperlink w:anchor="_Toc69800250" w:history="1">
        <w:r w:rsidR="00172368" w:rsidRPr="00C13F7F">
          <w:rPr>
            <w:rStyle w:val="Hyperlink"/>
          </w:rPr>
          <w:t>3.1.3 Engine</w:t>
        </w:r>
        <w:r w:rsidR="00172368">
          <w:rPr>
            <w:webHidden/>
          </w:rPr>
          <w:tab/>
        </w:r>
        <w:r w:rsidR="00172368">
          <w:rPr>
            <w:webHidden/>
          </w:rPr>
          <w:fldChar w:fldCharType="begin"/>
        </w:r>
        <w:r w:rsidR="00172368">
          <w:rPr>
            <w:webHidden/>
          </w:rPr>
          <w:instrText xml:space="preserve"> PAGEREF _Toc69800250 \h </w:instrText>
        </w:r>
        <w:r w:rsidR="00172368">
          <w:rPr>
            <w:webHidden/>
          </w:rPr>
        </w:r>
        <w:r w:rsidR="00172368">
          <w:rPr>
            <w:webHidden/>
          </w:rPr>
          <w:fldChar w:fldCharType="separate"/>
        </w:r>
        <w:r w:rsidR="00172368">
          <w:rPr>
            <w:webHidden/>
          </w:rPr>
          <w:t>33</w:t>
        </w:r>
        <w:r w:rsidR="00172368">
          <w:rPr>
            <w:webHidden/>
          </w:rPr>
          <w:fldChar w:fldCharType="end"/>
        </w:r>
      </w:hyperlink>
    </w:p>
    <w:p w14:paraId="3410B184" w14:textId="53FDEAB3" w:rsidR="00172368" w:rsidRDefault="00F92CFB">
      <w:pPr>
        <w:pStyle w:val="Verzeichnis3"/>
        <w:rPr>
          <w:rFonts w:asciiTheme="minorHAnsi" w:eastAsiaTheme="minorEastAsia" w:hAnsiTheme="minorHAnsi" w:cstheme="minorBidi"/>
          <w:sz w:val="22"/>
          <w:szCs w:val="22"/>
          <w:lang w:val="de-DE"/>
        </w:rPr>
      </w:pPr>
      <w:hyperlink w:anchor="_Toc69800251" w:history="1">
        <w:r w:rsidR="00172368" w:rsidRPr="00C13F7F">
          <w:rPr>
            <w:rStyle w:val="Hyperlink"/>
          </w:rPr>
          <w:t>3.1.4 Client</w:t>
        </w:r>
        <w:r w:rsidR="00172368">
          <w:rPr>
            <w:webHidden/>
          </w:rPr>
          <w:tab/>
        </w:r>
        <w:r w:rsidR="00172368">
          <w:rPr>
            <w:webHidden/>
          </w:rPr>
          <w:fldChar w:fldCharType="begin"/>
        </w:r>
        <w:r w:rsidR="00172368">
          <w:rPr>
            <w:webHidden/>
          </w:rPr>
          <w:instrText xml:space="preserve"> PAGEREF _Toc69800251 \h </w:instrText>
        </w:r>
        <w:r w:rsidR="00172368">
          <w:rPr>
            <w:webHidden/>
          </w:rPr>
        </w:r>
        <w:r w:rsidR="00172368">
          <w:rPr>
            <w:webHidden/>
          </w:rPr>
          <w:fldChar w:fldCharType="separate"/>
        </w:r>
        <w:r w:rsidR="00172368">
          <w:rPr>
            <w:webHidden/>
          </w:rPr>
          <w:t>33</w:t>
        </w:r>
        <w:r w:rsidR="00172368">
          <w:rPr>
            <w:webHidden/>
          </w:rPr>
          <w:fldChar w:fldCharType="end"/>
        </w:r>
      </w:hyperlink>
    </w:p>
    <w:p w14:paraId="7F76EC51" w14:textId="054205F9" w:rsidR="00172368" w:rsidRDefault="00F92CFB">
      <w:pPr>
        <w:pStyle w:val="Verzeichnis3"/>
        <w:rPr>
          <w:rFonts w:asciiTheme="minorHAnsi" w:eastAsiaTheme="minorEastAsia" w:hAnsiTheme="minorHAnsi" w:cstheme="minorBidi"/>
          <w:sz w:val="22"/>
          <w:szCs w:val="22"/>
          <w:lang w:val="de-DE"/>
        </w:rPr>
      </w:pPr>
      <w:hyperlink w:anchor="_Toc69800252" w:history="1">
        <w:r w:rsidR="00172368" w:rsidRPr="00C13F7F">
          <w:rPr>
            <w:rStyle w:val="Hyperlink"/>
          </w:rPr>
          <w:t>3.1.5 Modelle, Texturen, Shader</w:t>
        </w:r>
        <w:r w:rsidR="00172368">
          <w:rPr>
            <w:webHidden/>
          </w:rPr>
          <w:tab/>
        </w:r>
        <w:r w:rsidR="00172368">
          <w:rPr>
            <w:webHidden/>
          </w:rPr>
          <w:fldChar w:fldCharType="begin"/>
        </w:r>
        <w:r w:rsidR="00172368">
          <w:rPr>
            <w:webHidden/>
          </w:rPr>
          <w:instrText xml:space="preserve"> PAGEREF _Toc69800252 \h </w:instrText>
        </w:r>
        <w:r w:rsidR="00172368">
          <w:rPr>
            <w:webHidden/>
          </w:rPr>
        </w:r>
        <w:r w:rsidR="00172368">
          <w:rPr>
            <w:webHidden/>
          </w:rPr>
          <w:fldChar w:fldCharType="separate"/>
        </w:r>
        <w:r w:rsidR="00172368">
          <w:rPr>
            <w:webHidden/>
          </w:rPr>
          <w:t>34</w:t>
        </w:r>
        <w:r w:rsidR="00172368">
          <w:rPr>
            <w:webHidden/>
          </w:rPr>
          <w:fldChar w:fldCharType="end"/>
        </w:r>
      </w:hyperlink>
    </w:p>
    <w:p w14:paraId="1054D7B0" w14:textId="33D0B146" w:rsidR="00172368" w:rsidRDefault="00F92CFB">
      <w:pPr>
        <w:pStyle w:val="Verzeichnis3"/>
        <w:rPr>
          <w:rFonts w:asciiTheme="minorHAnsi" w:eastAsiaTheme="minorEastAsia" w:hAnsiTheme="minorHAnsi" w:cstheme="minorBidi"/>
          <w:sz w:val="22"/>
          <w:szCs w:val="22"/>
          <w:lang w:val="de-DE"/>
        </w:rPr>
      </w:pPr>
      <w:hyperlink w:anchor="_Toc69800253" w:history="1">
        <w:r w:rsidR="00172368" w:rsidRPr="00C13F7F">
          <w:rPr>
            <w:rStyle w:val="Hyperlink"/>
          </w:rPr>
          <w:t>3.1.6 Rendering</w:t>
        </w:r>
        <w:r w:rsidR="00172368">
          <w:rPr>
            <w:webHidden/>
          </w:rPr>
          <w:tab/>
        </w:r>
        <w:r w:rsidR="00172368">
          <w:rPr>
            <w:webHidden/>
          </w:rPr>
          <w:fldChar w:fldCharType="begin"/>
        </w:r>
        <w:r w:rsidR="00172368">
          <w:rPr>
            <w:webHidden/>
          </w:rPr>
          <w:instrText xml:space="preserve"> PAGEREF _Toc69800253 \h </w:instrText>
        </w:r>
        <w:r w:rsidR="00172368">
          <w:rPr>
            <w:webHidden/>
          </w:rPr>
        </w:r>
        <w:r w:rsidR="00172368">
          <w:rPr>
            <w:webHidden/>
          </w:rPr>
          <w:fldChar w:fldCharType="separate"/>
        </w:r>
        <w:r w:rsidR="00172368">
          <w:rPr>
            <w:webHidden/>
          </w:rPr>
          <w:t>34</w:t>
        </w:r>
        <w:r w:rsidR="00172368">
          <w:rPr>
            <w:webHidden/>
          </w:rPr>
          <w:fldChar w:fldCharType="end"/>
        </w:r>
      </w:hyperlink>
    </w:p>
    <w:p w14:paraId="21E342F2" w14:textId="7AB4820C" w:rsidR="00172368" w:rsidRDefault="00F92CFB">
      <w:pPr>
        <w:pStyle w:val="Verzeichnis3"/>
        <w:rPr>
          <w:rFonts w:asciiTheme="minorHAnsi" w:eastAsiaTheme="minorEastAsia" w:hAnsiTheme="minorHAnsi" w:cstheme="minorBidi"/>
          <w:sz w:val="22"/>
          <w:szCs w:val="22"/>
          <w:lang w:val="de-DE"/>
        </w:rPr>
      </w:pPr>
      <w:hyperlink w:anchor="_Toc69800254" w:history="1">
        <w:r w:rsidR="00172368" w:rsidRPr="00C13F7F">
          <w:rPr>
            <w:rStyle w:val="Hyperlink"/>
          </w:rPr>
          <w:t>3.1.7 Path Generierung</w:t>
        </w:r>
        <w:r w:rsidR="00172368">
          <w:rPr>
            <w:webHidden/>
          </w:rPr>
          <w:tab/>
        </w:r>
        <w:r w:rsidR="00172368">
          <w:rPr>
            <w:webHidden/>
          </w:rPr>
          <w:fldChar w:fldCharType="begin"/>
        </w:r>
        <w:r w:rsidR="00172368">
          <w:rPr>
            <w:webHidden/>
          </w:rPr>
          <w:instrText xml:space="preserve"> PAGEREF _Toc69800254 \h </w:instrText>
        </w:r>
        <w:r w:rsidR="00172368">
          <w:rPr>
            <w:webHidden/>
          </w:rPr>
        </w:r>
        <w:r w:rsidR="00172368">
          <w:rPr>
            <w:webHidden/>
          </w:rPr>
          <w:fldChar w:fldCharType="separate"/>
        </w:r>
        <w:r w:rsidR="00172368">
          <w:rPr>
            <w:webHidden/>
          </w:rPr>
          <w:t>34</w:t>
        </w:r>
        <w:r w:rsidR="00172368">
          <w:rPr>
            <w:webHidden/>
          </w:rPr>
          <w:fldChar w:fldCharType="end"/>
        </w:r>
      </w:hyperlink>
    </w:p>
    <w:p w14:paraId="268C06BF" w14:textId="70F97FFC" w:rsidR="00172368" w:rsidRDefault="00F92CFB">
      <w:pPr>
        <w:pStyle w:val="Verzeichnis2"/>
        <w:rPr>
          <w:rFonts w:asciiTheme="minorHAnsi" w:eastAsiaTheme="minorEastAsia" w:hAnsiTheme="minorHAnsi" w:cstheme="minorBidi"/>
          <w:bCs w:val="0"/>
          <w:sz w:val="22"/>
          <w:szCs w:val="22"/>
          <w:lang w:val="de-DE"/>
        </w:rPr>
      </w:pPr>
      <w:hyperlink w:anchor="_Toc69800255" w:history="1">
        <w:r w:rsidR="00172368" w:rsidRPr="00C13F7F">
          <w:rPr>
            <w:rStyle w:val="Hyperlink"/>
            <w:rFonts w:cs="Arial"/>
          </w:rPr>
          <w:t>3.2 Graphical User Interface</w:t>
        </w:r>
        <w:r w:rsidR="00172368">
          <w:rPr>
            <w:webHidden/>
          </w:rPr>
          <w:tab/>
        </w:r>
        <w:r w:rsidR="00172368">
          <w:rPr>
            <w:webHidden/>
          </w:rPr>
          <w:fldChar w:fldCharType="begin"/>
        </w:r>
        <w:r w:rsidR="00172368">
          <w:rPr>
            <w:webHidden/>
          </w:rPr>
          <w:instrText xml:space="preserve"> PAGEREF _Toc69800255 \h </w:instrText>
        </w:r>
        <w:r w:rsidR="00172368">
          <w:rPr>
            <w:webHidden/>
          </w:rPr>
        </w:r>
        <w:r w:rsidR="00172368">
          <w:rPr>
            <w:webHidden/>
          </w:rPr>
          <w:fldChar w:fldCharType="separate"/>
        </w:r>
        <w:r w:rsidR="00172368">
          <w:rPr>
            <w:webHidden/>
          </w:rPr>
          <w:t>35</w:t>
        </w:r>
        <w:r w:rsidR="00172368">
          <w:rPr>
            <w:webHidden/>
          </w:rPr>
          <w:fldChar w:fldCharType="end"/>
        </w:r>
      </w:hyperlink>
    </w:p>
    <w:p w14:paraId="64EB9624" w14:textId="19505A66" w:rsidR="00172368" w:rsidRDefault="00F92CFB">
      <w:pPr>
        <w:pStyle w:val="Verzeichnis3"/>
        <w:rPr>
          <w:rFonts w:asciiTheme="minorHAnsi" w:eastAsiaTheme="minorEastAsia" w:hAnsiTheme="minorHAnsi" w:cstheme="minorBidi"/>
          <w:sz w:val="22"/>
          <w:szCs w:val="22"/>
          <w:lang w:val="de-DE"/>
        </w:rPr>
      </w:pPr>
      <w:hyperlink w:anchor="_Toc69800256" w:history="1">
        <w:r w:rsidR="00172368" w:rsidRPr="00C13F7F">
          <w:rPr>
            <w:rStyle w:val="Hyperlink"/>
          </w:rPr>
          <w:t>3.2.1 Aufbau</w:t>
        </w:r>
        <w:r w:rsidR="00172368">
          <w:rPr>
            <w:webHidden/>
          </w:rPr>
          <w:tab/>
        </w:r>
        <w:r w:rsidR="00172368">
          <w:rPr>
            <w:webHidden/>
          </w:rPr>
          <w:fldChar w:fldCharType="begin"/>
        </w:r>
        <w:r w:rsidR="00172368">
          <w:rPr>
            <w:webHidden/>
          </w:rPr>
          <w:instrText xml:space="preserve"> PAGEREF _Toc69800256 \h </w:instrText>
        </w:r>
        <w:r w:rsidR="00172368">
          <w:rPr>
            <w:webHidden/>
          </w:rPr>
        </w:r>
        <w:r w:rsidR="00172368">
          <w:rPr>
            <w:webHidden/>
          </w:rPr>
          <w:fldChar w:fldCharType="separate"/>
        </w:r>
        <w:r w:rsidR="00172368">
          <w:rPr>
            <w:webHidden/>
          </w:rPr>
          <w:t>35</w:t>
        </w:r>
        <w:r w:rsidR="00172368">
          <w:rPr>
            <w:webHidden/>
          </w:rPr>
          <w:fldChar w:fldCharType="end"/>
        </w:r>
      </w:hyperlink>
    </w:p>
    <w:p w14:paraId="3CEBCB3B" w14:textId="1296E733" w:rsidR="00172368" w:rsidRDefault="00F92CFB">
      <w:pPr>
        <w:pStyle w:val="Verzeichnis3"/>
        <w:rPr>
          <w:rFonts w:asciiTheme="minorHAnsi" w:eastAsiaTheme="minorEastAsia" w:hAnsiTheme="minorHAnsi" w:cstheme="minorBidi"/>
          <w:sz w:val="22"/>
          <w:szCs w:val="22"/>
          <w:lang w:val="de-DE"/>
        </w:rPr>
      </w:pPr>
      <w:hyperlink w:anchor="_Toc69800257" w:history="1">
        <w:r w:rsidR="00172368" w:rsidRPr="00C13F7F">
          <w:rPr>
            <w:rStyle w:val="Hyperlink"/>
          </w:rPr>
          <w:t>3.2.2 Befehle</w:t>
        </w:r>
        <w:r w:rsidR="00172368">
          <w:rPr>
            <w:webHidden/>
          </w:rPr>
          <w:tab/>
        </w:r>
        <w:r w:rsidR="00172368">
          <w:rPr>
            <w:webHidden/>
          </w:rPr>
          <w:fldChar w:fldCharType="begin"/>
        </w:r>
        <w:r w:rsidR="00172368">
          <w:rPr>
            <w:webHidden/>
          </w:rPr>
          <w:instrText xml:space="preserve"> PAGEREF _Toc69800257 \h </w:instrText>
        </w:r>
        <w:r w:rsidR="00172368">
          <w:rPr>
            <w:webHidden/>
          </w:rPr>
        </w:r>
        <w:r w:rsidR="00172368">
          <w:rPr>
            <w:webHidden/>
          </w:rPr>
          <w:fldChar w:fldCharType="separate"/>
        </w:r>
        <w:r w:rsidR="00172368">
          <w:rPr>
            <w:webHidden/>
          </w:rPr>
          <w:t>35</w:t>
        </w:r>
        <w:r w:rsidR="00172368">
          <w:rPr>
            <w:webHidden/>
          </w:rPr>
          <w:fldChar w:fldCharType="end"/>
        </w:r>
      </w:hyperlink>
    </w:p>
    <w:p w14:paraId="3CE05C58" w14:textId="2A788B67"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58" w:history="1">
        <w:r w:rsidR="00172368" w:rsidRPr="00C13F7F">
          <w:rPr>
            <w:rStyle w:val="Hyperlink"/>
            <w:noProof/>
          </w:rPr>
          <w:t>3.2.2.1 Befehle für die Simulation</w:t>
        </w:r>
        <w:r w:rsidR="00172368">
          <w:rPr>
            <w:noProof/>
            <w:webHidden/>
          </w:rPr>
          <w:tab/>
        </w:r>
        <w:r w:rsidR="00172368">
          <w:rPr>
            <w:noProof/>
            <w:webHidden/>
          </w:rPr>
          <w:fldChar w:fldCharType="begin"/>
        </w:r>
        <w:r w:rsidR="00172368">
          <w:rPr>
            <w:noProof/>
            <w:webHidden/>
          </w:rPr>
          <w:instrText xml:space="preserve"> PAGEREF _Toc69800258 \h </w:instrText>
        </w:r>
        <w:r w:rsidR="00172368">
          <w:rPr>
            <w:noProof/>
            <w:webHidden/>
          </w:rPr>
        </w:r>
        <w:r w:rsidR="00172368">
          <w:rPr>
            <w:noProof/>
            <w:webHidden/>
          </w:rPr>
          <w:fldChar w:fldCharType="separate"/>
        </w:r>
        <w:r w:rsidR="00172368">
          <w:rPr>
            <w:noProof/>
            <w:webHidden/>
          </w:rPr>
          <w:t>35</w:t>
        </w:r>
        <w:r w:rsidR="00172368">
          <w:rPr>
            <w:noProof/>
            <w:webHidden/>
          </w:rPr>
          <w:fldChar w:fldCharType="end"/>
        </w:r>
      </w:hyperlink>
    </w:p>
    <w:p w14:paraId="06436182" w14:textId="3EC23566"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59" w:history="1">
        <w:r w:rsidR="00172368" w:rsidRPr="00C13F7F">
          <w:rPr>
            <w:rStyle w:val="Hyperlink"/>
            <w:noProof/>
          </w:rPr>
          <w:t>3.2.2.2 Befehle für den realen Aufbau</w:t>
        </w:r>
        <w:r w:rsidR="00172368">
          <w:rPr>
            <w:noProof/>
            <w:webHidden/>
          </w:rPr>
          <w:tab/>
        </w:r>
        <w:r w:rsidR="00172368">
          <w:rPr>
            <w:noProof/>
            <w:webHidden/>
          </w:rPr>
          <w:fldChar w:fldCharType="begin"/>
        </w:r>
        <w:r w:rsidR="00172368">
          <w:rPr>
            <w:noProof/>
            <w:webHidden/>
          </w:rPr>
          <w:instrText xml:space="preserve"> PAGEREF _Toc69800259 \h </w:instrText>
        </w:r>
        <w:r w:rsidR="00172368">
          <w:rPr>
            <w:noProof/>
            <w:webHidden/>
          </w:rPr>
        </w:r>
        <w:r w:rsidR="00172368">
          <w:rPr>
            <w:noProof/>
            <w:webHidden/>
          </w:rPr>
          <w:fldChar w:fldCharType="separate"/>
        </w:r>
        <w:r w:rsidR="00172368">
          <w:rPr>
            <w:noProof/>
            <w:webHidden/>
          </w:rPr>
          <w:t>36</w:t>
        </w:r>
        <w:r w:rsidR="00172368">
          <w:rPr>
            <w:noProof/>
            <w:webHidden/>
          </w:rPr>
          <w:fldChar w:fldCharType="end"/>
        </w:r>
      </w:hyperlink>
    </w:p>
    <w:p w14:paraId="62005AEB" w14:textId="44E4A6A9" w:rsidR="00172368" w:rsidRDefault="00F92CFB">
      <w:pPr>
        <w:pStyle w:val="Verzeichnis3"/>
        <w:rPr>
          <w:rFonts w:asciiTheme="minorHAnsi" w:eastAsiaTheme="minorEastAsia" w:hAnsiTheme="minorHAnsi" w:cstheme="minorBidi"/>
          <w:sz w:val="22"/>
          <w:szCs w:val="22"/>
          <w:lang w:val="de-DE"/>
        </w:rPr>
      </w:pPr>
      <w:hyperlink w:anchor="_Toc69800260" w:history="1">
        <w:r w:rsidR="00172368" w:rsidRPr="00C13F7F">
          <w:rPr>
            <w:rStyle w:val="Hyperlink"/>
          </w:rPr>
          <w:t>3.2.3 Realisierung</w:t>
        </w:r>
        <w:r w:rsidR="00172368">
          <w:rPr>
            <w:webHidden/>
          </w:rPr>
          <w:tab/>
        </w:r>
        <w:r w:rsidR="00172368">
          <w:rPr>
            <w:webHidden/>
          </w:rPr>
          <w:fldChar w:fldCharType="begin"/>
        </w:r>
        <w:r w:rsidR="00172368">
          <w:rPr>
            <w:webHidden/>
          </w:rPr>
          <w:instrText xml:space="preserve"> PAGEREF _Toc69800260 \h </w:instrText>
        </w:r>
        <w:r w:rsidR="00172368">
          <w:rPr>
            <w:webHidden/>
          </w:rPr>
        </w:r>
        <w:r w:rsidR="00172368">
          <w:rPr>
            <w:webHidden/>
          </w:rPr>
          <w:fldChar w:fldCharType="separate"/>
        </w:r>
        <w:r w:rsidR="00172368">
          <w:rPr>
            <w:webHidden/>
          </w:rPr>
          <w:t>37</w:t>
        </w:r>
        <w:r w:rsidR="00172368">
          <w:rPr>
            <w:webHidden/>
          </w:rPr>
          <w:fldChar w:fldCharType="end"/>
        </w:r>
      </w:hyperlink>
    </w:p>
    <w:p w14:paraId="42ACC708" w14:textId="43905876"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61" w:history="1">
        <w:r w:rsidR="00172368" w:rsidRPr="00C13F7F">
          <w:rPr>
            <w:rStyle w:val="Hyperlink"/>
            <w:noProof/>
          </w:rPr>
          <w:t>3.2.3.1 Erstellung und Initialisierung vom GUI</w:t>
        </w:r>
        <w:r w:rsidR="00172368">
          <w:rPr>
            <w:noProof/>
            <w:webHidden/>
          </w:rPr>
          <w:tab/>
        </w:r>
        <w:r w:rsidR="00172368">
          <w:rPr>
            <w:noProof/>
            <w:webHidden/>
          </w:rPr>
          <w:fldChar w:fldCharType="begin"/>
        </w:r>
        <w:r w:rsidR="00172368">
          <w:rPr>
            <w:noProof/>
            <w:webHidden/>
          </w:rPr>
          <w:instrText xml:space="preserve"> PAGEREF _Toc69800261 \h </w:instrText>
        </w:r>
        <w:r w:rsidR="00172368">
          <w:rPr>
            <w:noProof/>
            <w:webHidden/>
          </w:rPr>
        </w:r>
        <w:r w:rsidR="00172368">
          <w:rPr>
            <w:noProof/>
            <w:webHidden/>
          </w:rPr>
          <w:fldChar w:fldCharType="separate"/>
        </w:r>
        <w:r w:rsidR="00172368">
          <w:rPr>
            <w:noProof/>
            <w:webHidden/>
          </w:rPr>
          <w:t>37</w:t>
        </w:r>
        <w:r w:rsidR="00172368">
          <w:rPr>
            <w:noProof/>
            <w:webHidden/>
          </w:rPr>
          <w:fldChar w:fldCharType="end"/>
        </w:r>
      </w:hyperlink>
    </w:p>
    <w:p w14:paraId="795C59B1" w14:textId="61A385FD"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62" w:history="1">
        <w:r w:rsidR="00172368" w:rsidRPr="00C13F7F">
          <w:rPr>
            <w:rStyle w:val="Hyperlink"/>
            <w:noProof/>
          </w:rPr>
          <w:t>3.2.3.2 Erstellung der Events für das GUI</w:t>
        </w:r>
        <w:r w:rsidR="00172368">
          <w:rPr>
            <w:noProof/>
            <w:webHidden/>
          </w:rPr>
          <w:tab/>
        </w:r>
        <w:r w:rsidR="00172368">
          <w:rPr>
            <w:noProof/>
            <w:webHidden/>
          </w:rPr>
          <w:fldChar w:fldCharType="begin"/>
        </w:r>
        <w:r w:rsidR="00172368">
          <w:rPr>
            <w:noProof/>
            <w:webHidden/>
          </w:rPr>
          <w:instrText xml:space="preserve"> PAGEREF _Toc69800262 \h </w:instrText>
        </w:r>
        <w:r w:rsidR="00172368">
          <w:rPr>
            <w:noProof/>
            <w:webHidden/>
          </w:rPr>
        </w:r>
        <w:r w:rsidR="00172368">
          <w:rPr>
            <w:noProof/>
            <w:webHidden/>
          </w:rPr>
          <w:fldChar w:fldCharType="separate"/>
        </w:r>
        <w:r w:rsidR="00172368">
          <w:rPr>
            <w:noProof/>
            <w:webHidden/>
          </w:rPr>
          <w:t>38</w:t>
        </w:r>
        <w:r w:rsidR="00172368">
          <w:rPr>
            <w:noProof/>
            <w:webHidden/>
          </w:rPr>
          <w:fldChar w:fldCharType="end"/>
        </w:r>
      </w:hyperlink>
    </w:p>
    <w:p w14:paraId="66E9C8B2" w14:textId="7A781640" w:rsidR="00172368" w:rsidRDefault="00F92CFB">
      <w:pPr>
        <w:pStyle w:val="Verzeichnis2"/>
        <w:rPr>
          <w:rFonts w:asciiTheme="minorHAnsi" w:eastAsiaTheme="minorEastAsia" w:hAnsiTheme="minorHAnsi" w:cstheme="minorBidi"/>
          <w:bCs w:val="0"/>
          <w:sz w:val="22"/>
          <w:szCs w:val="22"/>
          <w:lang w:val="de-DE"/>
        </w:rPr>
      </w:pPr>
      <w:hyperlink w:anchor="_Toc69800263" w:history="1">
        <w:r w:rsidR="00172368" w:rsidRPr="00C13F7F">
          <w:rPr>
            <w:rStyle w:val="Hyperlink"/>
            <w:rFonts w:cs="Arial"/>
          </w:rPr>
          <w:t>3.3 Aufbau der Engine</w:t>
        </w:r>
        <w:r w:rsidR="00172368">
          <w:rPr>
            <w:webHidden/>
          </w:rPr>
          <w:tab/>
        </w:r>
        <w:r w:rsidR="00172368">
          <w:rPr>
            <w:webHidden/>
          </w:rPr>
          <w:fldChar w:fldCharType="begin"/>
        </w:r>
        <w:r w:rsidR="00172368">
          <w:rPr>
            <w:webHidden/>
          </w:rPr>
          <w:instrText xml:space="preserve"> PAGEREF _Toc69800263 \h </w:instrText>
        </w:r>
        <w:r w:rsidR="00172368">
          <w:rPr>
            <w:webHidden/>
          </w:rPr>
        </w:r>
        <w:r w:rsidR="00172368">
          <w:rPr>
            <w:webHidden/>
          </w:rPr>
          <w:fldChar w:fldCharType="separate"/>
        </w:r>
        <w:r w:rsidR="00172368">
          <w:rPr>
            <w:webHidden/>
          </w:rPr>
          <w:t>39</w:t>
        </w:r>
        <w:r w:rsidR="00172368">
          <w:rPr>
            <w:webHidden/>
          </w:rPr>
          <w:fldChar w:fldCharType="end"/>
        </w:r>
      </w:hyperlink>
    </w:p>
    <w:p w14:paraId="31C535FF" w14:textId="3500ECC1" w:rsidR="00172368" w:rsidRDefault="00F92CFB">
      <w:pPr>
        <w:pStyle w:val="Verzeichnis3"/>
        <w:rPr>
          <w:rFonts w:asciiTheme="minorHAnsi" w:eastAsiaTheme="minorEastAsia" w:hAnsiTheme="minorHAnsi" w:cstheme="minorBidi"/>
          <w:sz w:val="22"/>
          <w:szCs w:val="22"/>
          <w:lang w:val="de-DE"/>
        </w:rPr>
      </w:pPr>
      <w:hyperlink w:anchor="_Toc69800264" w:history="1">
        <w:r w:rsidR="00172368" w:rsidRPr="00C13F7F">
          <w:rPr>
            <w:rStyle w:val="Hyperlink"/>
          </w:rPr>
          <w:t>3.3.1 Blockschaltbild</w:t>
        </w:r>
        <w:r w:rsidR="00172368">
          <w:rPr>
            <w:webHidden/>
          </w:rPr>
          <w:tab/>
        </w:r>
        <w:r w:rsidR="00172368">
          <w:rPr>
            <w:webHidden/>
          </w:rPr>
          <w:fldChar w:fldCharType="begin"/>
        </w:r>
        <w:r w:rsidR="00172368">
          <w:rPr>
            <w:webHidden/>
          </w:rPr>
          <w:instrText xml:space="preserve"> PAGEREF _Toc69800264 \h </w:instrText>
        </w:r>
        <w:r w:rsidR="00172368">
          <w:rPr>
            <w:webHidden/>
          </w:rPr>
        </w:r>
        <w:r w:rsidR="00172368">
          <w:rPr>
            <w:webHidden/>
          </w:rPr>
          <w:fldChar w:fldCharType="separate"/>
        </w:r>
        <w:r w:rsidR="00172368">
          <w:rPr>
            <w:webHidden/>
          </w:rPr>
          <w:t>39</w:t>
        </w:r>
        <w:r w:rsidR="00172368">
          <w:rPr>
            <w:webHidden/>
          </w:rPr>
          <w:fldChar w:fldCharType="end"/>
        </w:r>
      </w:hyperlink>
    </w:p>
    <w:p w14:paraId="75B54F99" w14:textId="5B7FB549" w:rsidR="00172368" w:rsidRDefault="00F92CFB">
      <w:pPr>
        <w:pStyle w:val="Verzeichnis3"/>
        <w:rPr>
          <w:rFonts w:asciiTheme="minorHAnsi" w:eastAsiaTheme="minorEastAsia" w:hAnsiTheme="minorHAnsi" w:cstheme="minorBidi"/>
          <w:sz w:val="22"/>
          <w:szCs w:val="22"/>
          <w:lang w:val="de-DE"/>
        </w:rPr>
      </w:pPr>
      <w:hyperlink w:anchor="_Toc69800265" w:history="1">
        <w:r w:rsidR="00172368" w:rsidRPr="00C13F7F">
          <w:rPr>
            <w:rStyle w:val="Hyperlink"/>
          </w:rPr>
          <w:t>3.3.2 Graphisches Rendering</w:t>
        </w:r>
        <w:r w:rsidR="00172368">
          <w:rPr>
            <w:webHidden/>
          </w:rPr>
          <w:tab/>
        </w:r>
        <w:r w:rsidR="00172368">
          <w:rPr>
            <w:webHidden/>
          </w:rPr>
          <w:fldChar w:fldCharType="begin"/>
        </w:r>
        <w:r w:rsidR="00172368">
          <w:rPr>
            <w:webHidden/>
          </w:rPr>
          <w:instrText xml:space="preserve"> PAGEREF _Toc69800265 \h </w:instrText>
        </w:r>
        <w:r w:rsidR="00172368">
          <w:rPr>
            <w:webHidden/>
          </w:rPr>
        </w:r>
        <w:r w:rsidR="00172368">
          <w:rPr>
            <w:webHidden/>
          </w:rPr>
          <w:fldChar w:fldCharType="separate"/>
        </w:r>
        <w:r w:rsidR="00172368">
          <w:rPr>
            <w:webHidden/>
          </w:rPr>
          <w:t>39</w:t>
        </w:r>
        <w:r w:rsidR="00172368">
          <w:rPr>
            <w:webHidden/>
          </w:rPr>
          <w:fldChar w:fldCharType="end"/>
        </w:r>
      </w:hyperlink>
    </w:p>
    <w:p w14:paraId="47BBAA3A" w14:textId="75E3BB93"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66" w:history="1">
        <w:r w:rsidR="00172368" w:rsidRPr="00C13F7F">
          <w:rPr>
            <w:rStyle w:val="Hyperlink"/>
            <w:noProof/>
          </w:rPr>
          <w:t>3.3.2.1 Texturen, Modelle und Shader</w:t>
        </w:r>
        <w:r w:rsidR="00172368">
          <w:rPr>
            <w:noProof/>
            <w:webHidden/>
          </w:rPr>
          <w:tab/>
        </w:r>
        <w:r w:rsidR="00172368">
          <w:rPr>
            <w:noProof/>
            <w:webHidden/>
          </w:rPr>
          <w:fldChar w:fldCharType="begin"/>
        </w:r>
        <w:r w:rsidR="00172368">
          <w:rPr>
            <w:noProof/>
            <w:webHidden/>
          </w:rPr>
          <w:instrText xml:space="preserve"> PAGEREF _Toc69800266 \h </w:instrText>
        </w:r>
        <w:r w:rsidR="00172368">
          <w:rPr>
            <w:noProof/>
            <w:webHidden/>
          </w:rPr>
        </w:r>
        <w:r w:rsidR="00172368">
          <w:rPr>
            <w:noProof/>
            <w:webHidden/>
          </w:rPr>
          <w:fldChar w:fldCharType="separate"/>
        </w:r>
        <w:r w:rsidR="00172368">
          <w:rPr>
            <w:noProof/>
            <w:webHidden/>
          </w:rPr>
          <w:t>39</w:t>
        </w:r>
        <w:r w:rsidR="00172368">
          <w:rPr>
            <w:noProof/>
            <w:webHidden/>
          </w:rPr>
          <w:fldChar w:fldCharType="end"/>
        </w:r>
      </w:hyperlink>
    </w:p>
    <w:p w14:paraId="057E407A" w14:textId="7AFB70D9"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67" w:history="1">
        <w:r w:rsidR="00172368" w:rsidRPr="00C13F7F">
          <w:rPr>
            <w:rStyle w:val="Hyperlink"/>
            <w:noProof/>
          </w:rPr>
          <w:t>3.3.2.2 Grafik Renderer mit OpenGL</w:t>
        </w:r>
        <w:r w:rsidR="00172368">
          <w:rPr>
            <w:noProof/>
            <w:webHidden/>
          </w:rPr>
          <w:tab/>
        </w:r>
        <w:r w:rsidR="00172368">
          <w:rPr>
            <w:noProof/>
            <w:webHidden/>
          </w:rPr>
          <w:fldChar w:fldCharType="begin"/>
        </w:r>
        <w:r w:rsidR="00172368">
          <w:rPr>
            <w:noProof/>
            <w:webHidden/>
          </w:rPr>
          <w:instrText xml:space="preserve"> PAGEREF _Toc69800267 \h </w:instrText>
        </w:r>
        <w:r w:rsidR="00172368">
          <w:rPr>
            <w:noProof/>
            <w:webHidden/>
          </w:rPr>
        </w:r>
        <w:r w:rsidR="00172368">
          <w:rPr>
            <w:noProof/>
            <w:webHidden/>
          </w:rPr>
          <w:fldChar w:fldCharType="separate"/>
        </w:r>
        <w:r w:rsidR="00172368">
          <w:rPr>
            <w:noProof/>
            <w:webHidden/>
          </w:rPr>
          <w:t>42</w:t>
        </w:r>
        <w:r w:rsidR="00172368">
          <w:rPr>
            <w:noProof/>
            <w:webHidden/>
          </w:rPr>
          <w:fldChar w:fldCharType="end"/>
        </w:r>
      </w:hyperlink>
    </w:p>
    <w:p w14:paraId="577C2DC9" w14:textId="49E53800" w:rsidR="00172368" w:rsidRDefault="00F92CFB">
      <w:pPr>
        <w:pStyle w:val="Verzeichnis3"/>
        <w:rPr>
          <w:rFonts w:asciiTheme="minorHAnsi" w:eastAsiaTheme="minorEastAsia" w:hAnsiTheme="minorHAnsi" w:cstheme="minorBidi"/>
          <w:sz w:val="22"/>
          <w:szCs w:val="22"/>
          <w:lang w:val="de-DE"/>
        </w:rPr>
      </w:pPr>
      <w:hyperlink w:anchor="_Toc69800268" w:history="1">
        <w:r w:rsidR="00172368" w:rsidRPr="00C13F7F">
          <w:rPr>
            <w:rStyle w:val="Hyperlink"/>
            <w:lang w:eastAsia="de-AT"/>
          </w:rPr>
          <w:t>3.3.3 Fahrzeug AI</w:t>
        </w:r>
        <w:r w:rsidR="00172368">
          <w:rPr>
            <w:webHidden/>
          </w:rPr>
          <w:tab/>
        </w:r>
        <w:r w:rsidR="00172368">
          <w:rPr>
            <w:webHidden/>
          </w:rPr>
          <w:fldChar w:fldCharType="begin"/>
        </w:r>
        <w:r w:rsidR="00172368">
          <w:rPr>
            <w:webHidden/>
          </w:rPr>
          <w:instrText xml:space="preserve"> PAGEREF _Toc69800268 \h </w:instrText>
        </w:r>
        <w:r w:rsidR="00172368">
          <w:rPr>
            <w:webHidden/>
          </w:rPr>
        </w:r>
        <w:r w:rsidR="00172368">
          <w:rPr>
            <w:webHidden/>
          </w:rPr>
          <w:fldChar w:fldCharType="separate"/>
        </w:r>
        <w:r w:rsidR="00172368">
          <w:rPr>
            <w:webHidden/>
          </w:rPr>
          <w:t>45</w:t>
        </w:r>
        <w:r w:rsidR="00172368">
          <w:rPr>
            <w:webHidden/>
          </w:rPr>
          <w:fldChar w:fldCharType="end"/>
        </w:r>
      </w:hyperlink>
    </w:p>
    <w:p w14:paraId="51F54AF7" w14:textId="29A0C904"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69" w:history="1">
        <w:r w:rsidR="00172368" w:rsidRPr="00C13F7F">
          <w:rPr>
            <w:rStyle w:val="Hyperlink"/>
            <w:noProof/>
            <w:lang w:eastAsia="de-AT"/>
          </w:rPr>
          <w:t>3.3.3.1 Generierung des Weges</w:t>
        </w:r>
        <w:r w:rsidR="00172368">
          <w:rPr>
            <w:noProof/>
            <w:webHidden/>
          </w:rPr>
          <w:tab/>
        </w:r>
        <w:r w:rsidR="00172368">
          <w:rPr>
            <w:noProof/>
            <w:webHidden/>
          </w:rPr>
          <w:fldChar w:fldCharType="begin"/>
        </w:r>
        <w:r w:rsidR="00172368">
          <w:rPr>
            <w:noProof/>
            <w:webHidden/>
          </w:rPr>
          <w:instrText xml:space="preserve"> PAGEREF _Toc69800269 \h </w:instrText>
        </w:r>
        <w:r w:rsidR="00172368">
          <w:rPr>
            <w:noProof/>
            <w:webHidden/>
          </w:rPr>
        </w:r>
        <w:r w:rsidR="00172368">
          <w:rPr>
            <w:noProof/>
            <w:webHidden/>
          </w:rPr>
          <w:fldChar w:fldCharType="separate"/>
        </w:r>
        <w:r w:rsidR="00172368">
          <w:rPr>
            <w:noProof/>
            <w:webHidden/>
          </w:rPr>
          <w:t>45</w:t>
        </w:r>
        <w:r w:rsidR="00172368">
          <w:rPr>
            <w:noProof/>
            <w:webHidden/>
          </w:rPr>
          <w:fldChar w:fldCharType="end"/>
        </w:r>
      </w:hyperlink>
    </w:p>
    <w:p w14:paraId="4A49C27E" w14:textId="2FC0473D"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70" w:history="1">
        <w:r w:rsidR="00172368" w:rsidRPr="00C13F7F">
          <w:rPr>
            <w:rStyle w:val="Hyperlink"/>
            <w:noProof/>
          </w:rPr>
          <w:t>3.3.3.2 Aufbereitung der Goals</w:t>
        </w:r>
        <w:r w:rsidR="00172368">
          <w:rPr>
            <w:noProof/>
            <w:webHidden/>
          </w:rPr>
          <w:tab/>
        </w:r>
        <w:r w:rsidR="00172368">
          <w:rPr>
            <w:noProof/>
            <w:webHidden/>
          </w:rPr>
          <w:fldChar w:fldCharType="begin"/>
        </w:r>
        <w:r w:rsidR="00172368">
          <w:rPr>
            <w:noProof/>
            <w:webHidden/>
          </w:rPr>
          <w:instrText xml:space="preserve"> PAGEREF _Toc69800270 \h </w:instrText>
        </w:r>
        <w:r w:rsidR="00172368">
          <w:rPr>
            <w:noProof/>
            <w:webHidden/>
          </w:rPr>
        </w:r>
        <w:r w:rsidR="00172368">
          <w:rPr>
            <w:noProof/>
            <w:webHidden/>
          </w:rPr>
          <w:fldChar w:fldCharType="separate"/>
        </w:r>
        <w:r w:rsidR="00172368">
          <w:rPr>
            <w:noProof/>
            <w:webHidden/>
          </w:rPr>
          <w:t>50</w:t>
        </w:r>
        <w:r w:rsidR="00172368">
          <w:rPr>
            <w:noProof/>
            <w:webHidden/>
          </w:rPr>
          <w:fldChar w:fldCharType="end"/>
        </w:r>
      </w:hyperlink>
    </w:p>
    <w:p w14:paraId="0AB730AC" w14:textId="110B0670"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71" w:history="1">
        <w:r w:rsidR="00172368" w:rsidRPr="00C13F7F">
          <w:rPr>
            <w:rStyle w:val="Hyperlink"/>
            <w:noProof/>
          </w:rPr>
          <w:t>3.3.3.3 Senden der Goals zur Visualisierung</w:t>
        </w:r>
        <w:r w:rsidR="00172368">
          <w:rPr>
            <w:noProof/>
            <w:webHidden/>
          </w:rPr>
          <w:tab/>
        </w:r>
        <w:r w:rsidR="00172368">
          <w:rPr>
            <w:noProof/>
            <w:webHidden/>
          </w:rPr>
          <w:fldChar w:fldCharType="begin"/>
        </w:r>
        <w:r w:rsidR="00172368">
          <w:rPr>
            <w:noProof/>
            <w:webHidden/>
          </w:rPr>
          <w:instrText xml:space="preserve"> PAGEREF _Toc69800271 \h </w:instrText>
        </w:r>
        <w:r w:rsidR="00172368">
          <w:rPr>
            <w:noProof/>
            <w:webHidden/>
          </w:rPr>
        </w:r>
        <w:r w:rsidR="00172368">
          <w:rPr>
            <w:noProof/>
            <w:webHidden/>
          </w:rPr>
          <w:fldChar w:fldCharType="separate"/>
        </w:r>
        <w:r w:rsidR="00172368">
          <w:rPr>
            <w:noProof/>
            <w:webHidden/>
          </w:rPr>
          <w:t>51</w:t>
        </w:r>
        <w:r w:rsidR="00172368">
          <w:rPr>
            <w:noProof/>
            <w:webHidden/>
          </w:rPr>
          <w:fldChar w:fldCharType="end"/>
        </w:r>
      </w:hyperlink>
    </w:p>
    <w:p w14:paraId="30D2E23E" w14:textId="0E8E8EDF"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72" w:history="1">
        <w:r w:rsidR="00172368" w:rsidRPr="00C13F7F">
          <w:rPr>
            <w:rStyle w:val="Hyperlink"/>
            <w:noProof/>
          </w:rPr>
          <w:t>3.3.3.4 Verarbeitung der Goals in der Visualisierung</w:t>
        </w:r>
        <w:r w:rsidR="00172368">
          <w:rPr>
            <w:noProof/>
            <w:webHidden/>
          </w:rPr>
          <w:tab/>
        </w:r>
        <w:r w:rsidR="00172368">
          <w:rPr>
            <w:noProof/>
            <w:webHidden/>
          </w:rPr>
          <w:fldChar w:fldCharType="begin"/>
        </w:r>
        <w:r w:rsidR="00172368">
          <w:rPr>
            <w:noProof/>
            <w:webHidden/>
          </w:rPr>
          <w:instrText xml:space="preserve"> PAGEREF _Toc69800272 \h </w:instrText>
        </w:r>
        <w:r w:rsidR="00172368">
          <w:rPr>
            <w:noProof/>
            <w:webHidden/>
          </w:rPr>
        </w:r>
        <w:r w:rsidR="00172368">
          <w:rPr>
            <w:noProof/>
            <w:webHidden/>
          </w:rPr>
          <w:fldChar w:fldCharType="separate"/>
        </w:r>
        <w:r w:rsidR="00172368">
          <w:rPr>
            <w:noProof/>
            <w:webHidden/>
          </w:rPr>
          <w:t>53</w:t>
        </w:r>
        <w:r w:rsidR="00172368">
          <w:rPr>
            <w:noProof/>
            <w:webHidden/>
          </w:rPr>
          <w:fldChar w:fldCharType="end"/>
        </w:r>
      </w:hyperlink>
    </w:p>
    <w:p w14:paraId="253E415D" w14:textId="62879AD0" w:rsidR="00172368" w:rsidRDefault="00F92CFB">
      <w:pPr>
        <w:pStyle w:val="Verzeichnis2"/>
        <w:rPr>
          <w:rFonts w:asciiTheme="minorHAnsi" w:eastAsiaTheme="minorEastAsia" w:hAnsiTheme="minorHAnsi" w:cstheme="minorBidi"/>
          <w:bCs w:val="0"/>
          <w:sz w:val="22"/>
          <w:szCs w:val="22"/>
          <w:lang w:val="de-DE"/>
        </w:rPr>
      </w:pPr>
      <w:hyperlink w:anchor="_Toc69800273" w:history="1">
        <w:r w:rsidR="00172368" w:rsidRPr="00C13F7F">
          <w:rPr>
            <w:rStyle w:val="Hyperlink"/>
            <w:rFonts w:cs="Arial"/>
          </w:rPr>
          <w:t>3.4 Erstellung von 3D-Modellen</w:t>
        </w:r>
        <w:r w:rsidR="00172368">
          <w:rPr>
            <w:webHidden/>
          </w:rPr>
          <w:tab/>
        </w:r>
        <w:r w:rsidR="00172368">
          <w:rPr>
            <w:webHidden/>
          </w:rPr>
          <w:fldChar w:fldCharType="begin"/>
        </w:r>
        <w:r w:rsidR="00172368">
          <w:rPr>
            <w:webHidden/>
          </w:rPr>
          <w:instrText xml:space="preserve"> PAGEREF _Toc69800273 \h </w:instrText>
        </w:r>
        <w:r w:rsidR="00172368">
          <w:rPr>
            <w:webHidden/>
          </w:rPr>
        </w:r>
        <w:r w:rsidR="00172368">
          <w:rPr>
            <w:webHidden/>
          </w:rPr>
          <w:fldChar w:fldCharType="separate"/>
        </w:r>
        <w:r w:rsidR="00172368">
          <w:rPr>
            <w:webHidden/>
          </w:rPr>
          <w:t>53</w:t>
        </w:r>
        <w:r w:rsidR="00172368">
          <w:rPr>
            <w:webHidden/>
          </w:rPr>
          <w:fldChar w:fldCharType="end"/>
        </w:r>
      </w:hyperlink>
    </w:p>
    <w:p w14:paraId="605E4248" w14:textId="65E34683"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74" w:history="1">
        <w:r w:rsidR="00172368" w:rsidRPr="00C13F7F">
          <w:rPr>
            <w:rStyle w:val="Hyperlink"/>
            <w:noProof/>
          </w:rPr>
          <w:t>3.4.1.1 Tisch</w:t>
        </w:r>
        <w:r w:rsidR="00172368">
          <w:rPr>
            <w:noProof/>
            <w:webHidden/>
          </w:rPr>
          <w:tab/>
        </w:r>
        <w:r w:rsidR="00172368">
          <w:rPr>
            <w:noProof/>
            <w:webHidden/>
          </w:rPr>
          <w:fldChar w:fldCharType="begin"/>
        </w:r>
        <w:r w:rsidR="00172368">
          <w:rPr>
            <w:noProof/>
            <w:webHidden/>
          </w:rPr>
          <w:instrText xml:space="preserve"> PAGEREF _Toc69800274 \h </w:instrText>
        </w:r>
        <w:r w:rsidR="00172368">
          <w:rPr>
            <w:noProof/>
            <w:webHidden/>
          </w:rPr>
        </w:r>
        <w:r w:rsidR="00172368">
          <w:rPr>
            <w:noProof/>
            <w:webHidden/>
          </w:rPr>
          <w:fldChar w:fldCharType="separate"/>
        </w:r>
        <w:r w:rsidR="00172368">
          <w:rPr>
            <w:noProof/>
            <w:webHidden/>
          </w:rPr>
          <w:t>53</w:t>
        </w:r>
        <w:r w:rsidR="00172368">
          <w:rPr>
            <w:noProof/>
            <w:webHidden/>
          </w:rPr>
          <w:fldChar w:fldCharType="end"/>
        </w:r>
      </w:hyperlink>
    </w:p>
    <w:p w14:paraId="1B21B886" w14:textId="2A87CB40"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75" w:history="1">
        <w:r w:rsidR="00172368" w:rsidRPr="00C13F7F">
          <w:rPr>
            <w:rStyle w:val="Hyperlink"/>
            <w:noProof/>
          </w:rPr>
          <w:t>3.4.1.2 Fahrzeug</w:t>
        </w:r>
        <w:r w:rsidR="00172368">
          <w:rPr>
            <w:noProof/>
            <w:webHidden/>
          </w:rPr>
          <w:tab/>
        </w:r>
        <w:r w:rsidR="00172368">
          <w:rPr>
            <w:noProof/>
            <w:webHidden/>
          </w:rPr>
          <w:fldChar w:fldCharType="begin"/>
        </w:r>
        <w:r w:rsidR="00172368">
          <w:rPr>
            <w:noProof/>
            <w:webHidden/>
          </w:rPr>
          <w:instrText xml:space="preserve"> PAGEREF _Toc69800275 \h </w:instrText>
        </w:r>
        <w:r w:rsidR="00172368">
          <w:rPr>
            <w:noProof/>
            <w:webHidden/>
          </w:rPr>
        </w:r>
        <w:r w:rsidR="00172368">
          <w:rPr>
            <w:noProof/>
            <w:webHidden/>
          </w:rPr>
          <w:fldChar w:fldCharType="separate"/>
        </w:r>
        <w:r w:rsidR="00172368">
          <w:rPr>
            <w:noProof/>
            <w:webHidden/>
          </w:rPr>
          <w:t>56</w:t>
        </w:r>
        <w:r w:rsidR="00172368">
          <w:rPr>
            <w:noProof/>
            <w:webHidden/>
          </w:rPr>
          <w:fldChar w:fldCharType="end"/>
        </w:r>
      </w:hyperlink>
    </w:p>
    <w:p w14:paraId="77B0A386" w14:textId="10DCDA36"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76" w:history="1">
        <w:r w:rsidR="00172368" w:rsidRPr="00C13F7F">
          <w:rPr>
            <w:rStyle w:val="Hyperlink"/>
            <w:noProof/>
          </w:rPr>
          <w:t>3.4.1.3 Komplette 3D-Szene</w:t>
        </w:r>
        <w:r w:rsidR="00172368">
          <w:rPr>
            <w:noProof/>
            <w:webHidden/>
          </w:rPr>
          <w:tab/>
        </w:r>
        <w:r w:rsidR="00172368">
          <w:rPr>
            <w:noProof/>
            <w:webHidden/>
          </w:rPr>
          <w:fldChar w:fldCharType="begin"/>
        </w:r>
        <w:r w:rsidR="00172368">
          <w:rPr>
            <w:noProof/>
            <w:webHidden/>
          </w:rPr>
          <w:instrText xml:space="preserve"> PAGEREF _Toc69800276 \h </w:instrText>
        </w:r>
        <w:r w:rsidR="00172368">
          <w:rPr>
            <w:noProof/>
            <w:webHidden/>
          </w:rPr>
        </w:r>
        <w:r w:rsidR="00172368">
          <w:rPr>
            <w:noProof/>
            <w:webHidden/>
          </w:rPr>
          <w:fldChar w:fldCharType="separate"/>
        </w:r>
        <w:r w:rsidR="00172368">
          <w:rPr>
            <w:noProof/>
            <w:webHidden/>
          </w:rPr>
          <w:t>57</w:t>
        </w:r>
        <w:r w:rsidR="00172368">
          <w:rPr>
            <w:noProof/>
            <w:webHidden/>
          </w:rPr>
          <w:fldChar w:fldCharType="end"/>
        </w:r>
      </w:hyperlink>
    </w:p>
    <w:p w14:paraId="4E7E4A62" w14:textId="4124ABC3" w:rsidR="00172368" w:rsidRDefault="00F92CFB">
      <w:pPr>
        <w:pStyle w:val="Verzeichnis2"/>
        <w:rPr>
          <w:rFonts w:asciiTheme="minorHAnsi" w:eastAsiaTheme="minorEastAsia" w:hAnsiTheme="minorHAnsi" w:cstheme="minorBidi"/>
          <w:bCs w:val="0"/>
          <w:sz w:val="22"/>
          <w:szCs w:val="22"/>
          <w:lang w:val="de-DE"/>
        </w:rPr>
      </w:pPr>
      <w:hyperlink w:anchor="_Toc69800277" w:history="1">
        <w:r w:rsidR="00172368" w:rsidRPr="00C13F7F">
          <w:rPr>
            <w:rStyle w:val="Hyperlink"/>
            <w:rFonts w:cs="Arial"/>
          </w:rPr>
          <w:t>3.5 Bewegungen im Dreidimensionalen Raum</w:t>
        </w:r>
        <w:r w:rsidR="00172368">
          <w:rPr>
            <w:webHidden/>
          </w:rPr>
          <w:tab/>
        </w:r>
        <w:r w:rsidR="00172368">
          <w:rPr>
            <w:webHidden/>
          </w:rPr>
          <w:fldChar w:fldCharType="begin"/>
        </w:r>
        <w:r w:rsidR="00172368">
          <w:rPr>
            <w:webHidden/>
          </w:rPr>
          <w:instrText xml:space="preserve"> PAGEREF _Toc69800277 \h </w:instrText>
        </w:r>
        <w:r w:rsidR="00172368">
          <w:rPr>
            <w:webHidden/>
          </w:rPr>
        </w:r>
        <w:r w:rsidR="00172368">
          <w:rPr>
            <w:webHidden/>
          </w:rPr>
          <w:fldChar w:fldCharType="separate"/>
        </w:r>
        <w:r w:rsidR="00172368">
          <w:rPr>
            <w:webHidden/>
          </w:rPr>
          <w:t>58</w:t>
        </w:r>
        <w:r w:rsidR="00172368">
          <w:rPr>
            <w:webHidden/>
          </w:rPr>
          <w:fldChar w:fldCharType="end"/>
        </w:r>
      </w:hyperlink>
    </w:p>
    <w:p w14:paraId="5DF8716F" w14:textId="6F91DC41"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78" w:history="1">
        <w:r w:rsidR="00172368" w:rsidRPr="00C13F7F">
          <w:rPr>
            <w:rStyle w:val="Hyperlink"/>
            <w:noProof/>
          </w:rPr>
          <w:t>3.5.1.1 Kamerarotation</w:t>
        </w:r>
        <w:r w:rsidR="00172368">
          <w:rPr>
            <w:noProof/>
            <w:webHidden/>
          </w:rPr>
          <w:tab/>
        </w:r>
        <w:r w:rsidR="00172368">
          <w:rPr>
            <w:noProof/>
            <w:webHidden/>
          </w:rPr>
          <w:fldChar w:fldCharType="begin"/>
        </w:r>
        <w:r w:rsidR="00172368">
          <w:rPr>
            <w:noProof/>
            <w:webHidden/>
          </w:rPr>
          <w:instrText xml:space="preserve"> PAGEREF _Toc69800278 \h </w:instrText>
        </w:r>
        <w:r w:rsidR="00172368">
          <w:rPr>
            <w:noProof/>
            <w:webHidden/>
          </w:rPr>
        </w:r>
        <w:r w:rsidR="00172368">
          <w:rPr>
            <w:noProof/>
            <w:webHidden/>
          </w:rPr>
          <w:fldChar w:fldCharType="separate"/>
        </w:r>
        <w:r w:rsidR="00172368">
          <w:rPr>
            <w:noProof/>
            <w:webHidden/>
          </w:rPr>
          <w:t>58</w:t>
        </w:r>
        <w:r w:rsidR="00172368">
          <w:rPr>
            <w:noProof/>
            <w:webHidden/>
          </w:rPr>
          <w:fldChar w:fldCharType="end"/>
        </w:r>
      </w:hyperlink>
    </w:p>
    <w:p w14:paraId="1F249561" w14:textId="5BE107C6"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79" w:history="1">
        <w:r w:rsidR="00172368" w:rsidRPr="00C13F7F">
          <w:rPr>
            <w:rStyle w:val="Hyperlink"/>
            <w:noProof/>
          </w:rPr>
          <w:t>3.5.1.2 Kamerabewegung</w:t>
        </w:r>
        <w:r w:rsidR="00172368">
          <w:rPr>
            <w:noProof/>
            <w:webHidden/>
          </w:rPr>
          <w:tab/>
        </w:r>
        <w:r w:rsidR="00172368">
          <w:rPr>
            <w:noProof/>
            <w:webHidden/>
          </w:rPr>
          <w:fldChar w:fldCharType="begin"/>
        </w:r>
        <w:r w:rsidR="00172368">
          <w:rPr>
            <w:noProof/>
            <w:webHidden/>
          </w:rPr>
          <w:instrText xml:space="preserve"> PAGEREF _Toc69800279 \h </w:instrText>
        </w:r>
        <w:r w:rsidR="00172368">
          <w:rPr>
            <w:noProof/>
            <w:webHidden/>
          </w:rPr>
        </w:r>
        <w:r w:rsidR="00172368">
          <w:rPr>
            <w:noProof/>
            <w:webHidden/>
          </w:rPr>
          <w:fldChar w:fldCharType="separate"/>
        </w:r>
        <w:r w:rsidR="00172368">
          <w:rPr>
            <w:noProof/>
            <w:webHidden/>
          </w:rPr>
          <w:t>59</w:t>
        </w:r>
        <w:r w:rsidR="00172368">
          <w:rPr>
            <w:noProof/>
            <w:webHidden/>
          </w:rPr>
          <w:fldChar w:fldCharType="end"/>
        </w:r>
      </w:hyperlink>
    </w:p>
    <w:p w14:paraId="59836CD9" w14:textId="07353294" w:rsidR="00172368" w:rsidRDefault="00F92CFB">
      <w:pPr>
        <w:pStyle w:val="Verzeichnis2"/>
        <w:rPr>
          <w:rFonts w:asciiTheme="minorHAnsi" w:eastAsiaTheme="minorEastAsia" w:hAnsiTheme="minorHAnsi" w:cstheme="minorBidi"/>
          <w:bCs w:val="0"/>
          <w:sz w:val="22"/>
          <w:szCs w:val="22"/>
          <w:lang w:val="de-DE"/>
        </w:rPr>
      </w:pPr>
      <w:hyperlink w:anchor="_Toc69800280" w:history="1">
        <w:r w:rsidR="00172368" w:rsidRPr="00C13F7F">
          <w:rPr>
            <w:rStyle w:val="Hyperlink"/>
            <w:rFonts w:cs="Arial"/>
          </w:rPr>
          <w:t>3.6 Auswertung von erhaltenen Positionsdaten</w:t>
        </w:r>
        <w:r w:rsidR="00172368">
          <w:rPr>
            <w:webHidden/>
          </w:rPr>
          <w:tab/>
        </w:r>
        <w:r w:rsidR="00172368">
          <w:rPr>
            <w:webHidden/>
          </w:rPr>
          <w:fldChar w:fldCharType="begin"/>
        </w:r>
        <w:r w:rsidR="00172368">
          <w:rPr>
            <w:webHidden/>
          </w:rPr>
          <w:instrText xml:space="preserve"> PAGEREF _Toc69800280 \h </w:instrText>
        </w:r>
        <w:r w:rsidR="00172368">
          <w:rPr>
            <w:webHidden/>
          </w:rPr>
        </w:r>
        <w:r w:rsidR="00172368">
          <w:rPr>
            <w:webHidden/>
          </w:rPr>
          <w:fldChar w:fldCharType="separate"/>
        </w:r>
        <w:r w:rsidR="00172368">
          <w:rPr>
            <w:webHidden/>
          </w:rPr>
          <w:t>61</w:t>
        </w:r>
        <w:r w:rsidR="00172368">
          <w:rPr>
            <w:webHidden/>
          </w:rPr>
          <w:fldChar w:fldCharType="end"/>
        </w:r>
      </w:hyperlink>
    </w:p>
    <w:p w14:paraId="21F3AD08" w14:textId="3E58085E" w:rsidR="00172368" w:rsidRDefault="00F92CFB">
      <w:pPr>
        <w:pStyle w:val="Verzeichnis2"/>
        <w:rPr>
          <w:rFonts w:asciiTheme="minorHAnsi" w:eastAsiaTheme="minorEastAsia" w:hAnsiTheme="minorHAnsi" w:cstheme="minorBidi"/>
          <w:bCs w:val="0"/>
          <w:sz w:val="22"/>
          <w:szCs w:val="22"/>
          <w:lang w:val="de-DE"/>
        </w:rPr>
      </w:pPr>
      <w:hyperlink w:anchor="_Toc69800281" w:history="1">
        <w:r w:rsidR="00172368" w:rsidRPr="00C13F7F">
          <w:rPr>
            <w:rStyle w:val="Hyperlink"/>
            <w:rFonts w:cs="Arial"/>
          </w:rPr>
          <w:t>3.7 Übertragung zu Fahrzeug Software</w:t>
        </w:r>
        <w:r w:rsidR="00172368">
          <w:rPr>
            <w:webHidden/>
          </w:rPr>
          <w:tab/>
        </w:r>
        <w:r w:rsidR="00172368">
          <w:rPr>
            <w:webHidden/>
          </w:rPr>
          <w:fldChar w:fldCharType="begin"/>
        </w:r>
        <w:r w:rsidR="00172368">
          <w:rPr>
            <w:webHidden/>
          </w:rPr>
          <w:instrText xml:space="preserve"> PAGEREF _Toc69800281 \h </w:instrText>
        </w:r>
        <w:r w:rsidR="00172368">
          <w:rPr>
            <w:webHidden/>
          </w:rPr>
        </w:r>
        <w:r w:rsidR="00172368">
          <w:rPr>
            <w:webHidden/>
          </w:rPr>
          <w:fldChar w:fldCharType="separate"/>
        </w:r>
        <w:r w:rsidR="00172368">
          <w:rPr>
            <w:webHidden/>
          </w:rPr>
          <w:t>65</w:t>
        </w:r>
        <w:r w:rsidR="00172368">
          <w:rPr>
            <w:webHidden/>
          </w:rPr>
          <w:fldChar w:fldCharType="end"/>
        </w:r>
      </w:hyperlink>
    </w:p>
    <w:p w14:paraId="1C41CA79" w14:textId="4E572636" w:rsidR="00172368" w:rsidRDefault="00F92CFB">
      <w:pPr>
        <w:pStyle w:val="Verzeichnis1"/>
        <w:tabs>
          <w:tab w:val="left" w:pos="680"/>
        </w:tabs>
        <w:rPr>
          <w:rFonts w:asciiTheme="minorHAnsi" w:eastAsiaTheme="minorEastAsia" w:hAnsiTheme="minorHAnsi" w:cstheme="minorBidi"/>
          <w:bCs w:val="0"/>
          <w:sz w:val="22"/>
          <w:lang w:val="de-DE"/>
        </w:rPr>
      </w:pPr>
      <w:hyperlink w:anchor="_Toc69800282" w:history="1">
        <w:r w:rsidR="00172368" w:rsidRPr="00C13F7F">
          <w:rPr>
            <w:rStyle w:val="Hyperlink"/>
          </w:rPr>
          <w:t>4</w:t>
        </w:r>
        <w:r w:rsidR="00172368">
          <w:rPr>
            <w:rFonts w:asciiTheme="minorHAnsi" w:eastAsiaTheme="minorEastAsia" w:hAnsiTheme="minorHAnsi" w:cstheme="minorBidi"/>
            <w:bCs w:val="0"/>
            <w:sz w:val="22"/>
            <w:lang w:val="de-DE"/>
          </w:rPr>
          <w:tab/>
        </w:r>
        <w:r w:rsidR="00172368" w:rsidRPr="00C13F7F">
          <w:rPr>
            <w:rStyle w:val="Hyperlink"/>
          </w:rPr>
          <w:t>Fahrzeug Software</w:t>
        </w:r>
        <w:r w:rsidR="00172368">
          <w:rPr>
            <w:webHidden/>
          </w:rPr>
          <w:tab/>
        </w:r>
        <w:r w:rsidR="00172368">
          <w:rPr>
            <w:webHidden/>
          </w:rPr>
          <w:fldChar w:fldCharType="begin"/>
        </w:r>
        <w:r w:rsidR="00172368">
          <w:rPr>
            <w:webHidden/>
          </w:rPr>
          <w:instrText xml:space="preserve"> PAGEREF _Toc69800282 \h </w:instrText>
        </w:r>
        <w:r w:rsidR="00172368">
          <w:rPr>
            <w:webHidden/>
          </w:rPr>
        </w:r>
        <w:r w:rsidR="00172368">
          <w:rPr>
            <w:webHidden/>
          </w:rPr>
          <w:fldChar w:fldCharType="separate"/>
        </w:r>
        <w:r w:rsidR="00172368">
          <w:rPr>
            <w:webHidden/>
          </w:rPr>
          <w:t>66</w:t>
        </w:r>
        <w:r w:rsidR="00172368">
          <w:rPr>
            <w:webHidden/>
          </w:rPr>
          <w:fldChar w:fldCharType="end"/>
        </w:r>
      </w:hyperlink>
    </w:p>
    <w:p w14:paraId="23015123" w14:textId="376C7B38" w:rsidR="00172368" w:rsidRDefault="00F92CFB">
      <w:pPr>
        <w:pStyle w:val="Verzeichnis2"/>
        <w:rPr>
          <w:rFonts w:asciiTheme="minorHAnsi" w:eastAsiaTheme="minorEastAsia" w:hAnsiTheme="minorHAnsi" w:cstheme="minorBidi"/>
          <w:bCs w:val="0"/>
          <w:sz w:val="22"/>
          <w:szCs w:val="22"/>
          <w:lang w:val="de-DE"/>
        </w:rPr>
      </w:pPr>
      <w:hyperlink w:anchor="_Toc69800283" w:history="1">
        <w:r w:rsidR="00172368" w:rsidRPr="00C13F7F">
          <w:rPr>
            <w:rStyle w:val="Hyperlink"/>
            <w:rFonts w:cs="Arial"/>
          </w:rPr>
          <w:t>4.1 Übersicht der Architektur</w:t>
        </w:r>
        <w:r w:rsidR="00172368">
          <w:rPr>
            <w:webHidden/>
          </w:rPr>
          <w:tab/>
        </w:r>
        <w:r w:rsidR="00172368">
          <w:rPr>
            <w:webHidden/>
          </w:rPr>
          <w:fldChar w:fldCharType="begin"/>
        </w:r>
        <w:r w:rsidR="00172368">
          <w:rPr>
            <w:webHidden/>
          </w:rPr>
          <w:instrText xml:space="preserve"> PAGEREF _Toc69800283 \h </w:instrText>
        </w:r>
        <w:r w:rsidR="00172368">
          <w:rPr>
            <w:webHidden/>
          </w:rPr>
        </w:r>
        <w:r w:rsidR="00172368">
          <w:rPr>
            <w:webHidden/>
          </w:rPr>
          <w:fldChar w:fldCharType="separate"/>
        </w:r>
        <w:r w:rsidR="00172368">
          <w:rPr>
            <w:webHidden/>
          </w:rPr>
          <w:t>66</w:t>
        </w:r>
        <w:r w:rsidR="00172368">
          <w:rPr>
            <w:webHidden/>
          </w:rPr>
          <w:fldChar w:fldCharType="end"/>
        </w:r>
      </w:hyperlink>
    </w:p>
    <w:p w14:paraId="049262A4" w14:textId="63FD0F7B" w:rsidR="00172368" w:rsidRDefault="00F92CFB">
      <w:pPr>
        <w:pStyle w:val="Verzeichnis2"/>
        <w:rPr>
          <w:rFonts w:asciiTheme="minorHAnsi" w:eastAsiaTheme="minorEastAsia" w:hAnsiTheme="minorHAnsi" w:cstheme="minorBidi"/>
          <w:bCs w:val="0"/>
          <w:sz w:val="22"/>
          <w:szCs w:val="22"/>
          <w:lang w:val="de-DE"/>
        </w:rPr>
      </w:pPr>
      <w:hyperlink w:anchor="_Toc69800284" w:history="1">
        <w:r w:rsidR="00172368" w:rsidRPr="00C13F7F">
          <w:rPr>
            <w:rStyle w:val="Hyperlink"/>
            <w:rFonts w:cs="Arial"/>
          </w:rPr>
          <w:t>4.2 Kommunikation mit Swarm Control</w:t>
        </w:r>
        <w:r w:rsidR="00172368">
          <w:rPr>
            <w:webHidden/>
          </w:rPr>
          <w:tab/>
        </w:r>
        <w:r w:rsidR="00172368">
          <w:rPr>
            <w:webHidden/>
          </w:rPr>
          <w:fldChar w:fldCharType="begin"/>
        </w:r>
        <w:r w:rsidR="00172368">
          <w:rPr>
            <w:webHidden/>
          </w:rPr>
          <w:instrText xml:space="preserve"> PAGEREF _Toc69800284 \h </w:instrText>
        </w:r>
        <w:r w:rsidR="00172368">
          <w:rPr>
            <w:webHidden/>
          </w:rPr>
        </w:r>
        <w:r w:rsidR="00172368">
          <w:rPr>
            <w:webHidden/>
          </w:rPr>
          <w:fldChar w:fldCharType="separate"/>
        </w:r>
        <w:r w:rsidR="00172368">
          <w:rPr>
            <w:webHidden/>
          </w:rPr>
          <w:t>66</w:t>
        </w:r>
        <w:r w:rsidR="00172368">
          <w:rPr>
            <w:webHidden/>
          </w:rPr>
          <w:fldChar w:fldCharType="end"/>
        </w:r>
      </w:hyperlink>
    </w:p>
    <w:p w14:paraId="7EDEE685" w14:textId="7C886AF5" w:rsidR="00172368" w:rsidRDefault="00F92CFB">
      <w:pPr>
        <w:pStyle w:val="Verzeichnis3"/>
        <w:rPr>
          <w:rFonts w:asciiTheme="minorHAnsi" w:eastAsiaTheme="minorEastAsia" w:hAnsiTheme="minorHAnsi" w:cstheme="minorBidi"/>
          <w:sz w:val="22"/>
          <w:szCs w:val="22"/>
          <w:lang w:val="de-DE"/>
        </w:rPr>
      </w:pPr>
      <w:hyperlink w:anchor="_Toc69800285" w:history="1">
        <w:r w:rsidR="00172368" w:rsidRPr="00C13F7F">
          <w:rPr>
            <w:rStyle w:val="Hyperlink"/>
          </w:rPr>
          <w:t>4.2.1 Kommunikationsprotokoll</w:t>
        </w:r>
        <w:r w:rsidR="00172368">
          <w:rPr>
            <w:webHidden/>
          </w:rPr>
          <w:tab/>
        </w:r>
        <w:r w:rsidR="00172368">
          <w:rPr>
            <w:webHidden/>
          </w:rPr>
          <w:fldChar w:fldCharType="begin"/>
        </w:r>
        <w:r w:rsidR="00172368">
          <w:rPr>
            <w:webHidden/>
          </w:rPr>
          <w:instrText xml:space="preserve"> PAGEREF _Toc69800285 \h </w:instrText>
        </w:r>
        <w:r w:rsidR="00172368">
          <w:rPr>
            <w:webHidden/>
          </w:rPr>
        </w:r>
        <w:r w:rsidR="00172368">
          <w:rPr>
            <w:webHidden/>
          </w:rPr>
          <w:fldChar w:fldCharType="separate"/>
        </w:r>
        <w:r w:rsidR="00172368">
          <w:rPr>
            <w:webHidden/>
          </w:rPr>
          <w:t>67</w:t>
        </w:r>
        <w:r w:rsidR="00172368">
          <w:rPr>
            <w:webHidden/>
          </w:rPr>
          <w:fldChar w:fldCharType="end"/>
        </w:r>
      </w:hyperlink>
    </w:p>
    <w:p w14:paraId="483E7E51" w14:textId="2A00147A"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86" w:history="1">
        <w:r w:rsidR="00172368" w:rsidRPr="00C13F7F">
          <w:rPr>
            <w:rStyle w:val="Hyperlink"/>
            <w:noProof/>
          </w:rPr>
          <w:t>4.2.1.1 Übersicht Software-Architektur der SvVis-API</w:t>
        </w:r>
        <w:r w:rsidR="00172368">
          <w:rPr>
            <w:noProof/>
            <w:webHidden/>
          </w:rPr>
          <w:tab/>
        </w:r>
        <w:r w:rsidR="00172368">
          <w:rPr>
            <w:noProof/>
            <w:webHidden/>
          </w:rPr>
          <w:fldChar w:fldCharType="begin"/>
        </w:r>
        <w:r w:rsidR="00172368">
          <w:rPr>
            <w:noProof/>
            <w:webHidden/>
          </w:rPr>
          <w:instrText xml:space="preserve"> PAGEREF _Toc69800286 \h </w:instrText>
        </w:r>
        <w:r w:rsidR="00172368">
          <w:rPr>
            <w:noProof/>
            <w:webHidden/>
          </w:rPr>
        </w:r>
        <w:r w:rsidR="00172368">
          <w:rPr>
            <w:noProof/>
            <w:webHidden/>
          </w:rPr>
          <w:fldChar w:fldCharType="separate"/>
        </w:r>
        <w:r w:rsidR="00172368">
          <w:rPr>
            <w:noProof/>
            <w:webHidden/>
          </w:rPr>
          <w:t>67</w:t>
        </w:r>
        <w:r w:rsidR="00172368">
          <w:rPr>
            <w:noProof/>
            <w:webHidden/>
          </w:rPr>
          <w:fldChar w:fldCharType="end"/>
        </w:r>
      </w:hyperlink>
    </w:p>
    <w:p w14:paraId="2080C8F6" w14:textId="72BB50D8"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87" w:history="1">
        <w:r w:rsidR="00172368" w:rsidRPr="00C13F7F">
          <w:rPr>
            <w:rStyle w:val="Hyperlink"/>
            <w:noProof/>
          </w:rPr>
          <w:t>4.2.1.2 Decodierung</w:t>
        </w:r>
        <w:r w:rsidR="00172368">
          <w:rPr>
            <w:noProof/>
            <w:webHidden/>
          </w:rPr>
          <w:tab/>
        </w:r>
        <w:r w:rsidR="00172368">
          <w:rPr>
            <w:noProof/>
            <w:webHidden/>
          </w:rPr>
          <w:fldChar w:fldCharType="begin"/>
        </w:r>
        <w:r w:rsidR="00172368">
          <w:rPr>
            <w:noProof/>
            <w:webHidden/>
          </w:rPr>
          <w:instrText xml:space="preserve"> PAGEREF _Toc69800287 \h </w:instrText>
        </w:r>
        <w:r w:rsidR="00172368">
          <w:rPr>
            <w:noProof/>
            <w:webHidden/>
          </w:rPr>
        </w:r>
        <w:r w:rsidR="00172368">
          <w:rPr>
            <w:noProof/>
            <w:webHidden/>
          </w:rPr>
          <w:fldChar w:fldCharType="separate"/>
        </w:r>
        <w:r w:rsidR="00172368">
          <w:rPr>
            <w:noProof/>
            <w:webHidden/>
          </w:rPr>
          <w:t>68</w:t>
        </w:r>
        <w:r w:rsidR="00172368">
          <w:rPr>
            <w:noProof/>
            <w:webHidden/>
          </w:rPr>
          <w:fldChar w:fldCharType="end"/>
        </w:r>
      </w:hyperlink>
    </w:p>
    <w:p w14:paraId="07AA4F8D" w14:textId="5F71A1EB"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88" w:history="1">
        <w:r w:rsidR="00172368" w:rsidRPr="00C13F7F">
          <w:rPr>
            <w:rStyle w:val="Hyperlink"/>
            <w:noProof/>
          </w:rPr>
          <w:t>4.2.1.3 Encodierung</w:t>
        </w:r>
        <w:r w:rsidR="00172368">
          <w:rPr>
            <w:noProof/>
            <w:webHidden/>
          </w:rPr>
          <w:tab/>
        </w:r>
        <w:r w:rsidR="00172368">
          <w:rPr>
            <w:noProof/>
            <w:webHidden/>
          </w:rPr>
          <w:fldChar w:fldCharType="begin"/>
        </w:r>
        <w:r w:rsidR="00172368">
          <w:rPr>
            <w:noProof/>
            <w:webHidden/>
          </w:rPr>
          <w:instrText xml:space="preserve"> PAGEREF _Toc69800288 \h </w:instrText>
        </w:r>
        <w:r w:rsidR="00172368">
          <w:rPr>
            <w:noProof/>
            <w:webHidden/>
          </w:rPr>
        </w:r>
        <w:r w:rsidR="00172368">
          <w:rPr>
            <w:noProof/>
            <w:webHidden/>
          </w:rPr>
          <w:fldChar w:fldCharType="separate"/>
        </w:r>
        <w:r w:rsidR="00172368">
          <w:rPr>
            <w:noProof/>
            <w:webHidden/>
          </w:rPr>
          <w:t>69</w:t>
        </w:r>
        <w:r w:rsidR="00172368">
          <w:rPr>
            <w:noProof/>
            <w:webHidden/>
          </w:rPr>
          <w:fldChar w:fldCharType="end"/>
        </w:r>
      </w:hyperlink>
    </w:p>
    <w:p w14:paraId="2BBA80F5" w14:textId="00BA58DE" w:rsidR="00172368" w:rsidRDefault="00F92CFB">
      <w:pPr>
        <w:pStyle w:val="Verzeichnis2"/>
        <w:rPr>
          <w:rFonts w:asciiTheme="minorHAnsi" w:eastAsiaTheme="minorEastAsia" w:hAnsiTheme="minorHAnsi" w:cstheme="minorBidi"/>
          <w:bCs w:val="0"/>
          <w:sz w:val="22"/>
          <w:szCs w:val="22"/>
          <w:lang w:val="de-DE"/>
        </w:rPr>
      </w:pPr>
      <w:hyperlink w:anchor="_Toc69800289" w:history="1">
        <w:r w:rsidR="00172368" w:rsidRPr="00C13F7F">
          <w:rPr>
            <w:rStyle w:val="Hyperlink"/>
            <w:rFonts w:cs="Arial"/>
          </w:rPr>
          <w:t>4.3 Hardware Ansteuerung</w:t>
        </w:r>
        <w:r w:rsidR="00172368">
          <w:rPr>
            <w:webHidden/>
          </w:rPr>
          <w:tab/>
        </w:r>
        <w:r w:rsidR="00172368">
          <w:rPr>
            <w:webHidden/>
          </w:rPr>
          <w:fldChar w:fldCharType="begin"/>
        </w:r>
        <w:r w:rsidR="00172368">
          <w:rPr>
            <w:webHidden/>
          </w:rPr>
          <w:instrText xml:space="preserve"> PAGEREF _Toc69800289 \h </w:instrText>
        </w:r>
        <w:r w:rsidR="00172368">
          <w:rPr>
            <w:webHidden/>
          </w:rPr>
        </w:r>
        <w:r w:rsidR="00172368">
          <w:rPr>
            <w:webHidden/>
          </w:rPr>
          <w:fldChar w:fldCharType="separate"/>
        </w:r>
        <w:r w:rsidR="00172368">
          <w:rPr>
            <w:webHidden/>
          </w:rPr>
          <w:t>70</w:t>
        </w:r>
        <w:r w:rsidR="00172368">
          <w:rPr>
            <w:webHidden/>
          </w:rPr>
          <w:fldChar w:fldCharType="end"/>
        </w:r>
      </w:hyperlink>
    </w:p>
    <w:p w14:paraId="2CF1FB57" w14:textId="3606EB6E" w:rsidR="00172368" w:rsidRDefault="00F92CFB">
      <w:pPr>
        <w:pStyle w:val="Verzeichnis3"/>
        <w:rPr>
          <w:rFonts w:asciiTheme="minorHAnsi" w:eastAsiaTheme="minorEastAsia" w:hAnsiTheme="minorHAnsi" w:cstheme="minorBidi"/>
          <w:sz w:val="22"/>
          <w:szCs w:val="22"/>
          <w:lang w:val="de-DE"/>
        </w:rPr>
      </w:pPr>
      <w:hyperlink w:anchor="_Toc69800290" w:history="1">
        <w:r w:rsidR="00172368" w:rsidRPr="00C13F7F">
          <w:rPr>
            <w:rStyle w:val="Hyperlink"/>
          </w:rPr>
          <w:t>4.3.1 LED-Ansteuerung</w:t>
        </w:r>
        <w:r w:rsidR="00172368">
          <w:rPr>
            <w:webHidden/>
          </w:rPr>
          <w:tab/>
        </w:r>
        <w:r w:rsidR="00172368">
          <w:rPr>
            <w:webHidden/>
          </w:rPr>
          <w:fldChar w:fldCharType="begin"/>
        </w:r>
        <w:r w:rsidR="00172368">
          <w:rPr>
            <w:webHidden/>
          </w:rPr>
          <w:instrText xml:space="preserve"> PAGEREF _Toc69800290 \h </w:instrText>
        </w:r>
        <w:r w:rsidR="00172368">
          <w:rPr>
            <w:webHidden/>
          </w:rPr>
        </w:r>
        <w:r w:rsidR="00172368">
          <w:rPr>
            <w:webHidden/>
          </w:rPr>
          <w:fldChar w:fldCharType="separate"/>
        </w:r>
        <w:r w:rsidR="00172368">
          <w:rPr>
            <w:webHidden/>
          </w:rPr>
          <w:t>70</w:t>
        </w:r>
        <w:r w:rsidR="00172368">
          <w:rPr>
            <w:webHidden/>
          </w:rPr>
          <w:fldChar w:fldCharType="end"/>
        </w:r>
      </w:hyperlink>
    </w:p>
    <w:p w14:paraId="5A440541" w14:textId="016F3FEE" w:rsidR="00172368" w:rsidRDefault="00F92CFB">
      <w:pPr>
        <w:pStyle w:val="Verzeichnis3"/>
        <w:rPr>
          <w:rFonts w:asciiTheme="minorHAnsi" w:eastAsiaTheme="minorEastAsia" w:hAnsiTheme="minorHAnsi" w:cstheme="minorBidi"/>
          <w:sz w:val="22"/>
          <w:szCs w:val="22"/>
          <w:lang w:val="de-DE"/>
        </w:rPr>
      </w:pPr>
      <w:hyperlink w:anchor="_Toc69800291" w:history="1">
        <w:r w:rsidR="00172368" w:rsidRPr="00C13F7F">
          <w:rPr>
            <w:rStyle w:val="Hyperlink"/>
          </w:rPr>
          <w:t>4.3.2 Kommunikationsmodule</w:t>
        </w:r>
        <w:r w:rsidR="00172368">
          <w:rPr>
            <w:webHidden/>
          </w:rPr>
          <w:tab/>
        </w:r>
        <w:r w:rsidR="00172368">
          <w:rPr>
            <w:webHidden/>
          </w:rPr>
          <w:fldChar w:fldCharType="begin"/>
        </w:r>
        <w:r w:rsidR="00172368">
          <w:rPr>
            <w:webHidden/>
          </w:rPr>
          <w:instrText xml:space="preserve"> PAGEREF _Toc69800291 \h </w:instrText>
        </w:r>
        <w:r w:rsidR="00172368">
          <w:rPr>
            <w:webHidden/>
          </w:rPr>
        </w:r>
        <w:r w:rsidR="00172368">
          <w:rPr>
            <w:webHidden/>
          </w:rPr>
          <w:fldChar w:fldCharType="separate"/>
        </w:r>
        <w:r w:rsidR="00172368">
          <w:rPr>
            <w:webHidden/>
          </w:rPr>
          <w:t>70</w:t>
        </w:r>
        <w:r w:rsidR="00172368">
          <w:rPr>
            <w:webHidden/>
          </w:rPr>
          <w:fldChar w:fldCharType="end"/>
        </w:r>
      </w:hyperlink>
    </w:p>
    <w:p w14:paraId="7E8A87D8" w14:textId="3A703E78"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92" w:history="1">
        <w:r w:rsidR="00172368" w:rsidRPr="00C13F7F">
          <w:rPr>
            <w:rStyle w:val="Hyperlink"/>
            <w:noProof/>
          </w:rPr>
          <w:t>4.3.2.1 Allgemein</w:t>
        </w:r>
        <w:r w:rsidR="00172368">
          <w:rPr>
            <w:noProof/>
            <w:webHidden/>
          </w:rPr>
          <w:tab/>
        </w:r>
        <w:r w:rsidR="00172368">
          <w:rPr>
            <w:noProof/>
            <w:webHidden/>
          </w:rPr>
          <w:fldChar w:fldCharType="begin"/>
        </w:r>
        <w:r w:rsidR="00172368">
          <w:rPr>
            <w:noProof/>
            <w:webHidden/>
          </w:rPr>
          <w:instrText xml:space="preserve"> PAGEREF _Toc69800292 \h </w:instrText>
        </w:r>
        <w:r w:rsidR="00172368">
          <w:rPr>
            <w:noProof/>
            <w:webHidden/>
          </w:rPr>
        </w:r>
        <w:r w:rsidR="00172368">
          <w:rPr>
            <w:noProof/>
            <w:webHidden/>
          </w:rPr>
          <w:fldChar w:fldCharType="separate"/>
        </w:r>
        <w:r w:rsidR="00172368">
          <w:rPr>
            <w:noProof/>
            <w:webHidden/>
          </w:rPr>
          <w:t>70</w:t>
        </w:r>
        <w:r w:rsidR="00172368">
          <w:rPr>
            <w:noProof/>
            <w:webHidden/>
          </w:rPr>
          <w:fldChar w:fldCharType="end"/>
        </w:r>
      </w:hyperlink>
    </w:p>
    <w:p w14:paraId="238A65A1" w14:textId="6DF6E95B"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93" w:history="1">
        <w:r w:rsidR="00172368" w:rsidRPr="00C13F7F">
          <w:rPr>
            <w:rStyle w:val="Hyperlink"/>
            <w:noProof/>
          </w:rPr>
          <w:t>4.3.2.2 USART Direktverbindung</w:t>
        </w:r>
        <w:r w:rsidR="00172368">
          <w:rPr>
            <w:noProof/>
            <w:webHidden/>
          </w:rPr>
          <w:tab/>
        </w:r>
        <w:r w:rsidR="00172368">
          <w:rPr>
            <w:noProof/>
            <w:webHidden/>
          </w:rPr>
          <w:fldChar w:fldCharType="begin"/>
        </w:r>
        <w:r w:rsidR="00172368">
          <w:rPr>
            <w:noProof/>
            <w:webHidden/>
          </w:rPr>
          <w:instrText xml:space="preserve"> PAGEREF _Toc69800293 \h </w:instrText>
        </w:r>
        <w:r w:rsidR="00172368">
          <w:rPr>
            <w:noProof/>
            <w:webHidden/>
          </w:rPr>
        </w:r>
        <w:r w:rsidR="00172368">
          <w:rPr>
            <w:noProof/>
            <w:webHidden/>
          </w:rPr>
          <w:fldChar w:fldCharType="separate"/>
        </w:r>
        <w:r w:rsidR="00172368">
          <w:rPr>
            <w:noProof/>
            <w:webHidden/>
          </w:rPr>
          <w:t>70</w:t>
        </w:r>
        <w:r w:rsidR="00172368">
          <w:rPr>
            <w:noProof/>
            <w:webHidden/>
          </w:rPr>
          <w:fldChar w:fldCharType="end"/>
        </w:r>
      </w:hyperlink>
    </w:p>
    <w:p w14:paraId="0F698438" w14:textId="45F2DC34"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94" w:history="1">
        <w:r w:rsidR="00172368" w:rsidRPr="00C13F7F">
          <w:rPr>
            <w:rStyle w:val="Hyperlink"/>
            <w:noProof/>
          </w:rPr>
          <w:t>4.3.2.3 DAP Link</w:t>
        </w:r>
        <w:r w:rsidR="00172368">
          <w:rPr>
            <w:noProof/>
            <w:webHidden/>
          </w:rPr>
          <w:tab/>
        </w:r>
        <w:r w:rsidR="00172368">
          <w:rPr>
            <w:noProof/>
            <w:webHidden/>
          </w:rPr>
          <w:fldChar w:fldCharType="begin"/>
        </w:r>
        <w:r w:rsidR="00172368">
          <w:rPr>
            <w:noProof/>
            <w:webHidden/>
          </w:rPr>
          <w:instrText xml:space="preserve"> PAGEREF _Toc69800294 \h </w:instrText>
        </w:r>
        <w:r w:rsidR="00172368">
          <w:rPr>
            <w:noProof/>
            <w:webHidden/>
          </w:rPr>
        </w:r>
        <w:r w:rsidR="00172368">
          <w:rPr>
            <w:noProof/>
            <w:webHidden/>
          </w:rPr>
          <w:fldChar w:fldCharType="separate"/>
        </w:r>
        <w:r w:rsidR="00172368">
          <w:rPr>
            <w:noProof/>
            <w:webHidden/>
          </w:rPr>
          <w:t>71</w:t>
        </w:r>
        <w:r w:rsidR="00172368">
          <w:rPr>
            <w:noProof/>
            <w:webHidden/>
          </w:rPr>
          <w:fldChar w:fldCharType="end"/>
        </w:r>
      </w:hyperlink>
    </w:p>
    <w:p w14:paraId="5E020AB2" w14:textId="378C97B4"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95" w:history="1">
        <w:r w:rsidR="00172368" w:rsidRPr="00C13F7F">
          <w:rPr>
            <w:rStyle w:val="Hyperlink"/>
            <w:noProof/>
          </w:rPr>
          <w:t>4.3.2.4 Bluetooth</w:t>
        </w:r>
        <w:r w:rsidR="00172368">
          <w:rPr>
            <w:noProof/>
            <w:webHidden/>
          </w:rPr>
          <w:tab/>
        </w:r>
        <w:r w:rsidR="00172368">
          <w:rPr>
            <w:noProof/>
            <w:webHidden/>
          </w:rPr>
          <w:fldChar w:fldCharType="begin"/>
        </w:r>
        <w:r w:rsidR="00172368">
          <w:rPr>
            <w:noProof/>
            <w:webHidden/>
          </w:rPr>
          <w:instrText xml:space="preserve"> PAGEREF _Toc69800295 \h </w:instrText>
        </w:r>
        <w:r w:rsidR="00172368">
          <w:rPr>
            <w:noProof/>
            <w:webHidden/>
          </w:rPr>
        </w:r>
        <w:r w:rsidR="00172368">
          <w:rPr>
            <w:noProof/>
            <w:webHidden/>
          </w:rPr>
          <w:fldChar w:fldCharType="separate"/>
        </w:r>
        <w:r w:rsidR="00172368">
          <w:rPr>
            <w:noProof/>
            <w:webHidden/>
          </w:rPr>
          <w:t>71</w:t>
        </w:r>
        <w:r w:rsidR="00172368">
          <w:rPr>
            <w:noProof/>
            <w:webHidden/>
          </w:rPr>
          <w:fldChar w:fldCharType="end"/>
        </w:r>
      </w:hyperlink>
    </w:p>
    <w:p w14:paraId="0F612AE7" w14:textId="6BA64D5C"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296" w:history="1">
        <w:r w:rsidR="00172368" w:rsidRPr="00C13F7F">
          <w:rPr>
            <w:rStyle w:val="Hyperlink"/>
            <w:noProof/>
          </w:rPr>
          <w:t>4.3.2.5 WLAN</w:t>
        </w:r>
        <w:r w:rsidR="00172368">
          <w:rPr>
            <w:noProof/>
            <w:webHidden/>
          </w:rPr>
          <w:tab/>
        </w:r>
        <w:r w:rsidR="00172368">
          <w:rPr>
            <w:noProof/>
            <w:webHidden/>
          </w:rPr>
          <w:fldChar w:fldCharType="begin"/>
        </w:r>
        <w:r w:rsidR="00172368">
          <w:rPr>
            <w:noProof/>
            <w:webHidden/>
          </w:rPr>
          <w:instrText xml:space="preserve"> PAGEREF _Toc69800296 \h </w:instrText>
        </w:r>
        <w:r w:rsidR="00172368">
          <w:rPr>
            <w:noProof/>
            <w:webHidden/>
          </w:rPr>
        </w:r>
        <w:r w:rsidR="00172368">
          <w:rPr>
            <w:noProof/>
            <w:webHidden/>
          </w:rPr>
          <w:fldChar w:fldCharType="separate"/>
        </w:r>
        <w:r w:rsidR="00172368">
          <w:rPr>
            <w:noProof/>
            <w:webHidden/>
          </w:rPr>
          <w:t>71</w:t>
        </w:r>
        <w:r w:rsidR="00172368">
          <w:rPr>
            <w:noProof/>
            <w:webHidden/>
          </w:rPr>
          <w:fldChar w:fldCharType="end"/>
        </w:r>
      </w:hyperlink>
    </w:p>
    <w:p w14:paraId="1DB7AA66" w14:textId="5090EED4" w:rsidR="00172368" w:rsidRDefault="00F92CFB">
      <w:pPr>
        <w:pStyle w:val="Verzeichnis3"/>
        <w:rPr>
          <w:rFonts w:asciiTheme="minorHAnsi" w:eastAsiaTheme="minorEastAsia" w:hAnsiTheme="minorHAnsi" w:cstheme="minorBidi"/>
          <w:sz w:val="22"/>
          <w:szCs w:val="22"/>
          <w:lang w:val="de-DE"/>
        </w:rPr>
      </w:pPr>
      <w:hyperlink w:anchor="_Toc69800297" w:history="1">
        <w:r w:rsidR="00172368" w:rsidRPr="00C13F7F">
          <w:rPr>
            <w:rStyle w:val="Hyperlink"/>
          </w:rPr>
          <w:t>4.3.3 Motor Ansteuerung</w:t>
        </w:r>
        <w:r w:rsidR="00172368">
          <w:rPr>
            <w:webHidden/>
          </w:rPr>
          <w:tab/>
        </w:r>
        <w:r w:rsidR="00172368">
          <w:rPr>
            <w:webHidden/>
          </w:rPr>
          <w:fldChar w:fldCharType="begin"/>
        </w:r>
        <w:r w:rsidR="00172368">
          <w:rPr>
            <w:webHidden/>
          </w:rPr>
          <w:instrText xml:space="preserve"> PAGEREF _Toc69800297 \h </w:instrText>
        </w:r>
        <w:r w:rsidR="00172368">
          <w:rPr>
            <w:webHidden/>
          </w:rPr>
        </w:r>
        <w:r w:rsidR="00172368">
          <w:rPr>
            <w:webHidden/>
          </w:rPr>
          <w:fldChar w:fldCharType="separate"/>
        </w:r>
        <w:r w:rsidR="00172368">
          <w:rPr>
            <w:webHidden/>
          </w:rPr>
          <w:t>71</w:t>
        </w:r>
        <w:r w:rsidR="00172368">
          <w:rPr>
            <w:webHidden/>
          </w:rPr>
          <w:fldChar w:fldCharType="end"/>
        </w:r>
      </w:hyperlink>
    </w:p>
    <w:p w14:paraId="2A10D3A9" w14:textId="79A308A0" w:rsidR="00172368" w:rsidRDefault="00F92CFB">
      <w:pPr>
        <w:pStyle w:val="Verzeichnis1"/>
        <w:tabs>
          <w:tab w:val="left" w:pos="680"/>
        </w:tabs>
        <w:rPr>
          <w:rFonts w:asciiTheme="minorHAnsi" w:eastAsiaTheme="minorEastAsia" w:hAnsiTheme="minorHAnsi" w:cstheme="minorBidi"/>
          <w:bCs w:val="0"/>
          <w:sz w:val="22"/>
          <w:lang w:val="de-DE"/>
        </w:rPr>
      </w:pPr>
      <w:hyperlink w:anchor="_Toc69800298" w:history="1">
        <w:r w:rsidR="00172368" w:rsidRPr="00C13F7F">
          <w:rPr>
            <w:rStyle w:val="Hyperlink"/>
            <w:rFonts w:eastAsia="Arial"/>
          </w:rPr>
          <w:t>5</w:t>
        </w:r>
        <w:r w:rsidR="00172368">
          <w:rPr>
            <w:rFonts w:asciiTheme="minorHAnsi" w:eastAsiaTheme="minorEastAsia" w:hAnsiTheme="minorHAnsi" w:cstheme="minorBidi"/>
            <w:bCs w:val="0"/>
            <w:sz w:val="22"/>
            <w:lang w:val="de-DE"/>
          </w:rPr>
          <w:tab/>
        </w:r>
        <w:r w:rsidR="00172368" w:rsidRPr="00C13F7F">
          <w:rPr>
            <w:rStyle w:val="Hyperlink"/>
            <w:rFonts w:eastAsia="Arial"/>
          </w:rPr>
          <w:t>Swarm Control</w:t>
        </w:r>
        <w:r w:rsidR="00172368">
          <w:rPr>
            <w:webHidden/>
          </w:rPr>
          <w:tab/>
        </w:r>
        <w:r w:rsidR="00172368">
          <w:rPr>
            <w:webHidden/>
          </w:rPr>
          <w:fldChar w:fldCharType="begin"/>
        </w:r>
        <w:r w:rsidR="00172368">
          <w:rPr>
            <w:webHidden/>
          </w:rPr>
          <w:instrText xml:space="preserve"> PAGEREF _Toc69800298 \h </w:instrText>
        </w:r>
        <w:r w:rsidR="00172368">
          <w:rPr>
            <w:webHidden/>
          </w:rPr>
        </w:r>
        <w:r w:rsidR="00172368">
          <w:rPr>
            <w:webHidden/>
          </w:rPr>
          <w:fldChar w:fldCharType="separate"/>
        </w:r>
        <w:r w:rsidR="00172368">
          <w:rPr>
            <w:webHidden/>
          </w:rPr>
          <w:t>73</w:t>
        </w:r>
        <w:r w:rsidR="00172368">
          <w:rPr>
            <w:webHidden/>
          </w:rPr>
          <w:fldChar w:fldCharType="end"/>
        </w:r>
      </w:hyperlink>
    </w:p>
    <w:p w14:paraId="6294D49B" w14:textId="1CD68A1C" w:rsidR="00172368" w:rsidRDefault="00F92CFB">
      <w:pPr>
        <w:pStyle w:val="Verzeichnis1"/>
        <w:tabs>
          <w:tab w:val="left" w:pos="680"/>
        </w:tabs>
        <w:rPr>
          <w:rFonts w:asciiTheme="minorHAnsi" w:eastAsiaTheme="minorEastAsia" w:hAnsiTheme="minorHAnsi" w:cstheme="minorBidi"/>
          <w:bCs w:val="0"/>
          <w:sz w:val="22"/>
          <w:lang w:val="de-DE"/>
        </w:rPr>
      </w:pPr>
      <w:hyperlink w:anchor="_Toc69800299" w:history="1">
        <w:r w:rsidR="00172368" w:rsidRPr="00C13F7F">
          <w:rPr>
            <w:rStyle w:val="Hyperlink"/>
          </w:rPr>
          <w:t>6</w:t>
        </w:r>
        <w:r w:rsidR="00172368">
          <w:rPr>
            <w:rFonts w:asciiTheme="minorHAnsi" w:eastAsiaTheme="minorEastAsia" w:hAnsiTheme="minorHAnsi" w:cstheme="minorBidi"/>
            <w:bCs w:val="0"/>
            <w:sz w:val="22"/>
            <w:lang w:val="de-DE"/>
          </w:rPr>
          <w:tab/>
        </w:r>
        <w:r w:rsidR="00172368" w:rsidRPr="00C13F7F">
          <w:rPr>
            <w:rStyle w:val="Hyperlink"/>
          </w:rPr>
          <w:t>SvVis – Visualisierung - crashkurs</w:t>
        </w:r>
        <w:r w:rsidR="00172368">
          <w:rPr>
            <w:webHidden/>
          </w:rPr>
          <w:tab/>
        </w:r>
        <w:r w:rsidR="00172368">
          <w:rPr>
            <w:webHidden/>
          </w:rPr>
          <w:fldChar w:fldCharType="begin"/>
        </w:r>
        <w:r w:rsidR="00172368">
          <w:rPr>
            <w:webHidden/>
          </w:rPr>
          <w:instrText xml:space="preserve"> PAGEREF _Toc69800299 \h </w:instrText>
        </w:r>
        <w:r w:rsidR="00172368">
          <w:rPr>
            <w:webHidden/>
          </w:rPr>
        </w:r>
        <w:r w:rsidR="00172368">
          <w:rPr>
            <w:webHidden/>
          </w:rPr>
          <w:fldChar w:fldCharType="separate"/>
        </w:r>
        <w:r w:rsidR="00172368">
          <w:rPr>
            <w:webHidden/>
          </w:rPr>
          <w:t>76</w:t>
        </w:r>
        <w:r w:rsidR="00172368">
          <w:rPr>
            <w:webHidden/>
          </w:rPr>
          <w:fldChar w:fldCharType="end"/>
        </w:r>
      </w:hyperlink>
    </w:p>
    <w:p w14:paraId="02AD32D3" w14:textId="192EE295" w:rsidR="00172368" w:rsidRDefault="00F92CFB">
      <w:pPr>
        <w:pStyle w:val="Verzeichnis2"/>
        <w:rPr>
          <w:rFonts w:asciiTheme="minorHAnsi" w:eastAsiaTheme="minorEastAsia" w:hAnsiTheme="minorHAnsi" w:cstheme="minorBidi"/>
          <w:bCs w:val="0"/>
          <w:sz w:val="22"/>
          <w:szCs w:val="22"/>
          <w:lang w:val="de-DE"/>
        </w:rPr>
      </w:pPr>
      <w:hyperlink w:anchor="_Toc69800300" w:history="1">
        <w:r w:rsidR="00172368" w:rsidRPr="00C13F7F">
          <w:rPr>
            <w:rStyle w:val="Hyperlink"/>
          </w:rPr>
          <w:t>6.1 Verbindung aufbauen</w:t>
        </w:r>
        <w:r w:rsidR="00172368">
          <w:rPr>
            <w:webHidden/>
          </w:rPr>
          <w:tab/>
        </w:r>
        <w:r w:rsidR="00172368">
          <w:rPr>
            <w:webHidden/>
          </w:rPr>
          <w:fldChar w:fldCharType="begin"/>
        </w:r>
        <w:r w:rsidR="00172368">
          <w:rPr>
            <w:webHidden/>
          </w:rPr>
          <w:instrText xml:space="preserve"> PAGEREF _Toc69800300 \h </w:instrText>
        </w:r>
        <w:r w:rsidR="00172368">
          <w:rPr>
            <w:webHidden/>
          </w:rPr>
        </w:r>
        <w:r w:rsidR="00172368">
          <w:rPr>
            <w:webHidden/>
          </w:rPr>
          <w:fldChar w:fldCharType="separate"/>
        </w:r>
        <w:r w:rsidR="00172368">
          <w:rPr>
            <w:webHidden/>
          </w:rPr>
          <w:t>76</w:t>
        </w:r>
        <w:r w:rsidR="00172368">
          <w:rPr>
            <w:webHidden/>
          </w:rPr>
          <w:fldChar w:fldCharType="end"/>
        </w:r>
      </w:hyperlink>
    </w:p>
    <w:p w14:paraId="49838D70" w14:textId="59FBCB75" w:rsidR="00172368" w:rsidRDefault="00F92CFB">
      <w:pPr>
        <w:pStyle w:val="Verzeichnis3"/>
        <w:rPr>
          <w:rFonts w:asciiTheme="minorHAnsi" w:eastAsiaTheme="minorEastAsia" w:hAnsiTheme="minorHAnsi" w:cstheme="minorBidi"/>
          <w:sz w:val="22"/>
          <w:szCs w:val="22"/>
          <w:lang w:val="de-DE"/>
        </w:rPr>
      </w:pPr>
      <w:hyperlink w:anchor="_Toc69800301" w:history="1">
        <w:r w:rsidR="00172368" w:rsidRPr="00C13F7F">
          <w:rPr>
            <w:rStyle w:val="Hyperlink"/>
          </w:rPr>
          <w:t>6.1.1 COM-Port</w:t>
        </w:r>
        <w:r w:rsidR="00172368">
          <w:rPr>
            <w:webHidden/>
          </w:rPr>
          <w:tab/>
        </w:r>
        <w:r w:rsidR="00172368">
          <w:rPr>
            <w:webHidden/>
          </w:rPr>
          <w:fldChar w:fldCharType="begin"/>
        </w:r>
        <w:r w:rsidR="00172368">
          <w:rPr>
            <w:webHidden/>
          </w:rPr>
          <w:instrText xml:space="preserve"> PAGEREF _Toc69800301 \h </w:instrText>
        </w:r>
        <w:r w:rsidR="00172368">
          <w:rPr>
            <w:webHidden/>
          </w:rPr>
        </w:r>
        <w:r w:rsidR="00172368">
          <w:rPr>
            <w:webHidden/>
          </w:rPr>
          <w:fldChar w:fldCharType="separate"/>
        </w:r>
        <w:r w:rsidR="00172368">
          <w:rPr>
            <w:webHidden/>
          </w:rPr>
          <w:t>76</w:t>
        </w:r>
        <w:r w:rsidR="00172368">
          <w:rPr>
            <w:webHidden/>
          </w:rPr>
          <w:fldChar w:fldCharType="end"/>
        </w:r>
      </w:hyperlink>
    </w:p>
    <w:p w14:paraId="56D5D1CA" w14:textId="04AA4A05" w:rsidR="00172368" w:rsidRDefault="00F92CFB">
      <w:pPr>
        <w:pStyle w:val="Verzeichnis3"/>
        <w:rPr>
          <w:rFonts w:asciiTheme="minorHAnsi" w:eastAsiaTheme="minorEastAsia" w:hAnsiTheme="minorHAnsi" w:cstheme="minorBidi"/>
          <w:sz w:val="22"/>
          <w:szCs w:val="22"/>
          <w:lang w:val="de-DE"/>
        </w:rPr>
      </w:pPr>
      <w:hyperlink w:anchor="_Toc69800302" w:history="1">
        <w:r w:rsidR="00172368" w:rsidRPr="00C13F7F">
          <w:rPr>
            <w:rStyle w:val="Hyperlink"/>
          </w:rPr>
          <w:t>6.1.2 TCP/IP – Verbindung</w:t>
        </w:r>
        <w:r w:rsidR="00172368">
          <w:rPr>
            <w:webHidden/>
          </w:rPr>
          <w:tab/>
        </w:r>
        <w:r w:rsidR="00172368">
          <w:rPr>
            <w:webHidden/>
          </w:rPr>
          <w:fldChar w:fldCharType="begin"/>
        </w:r>
        <w:r w:rsidR="00172368">
          <w:rPr>
            <w:webHidden/>
          </w:rPr>
          <w:instrText xml:space="preserve"> PAGEREF _Toc69800302 \h </w:instrText>
        </w:r>
        <w:r w:rsidR="00172368">
          <w:rPr>
            <w:webHidden/>
          </w:rPr>
        </w:r>
        <w:r w:rsidR="00172368">
          <w:rPr>
            <w:webHidden/>
          </w:rPr>
          <w:fldChar w:fldCharType="separate"/>
        </w:r>
        <w:r w:rsidR="00172368">
          <w:rPr>
            <w:webHidden/>
          </w:rPr>
          <w:t>77</w:t>
        </w:r>
        <w:r w:rsidR="00172368">
          <w:rPr>
            <w:webHidden/>
          </w:rPr>
          <w:fldChar w:fldCharType="end"/>
        </w:r>
      </w:hyperlink>
    </w:p>
    <w:p w14:paraId="63DE0387" w14:textId="0E763220" w:rsidR="00172368" w:rsidRDefault="00F92CFB">
      <w:pPr>
        <w:pStyle w:val="Verzeichnis2"/>
        <w:rPr>
          <w:rFonts w:asciiTheme="minorHAnsi" w:eastAsiaTheme="minorEastAsia" w:hAnsiTheme="minorHAnsi" w:cstheme="minorBidi"/>
          <w:bCs w:val="0"/>
          <w:sz w:val="22"/>
          <w:szCs w:val="22"/>
          <w:lang w:val="de-DE"/>
        </w:rPr>
      </w:pPr>
      <w:hyperlink w:anchor="_Toc69800303" w:history="1">
        <w:r w:rsidR="00172368" w:rsidRPr="00C13F7F">
          <w:rPr>
            <w:rStyle w:val="Hyperlink"/>
          </w:rPr>
          <w:t>6.2 Daten senden / Empfangen</w:t>
        </w:r>
        <w:r w:rsidR="00172368">
          <w:rPr>
            <w:webHidden/>
          </w:rPr>
          <w:tab/>
        </w:r>
        <w:r w:rsidR="00172368">
          <w:rPr>
            <w:webHidden/>
          </w:rPr>
          <w:fldChar w:fldCharType="begin"/>
        </w:r>
        <w:r w:rsidR="00172368">
          <w:rPr>
            <w:webHidden/>
          </w:rPr>
          <w:instrText xml:space="preserve"> PAGEREF _Toc69800303 \h </w:instrText>
        </w:r>
        <w:r w:rsidR="00172368">
          <w:rPr>
            <w:webHidden/>
          </w:rPr>
        </w:r>
        <w:r w:rsidR="00172368">
          <w:rPr>
            <w:webHidden/>
          </w:rPr>
          <w:fldChar w:fldCharType="separate"/>
        </w:r>
        <w:r w:rsidR="00172368">
          <w:rPr>
            <w:webHidden/>
          </w:rPr>
          <w:t>78</w:t>
        </w:r>
        <w:r w:rsidR="00172368">
          <w:rPr>
            <w:webHidden/>
          </w:rPr>
          <w:fldChar w:fldCharType="end"/>
        </w:r>
      </w:hyperlink>
    </w:p>
    <w:p w14:paraId="573A4761" w14:textId="0239F316" w:rsidR="00172368" w:rsidRDefault="00F92CFB">
      <w:pPr>
        <w:pStyle w:val="Verzeichnis1"/>
        <w:tabs>
          <w:tab w:val="left" w:pos="680"/>
        </w:tabs>
        <w:rPr>
          <w:rFonts w:asciiTheme="minorHAnsi" w:eastAsiaTheme="minorEastAsia" w:hAnsiTheme="minorHAnsi" w:cstheme="minorBidi"/>
          <w:bCs w:val="0"/>
          <w:sz w:val="22"/>
          <w:lang w:val="de-DE"/>
        </w:rPr>
      </w:pPr>
      <w:hyperlink w:anchor="_Toc69800304" w:history="1">
        <w:r w:rsidR="00172368" w:rsidRPr="00C13F7F">
          <w:rPr>
            <w:rStyle w:val="Hyperlink"/>
          </w:rPr>
          <w:t>7</w:t>
        </w:r>
        <w:r w:rsidR="00172368">
          <w:rPr>
            <w:rFonts w:asciiTheme="minorHAnsi" w:eastAsiaTheme="minorEastAsia" w:hAnsiTheme="minorHAnsi" w:cstheme="minorBidi"/>
            <w:bCs w:val="0"/>
            <w:sz w:val="22"/>
            <w:lang w:val="de-DE"/>
          </w:rPr>
          <w:tab/>
        </w:r>
        <w:r w:rsidR="00172368" w:rsidRPr="00C13F7F">
          <w:rPr>
            <w:rStyle w:val="Hyperlink"/>
          </w:rPr>
          <w:t>Ergebnisse</w:t>
        </w:r>
        <w:r w:rsidR="00172368">
          <w:rPr>
            <w:webHidden/>
          </w:rPr>
          <w:tab/>
        </w:r>
        <w:r w:rsidR="00172368">
          <w:rPr>
            <w:webHidden/>
          </w:rPr>
          <w:fldChar w:fldCharType="begin"/>
        </w:r>
        <w:r w:rsidR="00172368">
          <w:rPr>
            <w:webHidden/>
          </w:rPr>
          <w:instrText xml:space="preserve"> PAGEREF _Toc69800304 \h </w:instrText>
        </w:r>
        <w:r w:rsidR="00172368">
          <w:rPr>
            <w:webHidden/>
          </w:rPr>
        </w:r>
        <w:r w:rsidR="00172368">
          <w:rPr>
            <w:webHidden/>
          </w:rPr>
          <w:fldChar w:fldCharType="separate"/>
        </w:r>
        <w:r w:rsidR="00172368">
          <w:rPr>
            <w:webHidden/>
          </w:rPr>
          <w:t>80</w:t>
        </w:r>
        <w:r w:rsidR="00172368">
          <w:rPr>
            <w:webHidden/>
          </w:rPr>
          <w:fldChar w:fldCharType="end"/>
        </w:r>
      </w:hyperlink>
    </w:p>
    <w:p w14:paraId="71D13F4F" w14:textId="732F79FA" w:rsidR="00172368" w:rsidRDefault="00F92CFB">
      <w:pPr>
        <w:pStyle w:val="Verzeichnis2"/>
        <w:rPr>
          <w:rFonts w:asciiTheme="minorHAnsi" w:eastAsiaTheme="minorEastAsia" w:hAnsiTheme="minorHAnsi" w:cstheme="minorBidi"/>
          <w:bCs w:val="0"/>
          <w:sz w:val="22"/>
          <w:szCs w:val="22"/>
          <w:lang w:val="de-DE"/>
        </w:rPr>
      </w:pPr>
      <w:hyperlink w:anchor="_Toc69800305" w:history="1">
        <w:r w:rsidR="00172368" w:rsidRPr="00C13F7F">
          <w:rPr>
            <w:rStyle w:val="Hyperlink"/>
          </w:rPr>
          <w:t>7.1 Positionserkennung</w:t>
        </w:r>
        <w:r w:rsidR="00172368">
          <w:rPr>
            <w:webHidden/>
          </w:rPr>
          <w:tab/>
        </w:r>
        <w:r w:rsidR="00172368">
          <w:rPr>
            <w:webHidden/>
          </w:rPr>
          <w:fldChar w:fldCharType="begin"/>
        </w:r>
        <w:r w:rsidR="00172368">
          <w:rPr>
            <w:webHidden/>
          </w:rPr>
          <w:instrText xml:space="preserve"> PAGEREF _Toc69800305 \h </w:instrText>
        </w:r>
        <w:r w:rsidR="00172368">
          <w:rPr>
            <w:webHidden/>
          </w:rPr>
        </w:r>
        <w:r w:rsidR="00172368">
          <w:rPr>
            <w:webHidden/>
          </w:rPr>
          <w:fldChar w:fldCharType="separate"/>
        </w:r>
        <w:r w:rsidR="00172368">
          <w:rPr>
            <w:webHidden/>
          </w:rPr>
          <w:t>80</w:t>
        </w:r>
        <w:r w:rsidR="00172368">
          <w:rPr>
            <w:webHidden/>
          </w:rPr>
          <w:fldChar w:fldCharType="end"/>
        </w:r>
      </w:hyperlink>
    </w:p>
    <w:p w14:paraId="0376A932" w14:textId="557F2BE7" w:rsidR="00172368" w:rsidRDefault="00F92CFB">
      <w:pPr>
        <w:pStyle w:val="Verzeichnis3"/>
        <w:rPr>
          <w:rFonts w:asciiTheme="minorHAnsi" w:eastAsiaTheme="minorEastAsia" w:hAnsiTheme="minorHAnsi" w:cstheme="minorBidi"/>
          <w:sz w:val="22"/>
          <w:szCs w:val="22"/>
          <w:lang w:val="de-DE"/>
        </w:rPr>
      </w:pPr>
      <w:hyperlink w:anchor="_Toc69800306" w:history="1">
        <w:r w:rsidR="00172368" w:rsidRPr="00C13F7F">
          <w:rPr>
            <w:rStyle w:val="Hyperlink"/>
          </w:rPr>
          <w:t>7.1.1 Kalibrierung</w:t>
        </w:r>
        <w:r w:rsidR="00172368">
          <w:rPr>
            <w:webHidden/>
          </w:rPr>
          <w:tab/>
        </w:r>
        <w:r w:rsidR="00172368">
          <w:rPr>
            <w:webHidden/>
          </w:rPr>
          <w:fldChar w:fldCharType="begin"/>
        </w:r>
        <w:r w:rsidR="00172368">
          <w:rPr>
            <w:webHidden/>
          </w:rPr>
          <w:instrText xml:space="preserve"> PAGEREF _Toc69800306 \h </w:instrText>
        </w:r>
        <w:r w:rsidR="00172368">
          <w:rPr>
            <w:webHidden/>
          </w:rPr>
        </w:r>
        <w:r w:rsidR="00172368">
          <w:rPr>
            <w:webHidden/>
          </w:rPr>
          <w:fldChar w:fldCharType="separate"/>
        </w:r>
        <w:r w:rsidR="00172368">
          <w:rPr>
            <w:webHidden/>
          </w:rPr>
          <w:t>81</w:t>
        </w:r>
        <w:r w:rsidR="00172368">
          <w:rPr>
            <w:webHidden/>
          </w:rPr>
          <w:fldChar w:fldCharType="end"/>
        </w:r>
      </w:hyperlink>
    </w:p>
    <w:p w14:paraId="7A45A16D" w14:textId="6D1C0A3F" w:rsidR="00172368" w:rsidRDefault="00F92CFB">
      <w:pPr>
        <w:pStyle w:val="Verzeichnis3"/>
        <w:rPr>
          <w:rFonts w:asciiTheme="minorHAnsi" w:eastAsiaTheme="minorEastAsia" w:hAnsiTheme="minorHAnsi" w:cstheme="minorBidi"/>
          <w:sz w:val="22"/>
          <w:szCs w:val="22"/>
          <w:lang w:val="de-DE"/>
        </w:rPr>
      </w:pPr>
      <w:hyperlink w:anchor="_Toc69800307" w:history="1">
        <w:r w:rsidR="00172368" w:rsidRPr="00C13F7F">
          <w:rPr>
            <w:rStyle w:val="Hyperlink"/>
          </w:rPr>
          <w:t>7.1.2 Überprüfung der Erkennung</w:t>
        </w:r>
        <w:r w:rsidR="00172368">
          <w:rPr>
            <w:webHidden/>
          </w:rPr>
          <w:tab/>
        </w:r>
        <w:r w:rsidR="00172368">
          <w:rPr>
            <w:webHidden/>
          </w:rPr>
          <w:fldChar w:fldCharType="begin"/>
        </w:r>
        <w:r w:rsidR="00172368">
          <w:rPr>
            <w:webHidden/>
          </w:rPr>
          <w:instrText xml:space="preserve"> PAGEREF _Toc69800307 \h </w:instrText>
        </w:r>
        <w:r w:rsidR="00172368">
          <w:rPr>
            <w:webHidden/>
          </w:rPr>
        </w:r>
        <w:r w:rsidR="00172368">
          <w:rPr>
            <w:webHidden/>
          </w:rPr>
          <w:fldChar w:fldCharType="separate"/>
        </w:r>
        <w:r w:rsidR="00172368">
          <w:rPr>
            <w:webHidden/>
          </w:rPr>
          <w:t>81</w:t>
        </w:r>
        <w:r w:rsidR="00172368">
          <w:rPr>
            <w:webHidden/>
          </w:rPr>
          <w:fldChar w:fldCharType="end"/>
        </w:r>
      </w:hyperlink>
    </w:p>
    <w:p w14:paraId="5C4ED0A0" w14:textId="46167D2A" w:rsidR="00172368" w:rsidRDefault="00F92CFB">
      <w:pPr>
        <w:pStyle w:val="Verzeichnis3"/>
        <w:rPr>
          <w:rFonts w:asciiTheme="minorHAnsi" w:eastAsiaTheme="minorEastAsia" w:hAnsiTheme="minorHAnsi" w:cstheme="minorBidi"/>
          <w:sz w:val="22"/>
          <w:szCs w:val="22"/>
          <w:lang w:val="de-DE"/>
        </w:rPr>
      </w:pPr>
      <w:hyperlink w:anchor="_Toc69800308" w:history="1">
        <w:r w:rsidR="00172368" w:rsidRPr="00C13F7F">
          <w:rPr>
            <w:rStyle w:val="Hyperlink"/>
          </w:rPr>
          <w:t>7.1.3 Erkannte Position</w:t>
        </w:r>
        <w:r w:rsidR="00172368">
          <w:rPr>
            <w:webHidden/>
          </w:rPr>
          <w:tab/>
        </w:r>
        <w:r w:rsidR="00172368">
          <w:rPr>
            <w:webHidden/>
          </w:rPr>
          <w:fldChar w:fldCharType="begin"/>
        </w:r>
        <w:r w:rsidR="00172368">
          <w:rPr>
            <w:webHidden/>
          </w:rPr>
          <w:instrText xml:space="preserve"> PAGEREF _Toc69800308 \h </w:instrText>
        </w:r>
        <w:r w:rsidR="00172368">
          <w:rPr>
            <w:webHidden/>
          </w:rPr>
        </w:r>
        <w:r w:rsidR="00172368">
          <w:rPr>
            <w:webHidden/>
          </w:rPr>
          <w:fldChar w:fldCharType="separate"/>
        </w:r>
        <w:r w:rsidR="00172368">
          <w:rPr>
            <w:webHidden/>
          </w:rPr>
          <w:t>82</w:t>
        </w:r>
        <w:r w:rsidR="00172368">
          <w:rPr>
            <w:webHidden/>
          </w:rPr>
          <w:fldChar w:fldCharType="end"/>
        </w:r>
      </w:hyperlink>
    </w:p>
    <w:p w14:paraId="56A6780B" w14:textId="750236BC" w:rsidR="00172368" w:rsidRDefault="00F92CFB">
      <w:pPr>
        <w:pStyle w:val="Verzeichnis3"/>
        <w:rPr>
          <w:rFonts w:asciiTheme="minorHAnsi" w:eastAsiaTheme="minorEastAsia" w:hAnsiTheme="minorHAnsi" w:cstheme="minorBidi"/>
          <w:sz w:val="22"/>
          <w:szCs w:val="22"/>
          <w:lang w:val="de-DE"/>
        </w:rPr>
      </w:pPr>
      <w:hyperlink w:anchor="_Toc69800309" w:history="1">
        <w:r w:rsidR="00172368" w:rsidRPr="00C13F7F">
          <w:rPr>
            <w:rStyle w:val="Hyperlink"/>
          </w:rPr>
          <w:t>7.1.4 Errechnete Position</w:t>
        </w:r>
        <w:r w:rsidR="00172368">
          <w:rPr>
            <w:webHidden/>
          </w:rPr>
          <w:tab/>
        </w:r>
        <w:r w:rsidR="00172368">
          <w:rPr>
            <w:webHidden/>
          </w:rPr>
          <w:fldChar w:fldCharType="begin"/>
        </w:r>
        <w:r w:rsidR="00172368">
          <w:rPr>
            <w:webHidden/>
          </w:rPr>
          <w:instrText xml:space="preserve"> PAGEREF _Toc69800309 \h </w:instrText>
        </w:r>
        <w:r w:rsidR="00172368">
          <w:rPr>
            <w:webHidden/>
          </w:rPr>
        </w:r>
        <w:r w:rsidR="00172368">
          <w:rPr>
            <w:webHidden/>
          </w:rPr>
          <w:fldChar w:fldCharType="separate"/>
        </w:r>
        <w:r w:rsidR="00172368">
          <w:rPr>
            <w:webHidden/>
          </w:rPr>
          <w:t>82</w:t>
        </w:r>
        <w:r w:rsidR="00172368">
          <w:rPr>
            <w:webHidden/>
          </w:rPr>
          <w:fldChar w:fldCharType="end"/>
        </w:r>
      </w:hyperlink>
    </w:p>
    <w:p w14:paraId="4B5829BE" w14:textId="2FA66FF4" w:rsidR="00172368" w:rsidRDefault="00F92CFB">
      <w:pPr>
        <w:pStyle w:val="Verzeichnis2"/>
        <w:rPr>
          <w:rFonts w:asciiTheme="minorHAnsi" w:eastAsiaTheme="minorEastAsia" w:hAnsiTheme="minorHAnsi" w:cstheme="minorBidi"/>
          <w:bCs w:val="0"/>
          <w:sz w:val="22"/>
          <w:szCs w:val="22"/>
          <w:lang w:val="de-DE"/>
        </w:rPr>
      </w:pPr>
      <w:hyperlink w:anchor="_Toc69800310" w:history="1">
        <w:r w:rsidR="00172368" w:rsidRPr="00C13F7F">
          <w:rPr>
            <w:rStyle w:val="Hyperlink"/>
          </w:rPr>
          <w:t>7.2 Erkennung mehrere Fahrzeuge</w:t>
        </w:r>
        <w:r w:rsidR="00172368">
          <w:rPr>
            <w:webHidden/>
          </w:rPr>
          <w:tab/>
        </w:r>
        <w:r w:rsidR="00172368">
          <w:rPr>
            <w:webHidden/>
          </w:rPr>
          <w:fldChar w:fldCharType="begin"/>
        </w:r>
        <w:r w:rsidR="00172368">
          <w:rPr>
            <w:webHidden/>
          </w:rPr>
          <w:instrText xml:space="preserve"> PAGEREF _Toc69800310 \h </w:instrText>
        </w:r>
        <w:r w:rsidR="00172368">
          <w:rPr>
            <w:webHidden/>
          </w:rPr>
        </w:r>
        <w:r w:rsidR="00172368">
          <w:rPr>
            <w:webHidden/>
          </w:rPr>
          <w:fldChar w:fldCharType="separate"/>
        </w:r>
        <w:r w:rsidR="00172368">
          <w:rPr>
            <w:webHidden/>
          </w:rPr>
          <w:t>83</w:t>
        </w:r>
        <w:r w:rsidR="00172368">
          <w:rPr>
            <w:webHidden/>
          </w:rPr>
          <w:fldChar w:fldCharType="end"/>
        </w:r>
      </w:hyperlink>
    </w:p>
    <w:p w14:paraId="10463F82" w14:textId="48C0D9DA" w:rsidR="00172368" w:rsidRDefault="00F92CFB">
      <w:pPr>
        <w:pStyle w:val="Verzeichnis2"/>
        <w:rPr>
          <w:rFonts w:asciiTheme="minorHAnsi" w:eastAsiaTheme="minorEastAsia" w:hAnsiTheme="minorHAnsi" w:cstheme="minorBidi"/>
          <w:bCs w:val="0"/>
          <w:sz w:val="22"/>
          <w:szCs w:val="22"/>
          <w:lang w:val="de-DE"/>
        </w:rPr>
      </w:pPr>
      <w:hyperlink w:anchor="_Toc69800311" w:history="1">
        <w:r w:rsidR="00172368" w:rsidRPr="00C13F7F">
          <w:rPr>
            <w:rStyle w:val="Hyperlink"/>
          </w:rPr>
          <w:t>7.3 Simulationstest mit generierten Pfaden</w:t>
        </w:r>
        <w:r w:rsidR="00172368">
          <w:rPr>
            <w:webHidden/>
          </w:rPr>
          <w:tab/>
        </w:r>
        <w:r w:rsidR="00172368">
          <w:rPr>
            <w:webHidden/>
          </w:rPr>
          <w:fldChar w:fldCharType="begin"/>
        </w:r>
        <w:r w:rsidR="00172368">
          <w:rPr>
            <w:webHidden/>
          </w:rPr>
          <w:instrText xml:space="preserve"> PAGEREF _Toc69800311 \h </w:instrText>
        </w:r>
        <w:r w:rsidR="00172368">
          <w:rPr>
            <w:webHidden/>
          </w:rPr>
        </w:r>
        <w:r w:rsidR="00172368">
          <w:rPr>
            <w:webHidden/>
          </w:rPr>
          <w:fldChar w:fldCharType="separate"/>
        </w:r>
        <w:r w:rsidR="00172368">
          <w:rPr>
            <w:webHidden/>
          </w:rPr>
          <w:t>84</w:t>
        </w:r>
        <w:r w:rsidR="00172368">
          <w:rPr>
            <w:webHidden/>
          </w:rPr>
          <w:fldChar w:fldCharType="end"/>
        </w:r>
      </w:hyperlink>
    </w:p>
    <w:p w14:paraId="71FF1DC3" w14:textId="23CB1DC9" w:rsidR="00172368" w:rsidRDefault="00F92CFB">
      <w:pPr>
        <w:pStyle w:val="Verzeichnis2"/>
        <w:rPr>
          <w:rFonts w:asciiTheme="minorHAnsi" w:eastAsiaTheme="minorEastAsia" w:hAnsiTheme="minorHAnsi" w:cstheme="minorBidi"/>
          <w:bCs w:val="0"/>
          <w:sz w:val="22"/>
          <w:szCs w:val="22"/>
          <w:lang w:val="de-DE"/>
        </w:rPr>
      </w:pPr>
      <w:hyperlink w:anchor="_Toc69800312" w:history="1">
        <w:r w:rsidR="00172368" w:rsidRPr="00C13F7F">
          <w:rPr>
            <w:rStyle w:val="Hyperlink"/>
          </w:rPr>
          <w:t>7.4 Anzeigen realer Positionen</w:t>
        </w:r>
        <w:r w:rsidR="00172368">
          <w:rPr>
            <w:webHidden/>
          </w:rPr>
          <w:tab/>
        </w:r>
        <w:r w:rsidR="00172368">
          <w:rPr>
            <w:webHidden/>
          </w:rPr>
          <w:fldChar w:fldCharType="begin"/>
        </w:r>
        <w:r w:rsidR="00172368">
          <w:rPr>
            <w:webHidden/>
          </w:rPr>
          <w:instrText xml:space="preserve"> PAGEREF _Toc69800312 \h </w:instrText>
        </w:r>
        <w:r w:rsidR="00172368">
          <w:rPr>
            <w:webHidden/>
          </w:rPr>
        </w:r>
        <w:r w:rsidR="00172368">
          <w:rPr>
            <w:webHidden/>
          </w:rPr>
          <w:fldChar w:fldCharType="separate"/>
        </w:r>
        <w:r w:rsidR="00172368">
          <w:rPr>
            <w:webHidden/>
          </w:rPr>
          <w:t>87</w:t>
        </w:r>
        <w:r w:rsidR="00172368">
          <w:rPr>
            <w:webHidden/>
          </w:rPr>
          <w:fldChar w:fldCharType="end"/>
        </w:r>
      </w:hyperlink>
    </w:p>
    <w:p w14:paraId="6325C33D" w14:textId="7E443C05" w:rsidR="00172368" w:rsidRDefault="00F92CFB">
      <w:pPr>
        <w:pStyle w:val="Verzeichnis2"/>
        <w:rPr>
          <w:rFonts w:asciiTheme="minorHAnsi" w:eastAsiaTheme="minorEastAsia" w:hAnsiTheme="minorHAnsi" w:cstheme="minorBidi"/>
          <w:bCs w:val="0"/>
          <w:sz w:val="22"/>
          <w:szCs w:val="22"/>
          <w:lang w:val="de-DE"/>
        </w:rPr>
      </w:pPr>
      <w:hyperlink w:anchor="_Toc69800313" w:history="1">
        <w:r w:rsidR="00172368" w:rsidRPr="00C13F7F">
          <w:rPr>
            <w:rStyle w:val="Hyperlink"/>
          </w:rPr>
          <w:t>7.5 Funktionstest Swarm Control</w:t>
        </w:r>
        <w:r w:rsidR="00172368">
          <w:rPr>
            <w:webHidden/>
          </w:rPr>
          <w:tab/>
        </w:r>
        <w:r w:rsidR="00172368">
          <w:rPr>
            <w:webHidden/>
          </w:rPr>
          <w:fldChar w:fldCharType="begin"/>
        </w:r>
        <w:r w:rsidR="00172368">
          <w:rPr>
            <w:webHidden/>
          </w:rPr>
          <w:instrText xml:space="preserve"> PAGEREF _Toc69800313 \h </w:instrText>
        </w:r>
        <w:r w:rsidR="00172368">
          <w:rPr>
            <w:webHidden/>
          </w:rPr>
        </w:r>
        <w:r w:rsidR="00172368">
          <w:rPr>
            <w:webHidden/>
          </w:rPr>
          <w:fldChar w:fldCharType="separate"/>
        </w:r>
        <w:r w:rsidR="00172368">
          <w:rPr>
            <w:webHidden/>
          </w:rPr>
          <w:t>88</w:t>
        </w:r>
        <w:r w:rsidR="00172368">
          <w:rPr>
            <w:webHidden/>
          </w:rPr>
          <w:fldChar w:fldCharType="end"/>
        </w:r>
      </w:hyperlink>
    </w:p>
    <w:p w14:paraId="3ABFEFAD" w14:textId="41FB8F49" w:rsidR="00172368" w:rsidRDefault="00F92CFB">
      <w:pPr>
        <w:pStyle w:val="Verzeichnis3"/>
        <w:rPr>
          <w:rFonts w:asciiTheme="minorHAnsi" w:eastAsiaTheme="minorEastAsia" w:hAnsiTheme="minorHAnsi" w:cstheme="minorBidi"/>
          <w:sz w:val="22"/>
          <w:szCs w:val="22"/>
          <w:lang w:val="de-DE"/>
        </w:rPr>
      </w:pPr>
      <w:hyperlink w:anchor="_Toc69800314" w:history="1">
        <w:r w:rsidR="00172368" w:rsidRPr="00C13F7F">
          <w:rPr>
            <w:rStyle w:val="Hyperlink"/>
          </w:rPr>
          <w:t>7.5.1 Funktionstest Kommunikation mit Fahrzeug</w:t>
        </w:r>
        <w:r w:rsidR="00172368">
          <w:rPr>
            <w:webHidden/>
          </w:rPr>
          <w:tab/>
        </w:r>
        <w:r w:rsidR="00172368">
          <w:rPr>
            <w:webHidden/>
          </w:rPr>
          <w:fldChar w:fldCharType="begin"/>
        </w:r>
        <w:r w:rsidR="00172368">
          <w:rPr>
            <w:webHidden/>
          </w:rPr>
          <w:instrText xml:space="preserve"> PAGEREF _Toc69800314 \h </w:instrText>
        </w:r>
        <w:r w:rsidR="00172368">
          <w:rPr>
            <w:webHidden/>
          </w:rPr>
        </w:r>
        <w:r w:rsidR="00172368">
          <w:rPr>
            <w:webHidden/>
          </w:rPr>
          <w:fldChar w:fldCharType="separate"/>
        </w:r>
        <w:r w:rsidR="00172368">
          <w:rPr>
            <w:webHidden/>
          </w:rPr>
          <w:t>88</w:t>
        </w:r>
        <w:r w:rsidR="00172368">
          <w:rPr>
            <w:webHidden/>
          </w:rPr>
          <w:fldChar w:fldCharType="end"/>
        </w:r>
      </w:hyperlink>
    </w:p>
    <w:p w14:paraId="705A84A1" w14:textId="3088F24B" w:rsidR="00172368" w:rsidRDefault="00F92CFB">
      <w:pPr>
        <w:pStyle w:val="Verzeichnis3"/>
        <w:rPr>
          <w:rFonts w:asciiTheme="minorHAnsi" w:eastAsiaTheme="minorEastAsia" w:hAnsiTheme="minorHAnsi" w:cstheme="minorBidi"/>
          <w:sz w:val="22"/>
          <w:szCs w:val="22"/>
          <w:lang w:val="de-DE"/>
        </w:rPr>
      </w:pPr>
      <w:hyperlink w:anchor="_Toc69800315" w:history="1">
        <w:r w:rsidR="00172368" w:rsidRPr="00C13F7F">
          <w:rPr>
            <w:rStyle w:val="Hyperlink"/>
          </w:rPr>
          <w:t>7.5.2 Direkte Kommunikation über COM-Ports</w:t>
        </w:r>
        <w:r w:rsidR="00172368">
          <w:rPr>
            <w:webHidden/>
          </w:rPr>
          <w:tab/>
        </w:r>
        <w:r w:rsidR="00172368">
          <w:rPr>
            <w:webHidden/>
          </w:rPr>
          <w:fldChar w:fldCharType="begin"/>
        </w:r>
        <w:r w:rsidR="00172368">
          <w:rPr>
            <w:webHidden/>
          </w:rPr>
          <w:instrText xml:space="preserve"> PAGEREF _Toc69800315 \h </w:instrText>
        </w:r>
        <w:r w:rsidR="00172368">
          <w:rPr>
            <w:webHidden/>
          </w:rPr>
        </w:r>
        <w:r w:rsidR="00172368">
          <w:rPr>
            <w:webHidden/>
          </w:rPr>
          <w:fldChar w:fldCharType="separate"/>
        </w:r>
        <w:r w:rsidR="00172368">
          <w:rPr>
            <w:webHidden/>
          </w:rPr>
          <w:t>89</w:t>
        </w:r>
        <w:r w:rsidR="00172368">
          <w:rPr>
            <w:webHidden/>
          </w:rPr>
          <w:fldChar w:fldCharType="end"/>
        </w:r>
      </w:hyperlink>
    </w:p>
    <w:p w14:paraId="5B9F0AF3" w14:textId="43F26CA1" w:rsidR="00172368" w:rsidRDefault="00F92CFB">
      <w:pPr>
        <w:pStyle w:val="Verzeichnis3"/>
        <w:rPr>
          <w:rFonts w:asciiTheme="minorHAnsi" w:eastAsiaTheme="minorEastAsia" w:hAnsiTheme="minorHAnsi" w:cstheme="minorBidi"/>
          <w:sz w:val="22"/>
          <w:szCs w:val="22"/>
          <w:lang w:val="de-DE"/>
        </w:rPr>
      </w:pPr>
      <w:hyperlink w:anchor="_Toc69800316" w:history="1">
        <w:r w:rsidR="00172368" w:rsidRPr="00C13F7F">
          <w:rPr>
            <w:rStyle w:val="Hyperlink"/>
          </w:rPr>
          <w:t>7.5.3 Indirekte Kommunikation mit tcptocom</w:t>
        </w:r>
        <w:r w:rsidR="00172368">
          <w:rPr>
            <w:webHidden/>
          </w:rPr>
          <w:tab/>
        </w:r>
        <w:r w:rsidR="00172368">
          <w:rPr>
            <w:webHidden/>
          </w:rPr>
          <w:fldChar w:fldCharType="begin"/>
        </w:r>
        <w:r w:rsidR="00172368">
          <w:rPr>
            <w:webHidden/>
          </w:rPr>
          <w:instrText xml:space="preserve"> PAGEREF _Toc69800316 \h </w:instrText>
        </w:r>
        <w:r w:rsidR="00172368">
          <w:rPr>
            <w:webHidden/>
          </w:rPr>
        </w:r>
        <w:r w:rsidR="00172368">
          <w:rPr>
            <w:webHidden/>
          </w:rPr>
          <w:fldChar w:fldCharType="separate"/>
        </w:r>
        <w:r w:rsidR="00172368">
          <w:rPr>
            <w:webHidden/>
          </w:rPr>
          <w:t>90</w:t>
        </w:r>
        <w:r w:rsidR="00172368">
          <w:rPr>
            <w:webHidden/>
          </w:rPr>
          <w:fldChar w:fldCharType="end"/>
        </w:r>
      </w:hyperlink>
    </w:p>
    <w:p w14:paraId="7F73ECDB" w14:textId="40DA4D89" w:rsidR="00172368" w:rsidRDefault="00F92CFB">
      <w:pPr>
        <w:pStyle w:val="Verzeichnis3"/>
        <w:rPr>
          <w:rFonts w:asciiTheme="minorHAnsi" w:eastAsiaTheme="minorEastAsia" w:hAnsiTheme="minorHAnsi" w:cstheme="minorBidi"/>
          <w:sz w:val="22"/>
          <w:szCs w:val="22"/>
          <w:lang w:val="de-DE"/>
        </w:rPr>
      </w:pPr>
      <w:hyperlink w:anchor="_Toc69800317" w:history="1">
        <w:r w:rsidR="00172368" w:rsidRPr="00C13F7F">
          <w:rPr>
            <w:rStyle w:val="Hyperlink"/>
          </w:rPr>
          <w:t>7.5.4 Senden von Motorbefehlen</w:t>
        </w:r>
        <w:r w:rsidR="00172368">
          <w:rPr>
            <w:webHidden/>
          </w:rPr>
          <w:tab/>
        </w:r>
        <w:r w:rsidR="00172368">
          <w:rPr>
            <w:webHidden/>
          </w:rPr>
          <w:fldChar w:fldCharType="begin"/>
        </w:r>
        <w:r w:rsidR="00172368">
          <w:rPr>
            <w:webHidden/>
          </w:rPr>
          <w:instrText xml:space="preserve"> PAGEREF _Toc69800317 \h </w:instrText>
        </w:r>
        <w:r w:rsidR="00172368">
          <w:rPr>
            <w:webHidden/>
          </w:rPr>
        </w:r>
        <w:r w:rsidR="00172368">
          <w:rPr>
            <w:webHidden/>
          </w:rPr>
          <w:fldChar w:fldCharType="separate"/>
        </w:r>
        <w:r w:rsidR="00172368">
          <w:rPr>
            <w:webHidden/>
          </w:rPr>
          <w:t>91</w:t>
        </w:r>
        <w:r w:rsidR="00172368">
          <w:rPr>
            <w:webHidden/>
          </w:rPr>
          <w:fldChar w:fldCharType="end"/>
        </w:r>
      </w:hyperlink>
    </w:p>
    <w:p w14:paraId="1D5292EF" w14:textId="67EEBB12" w:rsidR="00172368" w:rsidRDefault="00F92CFB">
      <w:pPr>
        <w:pStyle w:val="Verzeichnis2"/>
        <w:rPr>
          <w:rFonts w:asciiTheme="minorHAnsi" w:eastAsiaTheme="minorEastAsia" w:hAnsiTheme="minorHAnsi" w:cstheme="minorBidi"/>
          <w:bCs w:val="0"/>
          <w:sz w:val="22"/>
          <w:szCs w:val="22"/>
          <w:lang w:val="de-DE"/>
        </w:rPr>
      </w:pPr>
      <w:hyperlink w:anchor="_Toc69800318" w:history="1">
        <w:r w:rsidR="00172368" w:rsidRPr="00C13F7F">
          <w:rPr>
            <w:rStyle w:val="Hyperlink"/>
          </w:rPr>
          <w:t>7.6 Inbetriebnahme (f. 4Klasse TdoT)</w:t>
        </w:r>
        <w:r w:rsidR="00172368">
          <w:rPr>
            <w:webHidden/>
          </w:rPr>
          <w:tab/>
        </w:r>
        <w:r w:rsidR="00172368">
          <w:rPr>
            <w:webHidden/>
          </w:rPr>
          <w:fldChar w:fldCharType="begin"/>
        </w:r>
        <w:r w:rsidR="00172368">
          <w:rPr>
            <w:webHidden/>
          </w:rPr>
          <w:instrText xml:space="preserve"> PAGEREF _Toc69800318 \h </w:instrText>
        </w:r>
        <w:r w:rsidR="00172368">
          <w:rPr>
            <w:webHidden/>
          </w:rPr>
        </w:r>
        <w:r w:rsidR="00172368">
          <w:rPr>
            <w:webHidden/>
          </w:rPr>
          <w:fldChar w:fldCharType="separate"/>
        </w:r>
        <w:r w:rsidR="00172368">
          <w:rPr>
            <w:webHidden/>
          </w:rPr>
          <w:t>92</w:t>
        </w:r>
        <w:r w:rsidR="00172368">
          <w:rPr>
            <w:webHidden/>
          </w:rPr>
          <w:fldChar w:fldCharType="end"/>
        </w:r>
      </w:hyperlink>
    </w:p>
    <w:p w14:paraId="03DB9A98" w14:textId="092DC799" w:rsidR="00172368" w:rsidRDefault="00F92CFB">
      <w:pPr>
        <w:pStyle w:val="Verzeichnis3"/>
        <w:rPr>
          <w:rFonts w:asciiTheme="minorHAnsi" w:eastAsiaTheme="minorEastAsia" w:hAnsiTheme="minorHAnsi" w:cstheme="minorBidi"/>
          <w:sz w:val="22"/>
          <w:szCs w:val="22"/>
          <w:lang w:val="de-DE"/>
        </w:rPr>
      </w:pPr>
      <w:hyperlink w:anchor="_Toc69800319" w:history="1">
        <w:r w:rsidR="00172368" w:rsidRPr="00C13F7F">
          <w:rPr>
            <w:rStyle w:val="Hyperlink"/>
          </w:rPr>
          <w:t>7.6.1 Inbetriebnahme Fahrzeug Software</w:t>
        </w:r>
        <w:r w:rsidR="00172368">
          <w:rPr>
            <w:webHidden/>
          </w:rPr>
          <w:tab/>
        </w:r>
        <w:r w:rsidR="00172368">
          <w:rPr>
            <w:webHidden/>
          </w:rPr>
          <w:fldChar w:fldCharType="begin"/>
        </w:r>
        <w:r w:rsidR="00172368">
          <w:rPr>
            <w:webHidden/>
          </w:rPr>
          <w:instrText xml:space="preserve"> PAGEREF _Toc69800319 \h </w:instrText>
        </w:r>
        <w:r w:rsidR="00172368">
          <w:rPr>
            <w:webHidden/>
          </w:rPr>
        </w:r>
        <w:r w:rsidR="00172368">
          <w:rPr>
            <w:webHidden/>
          </w:rPr>
          <w:fldChar w:fldCharType="separate"/>
        </w:r>
        <w:r w:rsidR="00172368">
          <w:rPr>
            <w:webHidden/>
          </w:rPr>
          <w:t>93</w:t>
        </w:r>
        <w:r w:rsidR="00172368">
          <w:rPr>
            <w:webHidden/>
          </w:rPr>
          <w:fldChar w:fldCharType="end"/>
        </w:r>
      </w:hyperlink>
    </w:p>
    <w:p w14:paraId="1AC65C70" w14:textId="0FDAB1BB" w:rsidR="00172368" w:rsidRDefault="00F92CFB">
      <w:pPr>
        <w:pStyle w:val="Verzeichnis3"/>
        <w:rPr>
          <w:rFonts w:asciiTheme="minorHAnsi" w:eastAsiaTheme="minorEastAsia" w:hAnsiTheme="minorHAnsi" w:cstheme="minorBidi"/>
          <w:sz w:val="22"/>
          <w:szCs w:val="22"/>
          <w:lang w:val="de-DE"/>
        </w:rPr>
      </w:pPr>
      <w:hyperlink w:anchor="_Toc69800320" w:history="1">
        <w:r w:rsidR="00172368" w:rsidRPr="00C13F7F">
          <w:rPr>
            <w:rStyle w:val="Hyperlink"/>
          </w:rPr>
          <w:t>7.6.2 Inbetriebnahme Kamera Software</w:t>
        </w:r>
        <w:r w:rsidR="00172368">
          <w:rPr>
            <w:webHidden/>
          </w:rPr>
          <w:tab/>
        </w:r>
        <w:r w:rsidR="00172368">
          <w:rPr>
            <w:webHidden/>
          </w:rPr>
          <w:fldChar w:fldCharType="begin"/>
        </w:r>
        <w:r w:rsidR="00172368">
          <w:rPr>
            <w:webHidden/>
          </w:rPr>
          <w:instrText xml:space="preserve"> PAGEREF _Toc69800320 \h </w:instrText>
        </w:r>
        <w:r w:rsidR="00172368">
          <w:rPr>
            <w:webHidden/>
          </w:rPr>
        </w:r>
        <w:r w:rsidR="00172368">
          <w:rPr>
            <w:webHidden/>
          </w:rPr>
          <w:fldChar w:fldCharType="separate"/>
        </w:r>
        <w:r w:rsidR="00172368">
          <w:rPr>
            <w:webHidden/>
          </w:rPr>
          <w:t>93</w:t>
        </w:r>
        <w:r w:rsidR="00172368">
          <w:rPr>
            <w:webHidden/>
          </w:rPr>
          <w:fldChar w:fldCharType="end"/>
        </w:r>
      </w:hyperlink>
    </w:p>
    <w:p w14:paraId="46D4F666" w14:textId="0844E6DC" w:rsidR="00172368" w:rsidRDefault="00F92CFB">
      <w:pPr>
        <w:pStyle w:val="Verzeichnis3"/>
        <w:rPr>
          <w:rFonts w:asciiTheme="minorHAnsi" w:eastAsiaTheme="minorEastAsia" w:hAnsiTheme="minorHAnsi" w:cstheme="minorBidi"/>
          <w:sz w:val="22"/>
          <w:szCs w:val="22"/>
          <w:lang w:val="de-DE"/>
        </w:rPr>
      </w:pPr>
      <w:hyperlink w:anchor="_Toc69800321" w:history="1">
        <w:r w:rsidR="00172368" w:rsidRPr="00C13F7F">
          <w:rPr>
            <w:rStyle w:val="Hyperlink"/>
          </w:rPr>
          <w:t>7.6.3 Inbetriebnahme Visualisierung / Simulation</w:t>
        </w:r>
        <w:r w:rsidR="00172368">
          <w:rPr>
            <w:webHidden/>
          </w:rPr>
          <w:tab/>
        </w:r>
        <w:r w:rsidR="00172368">
          <w:rPr>
            <w:webHidden/>
          </w:rPr>
          <w:fldChar w:fldCharType="begin"/>
        </w:r>
        <w:r w:rsidR="00172368">
          <w:rPr>
            <w:webHidden/>
          </w:rPr>
          <w:instrText xml:space="preserve"> PAGEREF _Toc69800321 \h </w:instrText>
        </w:r>
        <w:r w:rsidR="00172368">
          <w:rPr>
            <w:webHidden/>
          </w:rPr>
        </w:r>
        <w:r w:rsidR="00172368">
          <w:rPr>
            <w:webHidden/>
          </w:rPr>
          <w:fldChar w:fldCharType="separate"/>
        </w:r>
        <w:r w:rsidR="00172368">
          <w:rPr>
            <w:webHidden/>
          </w:rPr>
          <w:t>94</w:t>
        </w:r>
        <w:r w:rsidR="00172368">
          <w:rPr>
            <w:webHidden/>
          </w:rPr>
          <w:fldChar w:fldCharType="end"/>
        </w:r>
      </w:hyperlink>
    </w:p>
    <w:p w14:paraId="72FD8C5B" w14:textId="0A152844" w:rsidR="00172368" w:rsidRDefault="00F92CFB">
      <w:pPr>
        <w:pStyle w:val="Verzeichnis2"/>
        <w:rPr>
          <w:rFonts w:asciiTheme="minorHAnsi" w:eastAsiaTheme="minorEastAsia" w:hAnsiTheme="minorHAnsi" w:cstheme="minorBidi"/>
          <w:bCs w:val="0"/>
          <w:sz w:val="22"/>
          <w:szCs w:val="22"/>
          <w:lang w:val="de-DE"/>
        </w:rPr>
      </w:pPr>
      <w:hyperlink w:anchor="_Toc69800322" w:history="1">
        <w:r w:rsidR="00172368" w:rsidRPr="00C13F7F">
          <w:rPr>
            <w:rStyle w:val="Hyperlink"/>
          </w:rPr>
          <w:t>7.7 Projektmanagement</w:t>
        </w:r>
        <w:r w:rsidR="00172368">
          <w:rPr>
            <w:webHidden/>
          </w:rPr>
          <w:tab/>
        </w:r>
        <w:r w:rsidR="00172368">
          <w:rPr>
            <w:webHidden/>
          </w:rPr>
          <w:fldChar w:fldCharType="begin"/>
        </w:r>
        <w:r w:rsidR="00172368">
          <w:rPr>
            <w:webHidden/>
          </w:rPr>
          <w:instrText xml:space="preserve"> PAGEREF _Toc69800322 \h </w:instrText>
        </w:r>
        <w:r w:rsidR="00172368">
          <w:rPr>
            <w:webHidden/>
          </w:rPr>
        </w:r>
        <w:r w:rsidR="00172368">
          <w:rPr>
            <w:webHidden/>
          </w:rPr>
          <w:fldChar w:fldCharType="separate"/>
        </w:r>
        <w:r w:rsidR="00172368">
          <w:rPr>
            <w:webHidden/>
          </w:rPr>
          <w:t>95</w:t>
        </w:r>
        <w:r w:rsidR="00172368">
          <w:rPr>
            <w:webHidden/>
          </w:rPr>
          <w:fldChar w:fldCharType="end"/>
        </w:r>
      </w:hyperlink>
    </w:p>
    <w:p w14:paraId="03FE6F15" w14:textId="0E507CBB" w:rsidR="00172368" w:rsidRDefault="00F92CFB">
      <w:pPr>
        <w:pStyle w:val="Verzeichnis3"/>
        <w:rPr>
          <w:rFonts w:asciiTheme="minorHAnsi" w:eastAsiaTheme="minorEastAsia" w:hAnsiTheme="minorHAnsi" w:cstheme="minorBidi"/>
          <w:sz w:val="22"/>
          <w:szCs w:val="22"/>
          <w:lang w:val="de-DE"/>
        </w:rPr>
      </w:pPr>
      <w:hyperlink w:anchor="_Toc69800323" w:history="1">
        <w:r w:rsidR="00172368" w:rsidRPr="00C13F7F">
          <w:rPr>
            <w:rStyle w:val="Hyperlink"/>
          </w:rPr>
          <w:t>7.7.1 Projektplan</w:t>
        </w:r>
        <w:r w:rsidR="00172368">
          <w:rPr>
            <w:webHidden/>
          </w:rPr>
          <w:tab/>
        </w:r>
        <w:r w:rsidR="00172368">
          <w:rPr>
            <w:webHidden/>
          </w:rPr>
          <w:fldChar w:fldCharType="begin"/>
        </w:r>
        <w:r w:rsidR="00172368">
          <w:rPr>
            <w:webHidden/>
          </w:rPr>
          <w:instrText xml:space="preserve"> PAGEREF _Toc69800323 \h </w:instrText>
        </w:r>
        <w:r w:rsidR="00172368">
          <w:rPr>
            <w:webHidden/>
          </w:rPr>
        </w:r>
        <w:r w:rsidR="00172368">
          <w:rPr>
            <w:webHidden/>
          </w:rPr>
          <w:fldChar w:fldCharType="separate"/>
        </w:r>
        <w:r w:rsidR="00172368">
          <w:rPr>
            <w:webHidden/>
          </w:rPr>
          <w:t>95</w:t>
        </w:r>
        <w:r w:rsidR="00172368">
          <w:rPr>
            <w:webHidden/>
          </w:rPr>
          <w:fldChar w:fldCharType="end"/>
        </w:r>
      </w:hyperlink>
    </w:p>
    <w:p w14:paraId="52F81B05" w14:textId="2B031DE0"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324" w:history="1">
        <w:r w:rsidR="00172368" w:rsidRPr="00C13F7F">
          <w:rPr>
            <w:rStyle w:val="Hyperlink"/>
            <w:noProof/>
          </w:rPr>
          <w:t>7.7.1.1 Mottl</w:t>
        </w:r>
        <w:r w:rsidR="00172368">
          <w:rPr>
            <w:noProof/>
            <w:webHidden/>
          </w:rPr>
          <w:tab/>
        </w:r>
        <w:r w:rsidR="00172368">
          <w:rPr>
            <w:noProof/>
            <w:webHidden/>
          </w:rPr>
          <w:fldChar w:fldCharType="begin"/>
        </w:r>
        <w:r w:rsidR="00172368">
          <w:rPr>
            <w:noProof/>
            <w:webHidden/>
          </w:rPr>
          <w:instrText xml:space="preserve"> PAGEREF _Toc69800324 \h </w:instrText>
        </w:r>
        <w:r w:rsidR="00172368">
          <w:rPr>
            <w:noProof/>
            <w:webHidden/>
          </w:rPr>
        </w:r>
        <w:r w:rsidR="00172368">
          <w:rPr>
            <w:noProof/>
            <w:webHidden/>
          </w:rPr>
          <w:fldChar w:fldCharType="separate"/>
        </w:r>
        <w:r w:rsidR="00172368">
          <w:rPr>
            <w:noProof/>
            <w:webHidden/>
          </w:rPr>
          <w:t>95</w:t>
        </w:r>
        <w:r w:rsidR="00172368">
          <w:rPr>
            <w:noProof/>
            <w:webHidden/>
          </w:rPr>
          <w:fldChar w:fldCharType="end"/>
        </w:r>
      </w:hyperlink>
    </w:p>
    <w:p w14:paraId="133176F8" w14:textId="27DFE8C8"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325" w:history="1">
        <w:r w:rsidR="00172368" w:rsidRPr="00C13F7F">
          <w:rPr>
            <w:rStyle w:val="Hyperlink"/>
            <w:noProof/>
          </w:rPr>
          <w:t>7.7.1.2 Reim</w:t>
        </w:r>
        <w:r w:rsidR="00172368">
          <w:rPr>
            <w:noProof/>
            <w:webHidden/>
          </w:rPr>
          <w:tab/>
        </w:r>
        <w:r w:rsidR="00172368">
          <w:rPr>
            <w:noProof/>
            <w:webHidden/>
          </w:rPr>
          <w:fldChar w:fldCharType="begin"/>
        </w:r>
        <w:r w:rsidR="00172368">
          <w:rPr>
            <w:noProof/>
            <w:webHidden/>
          </w:rPr>
          <w:instrText xml:space="preserve"> PAGEREF _Toc69800325 \h </w:instrText>
        </w:r>
        <w:r w:rsidR="00172368">
          <w:rPr>
            <w:noProof/>
            <w:webHidden/>
          </w:rPr>
        </w:r>
        <w:r w:rsidR="00172368">
          <w:rPr>
            <w:noProof/>
            <w:webHidden/>
          </w:rPr>
          <w:fldChar w:fldCharType="separate"/>
        </w:r>
        <w:r w:rsidR="00172368">
          <w:rPr>
            <w:noProof/>
            <w:webHidden/>
          </w:rPr>
          <w:t>96</w:t>
        </w:r>
        <w:r w:rsidR="00172368">
          <w:rPr>
            <w:noProof/>
            <w:webHidden/>
          </w:rPr>
          <w:fldChar w:fldCharType="end"/>
        </w:r>
      </w:hyperlink>
    </w:p>
    <w:p w14:paraId="6BADCE00" w14:textId="73127F48"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326" w:history="1">
        <w:r w:rsidR="00172368" w:rsidRPr="00C13F7F">
          <w:rPr>
            <w:rStyle w:val="Hyperlink"/>
            <w:noProof/>
          </w:rPr>
          <w:t>7.7.1.3 Pruggmayer</w:t>
        </w:r>
        <w:r w:rsidR="00172368">
          <w:rPr>
            <w:noProof/>
            <w:webHidden/>
          </w:rPr>
          <w:tab/>
        </w:r>
        <w:r w:rsidR="00172368">
          <w:rPr>
            <w:noProof/>
            <w:webHidden/>
          </w:rPr>
          <w:fldChar w:fldCharType="begin"/>
        </w:r>
        <w:r w:rsidR="00172368">
          <w:rPr>
            <w:noProof/>
            <w:webHidden/>
          </w:rPr>
          <w:instrText xml:space="preserve"> PAGEREF _Toc69800326 \h </w:instrText>
        </w:r>
        <w:r w:rsidR="00172368">
          <w:rPr>
            <w:noProof/>
            <w:webHidden/>
          </w:rPr>
        </w:r>
        <w:r w:rsidR="00172368">
          <w:rPr>
            <w:noProof/>
            <w:webHidden/>
          </w:rPr>
          <w:fldChar w:fldCharType="separate"/>
        </w:r>
        <w:r w:rsidR="00172368">
          <w:rPr>
            <w:noProof/>
            <w:webHidden/>
          </w:rPr>
          <w:t>96</w:t>
        </w:r>
        <w:r w:rsidR="00172368">
          <w:rPr>
            <w:noProof/>
            <w:webHidden/>
          </w:rPr>
          <w:fldChar w:fldCharType="end"/>
        </w:r>
      </w:hyperlink>
    </w:p>
    <w:p w14:paraId="05C4C1E7" w14:textId="791B14B2" w:rsidR="00172368" w:rsidRDefault="00F92CFB">
      <w:pPr>
        <w:pStyle w:val="Verzeichnis3"/>
        <w:rPr>
          <w:rFonts w:asciiTheme="minorHAnsi" w:eastAsiaTheme="minorEastAsia" w:hAnsiTheme="minorHAnsi" w:cstheme="minorBidi"/>
          <w:sz w:val="22"/>
          <w:szCs w:val="22"/>
          <w:lang w:val="de-DE"/>
        </w:rPr>
      </w:pPr>
      <w:hyperlink w:anchor="_Toc69800327" w:history="1">
        <w:r w:rsidR="00172368" w:rsidRPr="00C13F7F">
          <w:rPr>
            <w:rStyle w:val="Hyperlink"/>
          </w:rPr>
          <w:t>7.7.2 Projekttagebuch</w:t>
        </w:r>
        <w:r w:rsidR="00172368">
          <w:rPr>
            <w:webHidden/>
          </w:rPr>
          <w:tab/>
        </w:r>
        <w:r w:rsidR="00172368">
          <w:rPr>
            <w:webHidden/>
          </w:rPr>
          <w:fldChar w:fldCharType="begin"/>
        </w:r>
        <w:r w:rsidR="00172368">
          <w:rPr>
            <w:webHidden/>
          </w:rPr>
          <w:instrText xml:space="preserve"> PAGEREF _Toc69800327 \h </w:instrText>
        </w:r>
        <w:r w:rsidR="00172368">
          <w:rPr>
            <w:webHidden/>
          </w:rPr>
        </w:r>
        <w:r w:rsidR="00172368">
          <w:rPr>
            <w:webHidden/>
          </w:rPr>
          <w:fldChar w:fldCharType="separate"/>
        </w:r>
        <w:r w:rsidR="00172368">
          <w:rPr>
            <w:webHidden/>
          </w:rPr>
          <w:t>97</w:t>
        </w:r>
        <w:r w:rsidR="00172368">
          <w:rPr>
            <w:webHidden/>
          </w:rPr>
          <w:fldChar w:fldCharType="end"/>
        </w:r>
      </w:hyperlink>
    </w:p>
    <w:p w14:paraId="684F5D9C" w14:textId="11BF5555"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328" w:history="1">
        <w:r w:rsidR="00172368" w:rsidRPr="00C13F7F">
          <w:rPr>
            <w:rStyle w:val="Hyperlink"/>
            <w:noProof/>
          </w:rPr>
          <w:t>7.7.2.1 Mottl</w:t>
        </w:r>
        <w:r w:rsidR="00172368">
          <w:rPr>
            <w:noProof/>
            <w:webHidden/>
          </w:rPr>
          <w:tab/>
        </w:r>
        <w:r w:rsidR="00172368">
          <w:rPr>
            <w:noProof/>
            <w:webHidden/>
          </w:rPr>
          <w:fldChar w:fldCharType="begin"/>
        </w:r>
        <w:r w:rsidR="00172368">
          <w:rPr>
            <w:noProof/>
            <w:webHidden/>
          </w:rPr>
          <w:instrText xml:space="preserve"> PAGEREF _Toc69800328 \h </w:instrText>
        </w:r>
        <w:r w:rsidR="00172368">
          <w:rPr>
            <w:noProof/>
            <w:webHidden/>
          </w:rPr>
        </w:r>
        <w:r w:rsidR="00172368">
          <w:rPr>
            <w:noProof/>
            <w:webHidden/>
          </w:rPr>
          <w:fldChar w:fldCharType="separate"/>
        </w:r>
        <w:r w:rsidR="00172368">
          <w:rPr>
            <w:noProof/>
            <w:webHidden/>
          </w:rPr>
          <w:t>97</w:t>
        </w:r>
        <w:r w:rsidR="00172368">
          <w:rPr>
            <w:noProof/>
            <w:webHidden/>
          </w:rPr>
          <w:fldChar w:fldCharType="end"/>
        </w:r>
      </w:hyperlink>
    </w:p>
    <w:p w14:paraId="47C70755" w14:textId="7ED2035F"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329" w:history="1">
        <w:r w:rsidR="00172368" w:rsidRPr="00C13F7F">
          <w:rPr>
            <w:rStyle w:val="Hyperlink"/>
            <w:noProof/>
          </w:rPr>
          <w:t>7.7.2.2 Reim</w:t>
        </w:r>
        <w:r w:rsidR="00172368">
          <w:rPr>
            <w:noProof/>
            <w:webHidden/>
          </w:rPr>
          <w:tab/>
        </w:r>
        <w:r w:rsidR="00172368">
          <w:rPr>
            <w:noProof/>
            <w:webHidden/>
          </w:rPr>
          <w:fldChar w:fldCharType="begin"/>
        </w:r>
        <w:r w:rsidR="00172368">
          <w:rPr>
            <w:noProof/>
            <w:webHidden/>
          </w:rPr>
          <w:instrText xml:space="preserve"> PAGEREF _Toc69800329 \h </w:instrText>
        </w:r>
        <w:r w:rsidR="00172368">
          <w:rPr>
            <w:noProof/>
            <w:webHidden/>
          </w:rPr>
        </w:r>
        <w:r w:rsidR="00172368">
          <w:rPr>
            <w:noProof/>
            <w:webHidden/>
          </w:rPr>
          <w:fldChar w:fldCharType="separate"/>
        </w:r>
        <w:r w:rsidR="00172368">
          <w:rPr>
            <w:noProof/>
            <w:webHidden/>
          </w:rPr>
          <w:t>99</w:t>
        </w:r>
        <w:r w:rsidR="00172368">
          <w:rPr>
            <w:noProof/>
            <w:webHidden/>
          </w:rPr>
          <w:fldChar w:fldCharType="end"/>
        </w:r>
      </w:hyperlink>
    </w:p>
    <w:p w14:paraId="397123AB" w14:textId="0F6EDDEC" w:rsidR="00172368" w:rsidRDefault="00F92CFB">
      <w:pPr>
        <w:pStyle w:val="Verzeichnis4"/>
        <w:tabs>
          <w:tab w:val="right" w:leader="dot" w:pos="9060"/>
        </w:tabs>
        <w:rPr>
          <w:rFonts w:asciiTheme="minorHAnsi" w:eastAsiaTheme="minorEastAsia" w:hAnsiTheme="minorHAnsi" w:cstheme="minorBidi"/>
          <w:noProof/>
          <w:sz w:val="22"/>
          <w:szCs w:val="22"/>
          <w:lang w:val="de-DE"/>
        </w:rPr>
      </w:pPr>
      <w:hyperlink w:anchor="_Toc69800330" w:history="1">
        <w:r w:rsidR="00172368" w:rsidRPr="00C13F7F">
          <w:rPr>
            <w:rStyle w:val="Hyperlink"/>
            <w:noProof/>
          </w:rPr>
          <w:t>7.7.2.3 Pruggmayer</w:t>
        </w:r>
        <w:r w:rsidR="00172368">
          <w:rPr>
            <w:noProof/>
            <w:webHidden/>
          </w:rPr>
          <w:tab/>
        </w:r>
        <w:r w:rsidR="00172368">
          <w:rPr>
            <w:noProof/>
            <w:webHidden/>
          </w:rPr>
          <w:fldChar w:fldCharType="begin"/>
        </w:r>
        <w:r w:rsidR="00172368">
          <w:rPr>
            <w:noProof/>
            <w:webHidden/>
          </w:rPr>
          <w:instrText xml:space="preserve"> PAGEREF _Toc69800330 \h </w:instrText>
        </w:r>
        <w:r w:rsidR="00172368">
          <w:rPr>
            <w:noProof/>
            <w:webHidden/>
          </w:rPr>
        </w:r>
        <w:r w:rsidR="00172368">
          <w:rPr>
            <w:noProof/>
            <w:webHidden/>
          </w:rPr>
          <w:fldChar w:fldCharType="separate"/>
        </w:r>
        <w:r w:rsidR="00172368">
          <w:rPr>
            <w:noProof/>
            <w:webHidden/>
          </w:rPr>
          <w:t>104</w:t>
        </w:r>
        <w:r w:rsidR="00172368">
          <w:rPr>
            <w:noProof/>
            <w:webHidden/>
          </w:rPr>
          <w:fldChar w:fldCharType="end"/>
        </w:r>
      </w:hyperlink>
    </w:p>
    <w:p w14:paraId="44721E27" w14:textId="07A445D6" w:rsidR="00172368" w:rsidRDefault="00F92CFB">
      <w:pPr>
        <w:pStyle w:val="Verzeichnis3"/>
        <w:rPr>
          <w:rFonts w:asciiTheme="minorHAnsi" w:eastAsiaTheme="minorEastAsia" w:hAnsiTheme="minorHAnsi" w:cstheme="minorBidi"/>
          <w:sz w:val="22"/>
          <w:szCs w:val="22"/>
          <w:lang w:val="de-DE"/>
        </w:rPr>
      </w:pPr>
      <w:hyperlink w:anchor="_Toc69800331" w:history="1">
        <w:r w:rsidR="00172368" w:rsidRPr="00C13F7F">
          <w:rPr>
            <w:rStyle w:val="Hyperlink"/>
          </w:rPr>
          <w:t>7.7.3 Projektkosten</w:t>
        </w:r>
        <w:r w:rsidR="00172368">
          <w:rPr>
            <w:webHidden/>
          </w:rPr>
          <w:tab/>
        </w:r>
        <w:r w:rsidR="00172368">
          <w:rPr>
            <w:webHidden/>
          </w:rPr>
          <w:fldChar w:fldCharType="begin"/>
        </w:r>
        <w:r w:rsidR="00172368">
          <w:rPr>
            <w:webHidden/>
          </w:rPr>
          <w:instrText xml:space="preserve"> PAGEREF _Toc69800331 \h </w:instrText>
        </w:r>
        <w:r w:rsidR="00172368">
          <w:rPr>
            <w:webHidden/>
          </w:rPr>
        </w:r>
        <w:r w:rsidR="00172368">
          <w:rPr>
            <w:webHidden/>
          </w:rPr>
          <w:fldChar w:fldCharType="separate"/>
        </w:r>
        <w:r w:rsidR="00172368">
          <w:rPr>
            <w:webHidden/>
          </w:rPr>
          <w:t>106</w:t>
        </w:r>
        <w:r w:rsidR="00172368">
          <w:rPr>
            <w:webHidden/>
          </w:rPr>
          <w:fldChar w:fldCharType="end"/>
        </w:r>
      </w:hyperlink>
    </w:p>
    <w:p w14:paraId="68FB9F7F" w14:textId="05906A25" w:rsidR="00172368" w:rsidRDefault="00F92CFB">
      <w:pPr>
        <w:pStyle w:val="Verzeichnis1"/>
        <w:tabs>
          <w:tab w:val="left" w:pos="680"/>
        </w:tabs>
        <w:rPr>
          <w:rFonts w:asciiTheme="minorHAnsi" w:eastAsiaTheme="minorEastAsia" w:hAnsiTheme="minorHAnsi" w:cstheme="minorBidi"/>
          <w:bCs w:val="0"/>
          <w:sz w:val="22"/>
          <w:lang w:val="de-DE"/>
        </w:rPr>
      </w:pPr>
      <w:hyperlink w:anchor="_Toc69800332" w:history="1">
        <w:r w:rsidR="00172368" w:rsidRPr="00C13F7F">
          <w:rPr>
            <w:rStyle w:val="Hyperlink"/>
          </w:rPr>
          <w:t>8</w:t>
        </w:r>
        <w:r w:rsidR="00172368">
          <w:rPr>
            <w:rFonts w:asciiTheme="minorHAnsi" w:eastAsiaTheme="minorEastAsia" w:hAnsiTheme="minorHAnsi" w:cstheme="minorBidi"/>
            <w:bCs w:val="0"/>
            <w:sz w:val="22"/>
            <w:lang w:val="de-DE"/>
          </w:rPr>
          <w:tab/>
        </w:r>
        <w:r w:rsidR="00172368" w:rsidRPr="00C13F7F">
          <w:rPr>
            <w:rStyle w:val="Hyperlink"/>
          </w:rPr>
          <w:t>Quellenverzeichnis</w:t>
        </w:r>
        <w:r w:rsidR="00172368">
          <w:rPr>
            <w:webHidden/>
          </w:rPr>
          <w:tab/>
        </w:r>
        <w:r w:rsidR="00172368">
          <w:rPr>
            <w:webHidden/>
          </w:rPr>
          <w:fldChar w:fldCharType="begin"/>
        </w:r>
        <w:r w:rsidR="00172368">
          <w:rPr>
            <w:webHidden/>
          </w:rPr>
          <w:instrText xml:space="preserve"> PAGEREF _Toc69800332 \h </w:instrText>
        </w:r>
        <w:r w:rsidR="00172368">
          <w:rPr>
            <w:webHidden/>
          </w:rPr>
        </w:r>
        <w:r w:rsidR="00172368">
          <w:rPr>
            <w:webHidden/>
          </w:rPr>
          <w:fldChar w:fldCharType="separate"/>
        </w:r>
        <w:r w:rsidR="00172368">
          <w:rPr>
            <w:webHidden/>
          </w:rPr>
          <w:t>106</w:t>
        </w:r>
        <w:r w:rsidR="00172368">
          <w:rPr>
            <w:webHidden/>
          </w:rPr>
          <w:fldChar w:fldCharType="end"/>
        </w:r>
      </w:hyperlink>
    </w:p>
    <w:p w14:paraId="1822C978" w14:textId="7F700EC5" w:rsidR="00172368" w:rsidRDefault="00F92CFB">
      <w:pPr>
        <w:pStyle w:val="Verzeichnis2"/>
        <w:rPr>
          <w:rFonts w:asciiTheme="minorHAnsi" w:eastAsiaTheme="minorEastAsia" w:hAnsiTheme="minorHAnsi" w:cstheme="minorBidi"/>
          <w:bCs w:val="0"/>
          <w:sz w:val="22"/>
          <w:szCs w:val="22"/>
          <w:lang w:val="de-DE"/>
        </w:rPr>
      </w:pPr>
      <w:hyperlink w:anchor="_Toc69800333" w:history="1">
        <w:r w:rsidR="00172368" w:rsidRPr="00C13F7F">
          <w:rPr>
            <w:rStyle w:val="Hyperlink"/>
          </w:rPr>
          <w:t>8.1 Bücher</w:t>
        </w:r>
        <w:r w:rsidR="00172368">
          <w:rPr>
            <w:webHidden/>
          </w:rPr>
          <w:tab/>
        </w:r>
        <w:r w:rsidR="00172368">
          <w:rPr>
            <w:webHidden/>
          </w:rPr>
          <w:fldChar w:fldCharType="begin"/>
        </w:r>
        <w:r w:rsidR="00172368">
          <w:rPr>
            <w:webHidden/>
          </w:rPr>
          <w:instrText xml:space="preserve"> PAGEREF _Toc69800333 \h </w:instrText>
        </w:r>
        <w:r w:rsidR="00172368">
          <w:rPr>
            <w:webHidden/>
          </w:rPr>
        </w:r>
        <w:r w:rsidR="00172368">
          <w:rPr>
            <w:webHidden/>
          </w:rPr>
          <w:fldChar w:fldCharType="separate"/>
        </w:r>
        <w:r w:rsidR="00172368">
          <w:rPr>
            <w:webHidden/>
          </w:rPr>
          <w:t>106</w:t>
        </w:r>
        <w:r w:rsidR="00172368">
          <w:rPr>
            <w:webHidden/>
          </w:rPr>
          <w:fldChar w:fldCharType="end"/>
        </w:r>
      </w:hyperlink>
    </w:p>
    <w:p w14:paraId="0997BD84" w14:textId="07776F86" w:rsidR="00172368" w:rsidRDefault="00F92CFB">
      <w:pPr>
        <w:pStyle w:val="Verzeichnis2"/>
        <w:rPr>
          <w:rFonts w:asciiTheme="minorHAnsi" w:eastAsiaTheme="minorEastAsia" w:hAnsiTheme="minorHAnsi" w:cstheme="minorBidi"/>
          <w:bCs w:val="0"/>
          <w:sz w:val="22"/>
          <w:szCs w:val="22"/>
          <w:lang w:val="de-DE"/>
        </w:rPr>
      </w:pPr>
      <w:hyperlink w:anchor="_Toc69800334" w:history="1">
        <w:r w:rsidR="00172368" w:rsidRPr="00C13F7F">
          <w:rPr>
            <w:rStyle w:val="Hyperlink"/>
          </w:rPr>
          <w:t>8.2 Onlinemedien</w:t>
        </w:r>
        <w:r w:rsidR="00172368">
          <w:rPr>
            <w:webHidden/>
          </w:rPr>
          <w:tab/>
        </w:r>
        <w:r w:rsidR="00172368">
          <w:rPr>
            <w:webHidden/>
          </w:rPr>
          <w:fldChar w:fldCharType="begin"/>
        </w:r>
        <w:r w:rsidR="00172368">
          <w:rPr>
            <w:webHidden/>
          </w:rPr>
          <w:instrText xml:space="preserve"> PAGEREF _Toc69800334 \h </w:instrText>
        </w:r>
        <w:r w:rsidR="00172368">
          <w:rPr>
            <w:webHidden/>
          </w:rPr>
        </w:r>
        <w:r w:rsidR="00172368">
          <w:rPr>
            <w:webHidden/>
          </w:rPr>
          <w:fldChar w:fldCharType="separate"/>
        </w:r>
        <w:r w:rsidR="00172368">
          <w:rPr>
            <w:webHidden/>
          </w:rPr>
          <w:t>106</w:t>
        </w:r>
        <w:r w:rsidR="00172368">
          <w:rPr>
            <w:webHidden/>
          </w:rPr>
          <w:fldChar w:fldCharType="end"/>
        </w:r>
      </w:hyperlink>
    </w:p>
    <w:p w14:paraId="1D4E17EB" w14:textId="6800F28D" w:rsidR="00172368" w:rsidRDefault="00F92CFB">
      <w:pPr>
        <w:pStyle w:val="Verzeichnis3"/>
        <w:rPr>
          <w:rFonts w:asciiTheme="minorHAnsi" w:eastAsiaTheme="minorEastAsia" w:hAnsiTheme="minorHAnsi" w:cstheme="minorBidi"/>
          <w:sz w:val="22"/>
          <w:szCs w:val="22"/>
          <w:lang w:val="de-DE"/>
        </w:rPr>
      </w:pPr>
      <w:hyperlink w:anchor="_Toc69800335" w:history="1">
        <w:r w:rsidR="00172368" w:rsidRPr="00C13F7F">
          <w:rPr>
            <w:rStyle w:val="Hyperlink"/>
          </w:rPr>
          <w:t>8.2.1 [1] Wikipedia HSV</w:t>
        </w:r>
        <w:r w:rsidR="00172368">
          <w:rPr>
            <w:webHidden/>
          </w:rPr>
          <w:tab/>
        </w:r>
        <w:r w:rsidR="00172368">
          <w:rPr>
            <w:webHidden/>
          </w:rPr>
          <w:fldChar w:fldCharType="begin"/>
        </w:r>
        <w:r w:rsidR="00172368">
          <w:rPr>
            <w:webHidden/>
          </w:rPr>
          <w:instrText xml:space="preserve"> PAGEREF _Toc69800335 \h </w:instrText>
        </w:r>
        <w:r w:rsidR="00172368">
          <w:rPr>
            <w:webHidden/>
          </w:rPr>
        </w:r>
        <w:r w:rsidR="00172368">
          <w:rPr>
            <w:webHidden/>
          </w:rPr>
          <w:fldChar w:fldCharType="separate"/>
        </w:r>
        <w:r w:rsidR="00172368">
          <w:rPr>
            <w:webHidden/>
          </w:rPr>
          <w:t>106</w:t>
        </w:r>
        <w:r w:rsidR="00172368">
          <w:rPr>
            <w:webHidden/>
          </w:rPr>
          <w:fldChar w:fldCharType="end"/>
        </w:r>
      </w:hyperlink>
    </w:p>
    <w:p w14:paraId="57F8573B" w14:textId="51C491A9" w:rsidR="00172368" w:rsidRDefault="00F92CFB">
      <w:pPr>
        <w:pStyle w:val="Verzeichnis3"/>
        <w:rPr>
          <w:rFonts w:asciiTheme="minorHAnsi" w:eastAsiaTheme="minorEastAsia" w:hAnsiTheme="minorHAnsi" w:cstheme="minorBidi"/>
          <w:sz w:val="22"/>
          <w:szCs w:val="22"/>
          <w:lang w:val="de-DE"/>
        </w:rPr>
      </w:pPr>
      <w:hyperlink w:anchor="_Toc69800336" w:history="1">
        <w:r w:rsidR="00172368" w:rsidRPr="00C13F7F">
          <w:rPr>
            <w:rStyle w:val="Hyperlink"/>
          </w:rPr>
          <w:t>8.2.2 Dokumentation CMSIS-RTOS</w:t>
        </w:r>
        <w:r w:rsidR="00172368">
          <w:rPr>
            <w:webHidden/>
          </w:rPr>
          <w:tab/>
        </w:r>
        <w:r w:rsidR="00172368">
          <w:rPr>
            <w:webHidden/>
          </w:rPr>
          <w:fldChar w:fldCharType="begin"/>
        </w:r>
        <w:r w:rsidR="00172368">
          <w:rPr>
            <w:webHidden/>
          </w:rPr>
          <w:instrText xml:space="preserve"> PAGEREF _Toc69800336 \h </w:instrText>
        </w:r>
        <w:r w:rsidR="00172368">
          <w:rPr>
            <w:webHidden/>
          </w:rPr>
        </w:r>
        <w:r w:rsidR="00172368">
          <w:rPr>
            <w:webHidden/>
          </w:rPr>
          <w:fldChar w:fldCharType="separate"/>
        </w:r>
        <w:r w:rsidR="00172368">
          <w:rPr>
            <w:webHidden/>
          </w:rPr>
          <w:t>106</w:t>
        </w:r>
        <w:r w:rsidR="00172368">
          <w:rPr>
            <w:webHidden/>
          </w:rPr>
          <w:fldChar w:fldCharType="end"/>
        </w:r>
      </w:hyperlink>
    </w:p>
    <w:p w14:paraId="6D37497F" w14:textId="47D03D5C" w:rsidR="00172368" w:rsidRDefault="00F92CFB">
      <w:pPr>
        <w:pStyle w:val="Verzeichnis3"/>
        <w:rPr>
          <w:rFonts w:asciiTheme="minorHAnsi" w:eastAsiaTheme="minorEastAsia" w:hAnsiTheme="minorHAnsi" w:cstheme="minorBidi"/>
          <w:sz w:val="22"/>
          <w:szCs w:val="22"/>
          <w:lang w:val="de-DE"/>
        </w:rPr>
      </w:pPr>
      <w:hyperlink w:anchor="_Toc69800337" w:history="1">
        <w:r w:rsidR="00172368" w:rsidRPr="00C13F7F">
          <w:rPr>
            <w:rStyle w:val="Hyperlink"/>
            <w:lang w:eastAsia="de-AT"/>
          </w:rPr>
          <w:t>8.2.3 Rendering</w:t>
        </w:r>
        <w:r w:rsidR="00172368">
          <w:rPr>
            <w:webHidden/>
          </w:rPr>
          <w:tab/>
        </w:r>
        <w:r w:rsidR="00172368">
          <w:rPr>
            <w:webHidden/>
          </w:rPr>
          <w:fldChar w:fldCharType="begin"/>
        </w:r>
        <w:r w:rsidR="00172368">
          <w:rPr>
            <w:webHidden/>
          </w:rPr>
          <w:instrText xml:space="preserve"> PAGEREF _Toc69800337 \h </w:instrText>
        </w:r>
        <w:r w:rsidR="00172368">
          <w:rPr>
            <w:webHidden/>
          </w:rPr>
        </w:r>
        <w:r w:rsidR="00172368">
          <w:rPr>
            <w:webHidden/>
          </w:rPr>
          <w:fldChar w:fldCharType="separate"/>
        </w:r>
        <w:r w:rsidR="00172368">
          <w:rPr>
            <w:webHidden/>
          </w:rPr>
          <w:t>106</w:t>
        </w:r>
        <w:r w:rsidR="00172368">
          <w:rPr>
            <w:webHidden/>
          </w:rPr>
          <w:fldChar w:fldCharType="end"/>
        </w:r>
      </w:hyperlink>
    </w:p>
    <w:p w14:paraId="7D0B8FE2" w14:textId="688ED54B" w:rsidR="00172368" w:rsidRDefault="00F92CFB">
      <w:pPr>
        <w:pStyle w:val="Verzeichnis2"/>
        <w:rPr>
          <w:rFonts w:asciiTheme="minorHAnsi" w:eastAsiaTheme="minorEastAsia" w:hAnsiTheme="minorHAnsi" w:cstheme="minorBidi"/>
          <w:bCs w:val="0"/>
          <w:sz w:val="22"/>
          <w:szCs w:val="22"/>
          <w:lang w:val="de-DE"/>
        </w:rPr>
      </w:pPr>
      <w:hyperlink w:anchor="_Toc69800338" w:history="1">
        <w:r w:rsidR="00172368" w:rsidRPr="00C13F7F">
          <w:rPr>
            <w:rStyle w:val="Hyperlink"/>
          </w:rPr>
          <w:t>8.3 Zeitschriften</w:t>
        </w:r>
        <w:r w:rsidR="00172368">
          <w:rPr>
            <w:webHidden/>
          </w:rPr>
          <w:tab/>
        </w:r>
        <w:r w:rsidR="00172368">
          <w:rPr>
            <w:webHidden/>
          </w:rPr>
          <w:fldChar w:fldCharType="begin"/>
        </w:r>
        <w:r w:rsidR="00172368">
          <w:rPr>
            <w:webHidden/>
          </w:rPr>
          <w:instrText xml:space="preserve"> PAGEREF _Toc69800338 \h </w:instrText>
        </w:r>
        <w:r w:rsidR="00172368">
          <w:rPr>
            <w:webHidden/>
          </w:rPr>
        </w:r>
        <w:r w:rsidR="00172368">
          <w:rPr>
            <w:webHidden/>
          </w:rPr>
          <w:fldChar w:fldCharType="separate"/>
        </w:r>
        <w:r w:rsidR="00172368">
          <w:rPr>
            <w:webHidden/>
          </w:rPr>
          <w:t>106</w:t>
        </w:r>
        <w:r w:rsidR="00172368">
          <w:rPr>
            <w:webHidden/>
          </w:rPr>
          <w:fldChar w:fldCharType="end"/>
        </w:r>
      </w:hyperlink>
    </w:p>
    <w:p w14:paraId="6D601208" w14:textId="3F9BCFF5"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800220"/>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800221"/>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8C08B10">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800222"/>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535B92E4" w14:textId="7B1F0B11" w:rsidR="00A8342D" w:rsidRDefault="00A8342D" w:rsidP="0067469A">
      <w:pPr>
        <w:spacing w:line="240" w:lineRule="auto"/>
        <w:rPr>
          <w:rFonts w:cs="Arial"/>
        </w:rPr>
        <w:sectPr w:rsidR="00A8342D" w:rsidSect="00E30A0A">
          <w:headerReference w:type="default" r:id="rId21"/>
          <w:footerReference w:type="default" r:id="rId22"/>
          <w:pgSz w:w="11906" w:h="16838" w:code="9"/>
          <w:pgMar w:top="1213" w:right="1418" w:bottom="1134" w:left="1418" w:header="709" w:footer="709" w:gutter="0"/>
          <w:cols w:space="708"/>
          <w:docGrid w:linePitch="360"/>
        </w:sectPr>
      </w:pPr>
    </w:p>
    <w:p w14:paraId="23E612A1" w14:textId="77777777" w:rsidR="00A8342D" w:rsidRDefault="00A8342D" w:rsidP="0067469A">
      <w:pPr>
        <w:spacing w:line="240" w:lineRule="auto"/>
        <w:rPr>
          <w:rFonts w:cs="Arial"/>
          <w:b/>
        </w:rPr>
        <w:sectPr w:rsidR="00A8342D" w:rsidSect="00A8342D">
          <w:type w:val="continuous"/>
          <w:pgSz w:w="11906" w:h="16838" w:code="9"/>
          <w:pgMar w:top="1213" w:right="1418" w:bottom="1134" w:left="1418" w:header="709" w:footer="709" w:gutter="0"/>
          <w:cols w:space="708"/>
          <w:docGrid w:linePitch="360"/>
        </w:sectPr>
      </w:pPr>
    </w:p>
    <w:p w14:paraId="7E348690" w14:textId="6CC6DBAB" w:rsidR="00B413A4" w:rsidRPr="00ED47AF" w:rsidRDefault="00B413A4" w:rsidP="0067469A">
      <w:pPr>
        <w:spacing w:line="240" w:lineRule="auto"/>
        <w:rPr>
          <w:rFonts w:cs="Arial"/>
          <w:b/>
        </w:rPr>
      </w:pPr>
    </w:p>
    <w:p w14:paraId="6A0BC7EC" w14:textId="77777777" w:rsidR="00B50FBF" w:rsidRPr="00ED47AF" w:rsidRDefault="00B50FBF" w:rsidP="00B50FBF">
      <w:pPr>
        <w:pStyle w:val="berschrift1"/>
      </w:pPr>
      <w:bookmarkStart w:id="13" w:name="_Toc62814899"/>
      <w:bookmarkStart w:id="14" w:name="_Toc68444710"/>
      <w:bookmarkStart w:id="15" w:name="_Toc69800223"/>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800224"/>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3DA3E4B7">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6ACEF28A" w14:textId="539B4396" w:rsidR="00B50FBF" w:rsidRPr="00543E66" w:rsidRDefault="00A8342D"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800225"/>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62336" behindDoc="1" locked="0" layoutInCell="1" allowOverlap="1" wp14:anchorId="02610F92" wp14:editId="538A1CA4">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7479A973">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berschrift2"/>
        <w:rPr>
          <w:rFonts w:cs="Arial"/>
        </w:rPr>
      </w:pPr>
      <w:bookmarkStart w:id="22" w:name="_Toc68444714"/>
      <w:bookmarkStart w:id="23" w:name="_Toc69800226"/>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7A6693D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800227"/>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4C43857D">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800228"/>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5564DE28">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19AB84E4">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0BE7E79D" w:rsidR="00C71F29" w:rsidRDefault="00C71F29" w:rsidP="00B50FBF">
      <w:pPr>
        <w:spacing w:line="240" w:lineRule="auto"/>
      </w:pPr>
      <w:r>
        <w:t xml:space="preserve">Die Kamera verfügt </w:t>
      </w:r>
      <w:r w:rsidR="0097605F">
        <w:t>über einer eingebauten automatischen Anpassung</w:t>
      </w:r>
      <w:r>
        <w:t xml:space="preserve"> an Lichtverhältnisse. Diese wird über den Reiter Exposure eingestellt.</w:t>
      </w:r>
    </w:p>
    <w:p w14:paraId="55F38D44" w14:textId="77777777" w:rsidR="00B50FBF" w:rsidRDefault="00B50FBF" w:rsidP="00B50FBF">
      <w:pPr>
        <w:pStyle w:val="berschrift3"/>
      </w:pPr>
      <w:bookmarkStart w:id="30" w:name="_Toc68444717"/>
      <w:bookmarkStart w:id="31" w:name="_Toc69800229"/>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800230"/>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6415E8E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3795E4F4">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0C7D2D1A">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937E45C">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304073D1">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33A7DCF6">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49D4A082">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800231"/>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7D1E7E94">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800232"/>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xframe = </w:t>
      </w:r>
      <w:r w:rsidRPr="008C05A2">
        <w:rPr>
          <w:rFonts w:ascii="Consolas" w:hAnsi="Consolas"/>
          <w:color w:val="795E26"/>
          <w:sz w:val="21"/>
          <w:szCs w:val="21"/>
          <w:lang w:val="en-GB" w:eastAsia="de-AT"/>
        </w:rPr>
        <w:t>readFromCamera</w:t>
      </w:r>
      <w:r w:rsidRPr="008C05A2">
        <w:rPr>
          <w:rFonts w:ascii="Consolas" w:hAnsi="Consolas"/>
          <w:color w:val="000000"/>
          <w:sz w:val="21"/>
          <w:szCs w:val="21"/>
          <w:lang w:val="en-GB" w:eastAsia="de-AT"/>
        </w:rPr>
        <w:t>();</w:t>
      </w:r>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imWithKeypoints;</w:t>
      </w:r>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getTBarPosHV</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fram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cvtColor</w:t>
      </w:r>
      <w:r w:rsidRPr="008C05A2">
        <w:rPr>
          <w:rFonts w:ascii="Consolas" w:hAnsi="Consolas"/>
          <w:color w:val="000000"/>
          <w:sz w:val="21"/>
          <w:szCs w:val="21"/>
          <w:lang w:val="en-GB" w:eastAsia="de-AT"/>
        </w:rPr>
        <w:t>(xframe, 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Keypoints on different versions of openCV</w:t>
      </w:r>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(frame,keypoints);</w:t>
      </w:r>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(mask,keyPoints);</w:t>
      </w:r>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keypoints</w:t>
      </w:r>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simpleCarDetection</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w:t>
      </w:r>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Keypoints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drawKeyPoints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 &amp;</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r w:rsidRPr="008C05A2">
        <w:rPr>
          <w:rFonts w:ascii="Consolas" w:hAnsi="Consolas"/>
          <w:color w:val="000000"/>
          <w:sz w:val="21"/>
          <w:szCs w:val="21"/>
          <w:lang w:val="en-GB" w:eastAsia="de-AT"/>
        </w:rPr>
        <w:t>);</w:t>
      </w:r>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showFrame</w:t>
      </w:r>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w:t>
      </w:r>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waitKey</w:t>
      </w:r>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800233"/>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800234"/>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filterByArea</w:t>
      </w:r>
      <w:r w:rsidRPr="00957DB1">
        <w:rPr>
          <w:rFonts w:ascii="Consolas" w:hAnsi="Consolas"/>
          <w:color w:val="008000"/>
          <w:sz w:val="21"/>
          <w:szCs w:val="21"/>
          <w:lang w:eastAsia="de-AT"/>
        </w:rPr>
        <w:t> -&gt; only by area filtered pixels</w:t>
      </w:r>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minArea</w:t>
      </w:r>
      <w:r w:rsidRPr="00957DB1">
        <w:rPr>
          <w:rFonts w:ascii="Consolas" w:hAnsi="Consolas"/>
          <w:color w:val="008000"/>
          <w:sz w:val="21"/>
          <w:szCs w:val="21"/>
          <w:lang w:eastAsia="de-AT"/>
        </w:rPr>
        <w:t> -&gt; minimum area that should be considered</w:t>
      </w:r>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minConvexity</w:t>
      </w:r>
      <w:r w:rsidRPr="00957DB1">
        <w:rPr>
          <w:rFonts w:ascii="Consolas" w:hAnsi="Consolas"/>
          <w:color w:val="008000"/>
          <w:sz w:val="21"/>
          <w:szCs w:val="21"/>
          <w:lang w:eastAsia="de-AT"/>
        </w:rPr>
        <w:t> -&gt; minimum convexity</w:t>
      </w:r>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minInertiaRatio</w:t>
      </w:r>
      <w:r w:rsidRPr="00957DB1">
        <w:rPr>
          <w:rFonts w:ascii="Consolas" w:hAnsi="Consolas"/>
          <w:color w:val="008000"/>
          <w:sz w:val="21"/>
          <w:szCs w:val="21"/>
          <w:lang w:eastAsia="de-AT"/>
        </w:rPr>
        <w:t> -&gt; minimum inertia</w:t>
      </w:r>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enabsatz"/>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04B49489" wp14:editId="15EAEE6D">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enabsatz"/>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311E894" w:rsidR="00A8342D"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569DEF1F" wp14:editId="70C98C68">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1AE582C3" w:rsidR="00B50FBF" w:rsidRPr="00A8342D" w:rsidRDefault="00A8342D" w:rsidP="00A8342D">
      <w:pPr>
        <w:spacing w:line="240" w:lineRule="auto"/>
        <w:rPr>
          <w:rFonts w:cs="Arial"/>
          <w:color w:val="000000"/>
        </w:rPr>
      </w:pPr>
      <w:r>
        <w:rPr>
          <w:rFonts w:cs="Arial"/>
          <w:color w:val="000000"/>
        </w:rPr>
        <w:br w:type="page"/>
      </w:r>
    </w:p>
    <w:p w14:paraId="1841142E" w14:textId="77777777" w:rsidR="00B50FBF" w:rsidRDefault="00B50FBF" w:rsidP="00B50FBF">
      <w:pPr>
        <w:pStyle w:val="berschrift4"/>
      </w:pPr>
      <w:bookmarkStart w:id="41" w:name="_Toc68444722"/>
      <w:bookmarkStart w:id="42" w:name="_Toc69800235"/>
      <w:r>
        <w:lastRenderedPageBreak/>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7F1C768D">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Kalibrierung_der_Erkennung"/>
      <w:bookmarkStart w:id="44" w:name="_Toc68444723"/>
      <w:bookmarkStart w:id="45" w:name="_Toc69800236"/>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01FCFA55">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keypoints</w:t>
      </w:r>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detected</w:t>
      </w:r>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HueValues</w:t>
      </w:r>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u_v</w:t>
      </w:r>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berschrift4"/>
      </w:pPr>
      <w:bookmarkStart w:id="46" w:name="_Toc68352589"/>
      <w:bookmarkStart w:id="47" w:name="_Toc68444724"/>
      <w:bookmarkStart w:id="48" w:name="_Toc69800237"/>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berschrift4"/>
      </w:pPr>
      <w:bookmarkStart w:id="49" w:name="_Toc69800238"/>
      <w:r>
        <w:t>Wiederherstellen</w:t>
      </w:r>
      <w:r w:rsidR="00696280">
        <w:t xml:space="preserve"> C++</w:t>
      </w:r>
      <w:bookmarkEnd w:id="49"/>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berschrift4"/>
      </w:pPr>
      <w:bookmarkStart w:id="50" w:name="_Toc69800239"/>
      <w:bookmarkEnd w:id="50"/>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Berechnung_der_Position"/>
      <w:bookmarkStart w:id="52" w:name="_Toc68352581"/>
      <w:bookmarkStart w:id="53" w:name="_Toc68444725"/>
      <w:bookmarkStart w:id="54" w:name="_Toc69800240"/>
      <w:bookmarkEnd w:id="51"/>
      <w:r w:rsidRPr="00ED47AF">
        <w:t>Berechnung der Position</w:t>
      </w:r>
      <w:bookmarkEnd w:id="52"/>
      <w:bookmarkEnd w:id="53"/>
      <w:bookmarkEnd w:id="5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11C5323">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F92CFB"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F92CFB"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F92CFB"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F92CFB"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berschrift2"/>
      </w:pPr>
      <w:bookmarkStart w:id="55" w:name="_Toc68444726"/>
      <w:bookmarkStart w:id="56" w:name="_Toc69800241"/>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5168" behindDoc="1" locked="0" layoutInCell="1" allowOverlap="1" wp14:anchorId="69B7214D" wp14:editId="16AE51C4">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388393D6">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2ACB4519">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bookmarkStart w:id="57" w:name="_Toc69800242"/>
      <w:r>
        <w:lastRenderedPageBreak/>
        <w:t>Beispiel-Code Erkennung</w:t>
      </w:r>
      <w:bookmarkEnd w:id="57"/>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r w:rsidRPr="008C05A2">
        <w:rPr>
          <w:color w:val="2B91AF"/>
          <w:lang w:val="en-GB" w:eastAsia="de-AT"/>
        </w:rPr>
        <w:t>SwarmDetection</w:t>
      </w:r>
      <w:r w:rsidRPr="008C05A2">
        <w:rPr>
          <w:lang w:val="en-GB" w:eastAsia="de-AT"/>
        </w:rPr>
        <w:t>::carDetection(std::</w:t>
      </w:r>
      <w:r w:rsidRPr="008C05A2">
        <w:rPr>
          <w:color w:val="2B91AF"/>
          <w:lang w:val="en-GB" w:eastAsia="de-AT"/>
        </w:rPr>
        <w:t>vector</w:t>
      </w:r>
      <w:r w:rsidRPr="008C05A2">
        <w:rPr>
          <w:lang w:val="en-GB" w:eastAsia="de-AT"/>
        </w:rPr>
        <w:t>&lt;cv::</w:t>
      </w:r>
      <w:r w:rsidRPr="008C05A2">
        <w:rPr>
          <w:color w:val="2B91AF"/>
          <w:lang w:val="en-GB" w:eastAsia="de-AT"/>
        </w:rPr>
        <w:t>KeyPoint</w:t>
      </w:r>
      <w:r w:rsidRPr="008C05A2">
        <w:rPr>
          <w:lang w:val="en-GB" w:eastAsia="de-AT"/>
        </w:rPr>
        <w:t xml:space="preserve">&gt; </w:t>
      </w:r>
      <w:r w:rsidRPr="008C05A2">
        <w:rPr>
          <w:color w:val="808080"/>
          <w:lang w:val="en-GB" w:eastAsia="de-AT"/>
        </w:rPr>
        <w:t>keyPoints</w:t>
      </w:r>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cnumber = 0;</w:t>
      </w:r>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i = 0; i &lt; </w:t>
      </w:r>
      <w:r w:rsidRPr="008C05A2">
        <w:rPr>
          <w:color w:val="808080"/>
          <w:lang w:val="en-GB" w:eastAsia="de-AT"/>
        </w:rPr>
        <w:t>keyPoints</w:t>
      </w:r>
      <w:r w:rsidRPr="008C05A2">
        <w:rPr>
          <w:lang w:val="en-GB" w:eastAsia="de-AT"/>
        </w:rPr>
        <w:t>.size()-2; i++)</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j = 0; j &lt; </w:t>
      </w:r>
      <w:r w:rsidRPr="008C05A2">
        <w:rPr>
          <w:color w:val="808080"/>
          <w:lang w:val="en-GB" w:eastAsia="de-AT"/>
        </w:rPr>
        <w:t>keyPoints</w:t>
      </w:r>
      <w:r w:rsidRPr="008C05A2">
        <w:rPr>
          <w:lang w:val="en-GB" w:eastAsia="de-AT"/>
        </w:rPr>
        <w:t>.size()-1; j++)</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&lt;= cdim.vAB+10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&gt;= cdim.vAB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cars.at(cnumber).apos[0] = </w:t>
      </w:r>
      <w:r w:rsidRPr="008C05A2">
        <w:rPr>
          <w:color w:val="808080"/>
          <w:lang w:val="en-GB" w:eastAsia="de-AT"/>
        </w:rPr>
        <w:t>keyPoints</w:t>
      </w:r>
      <w:r w:rsidRPr="008C05A2">
        <w:rPr>
          <w:lang w:val="en-GB" w:eastAsia="de-AT"/>
        </w:rPr>
        <w:t>.at(i).pt.x;</w:t>
      </w:r>
    </w:p>
    <w:p w14:paraId="074EABB1" w14:textId="77777777" w:rsidR="009103FF" w:rsidRPr="008C05A2" w:rsidRDefault="009103FF" w:rsidP="00037B90">
      <w:pPr>
        <w:rPr>
          <w:lang w:val="en-GB" w:eastAsia="de-AT"/>
        </w:rPr>
      </w:pPr>
      <w:r w:rsidRPr="008C05A2">
        <w:rPr>
          <w:lang w:val="en-GB" w:eastAsia="de-AT"/>
        </w:rPr>
        <w:t xml:space="preserve">                cars.at(cnumber).apos[1] = </w:t>
      </w:r>
      <w:r w:rsidRPr="008C05A2">
        <w:rPr>
          <w:color w:val="808080"/>
          <w:lang w:val="en-GB" w:eastAsia="de-AT"/>
        </w:rPr>
        <w:t>keyPoints</w:t>
      </w:r>
      <w:r w:rsidRPr="008C05A2">
        <w:rPr>
          <w:lang w:val="en-GB" w:eastAsia="de-AT"/>
        </w:rPr>
        <w:t>.at(i).pt.y;</w:t>
      </w:r>
    </w:p>
    <w:p w14:paraId="701D5AB9" w14:textId="77777777" w:rsidR="009103FF" w:rsidRPr="008C05A2" w:rsidRDefault="009103FF" w:rsidP="00037B90">
      <w:pPr>
        <w:rPr>
          <w:lang w:val="en-GB" w:eastAsia="de-AT"/>
        </w:rPr>
      </w:pPr>
      <w:r w:rsidRPr="008C05A2">
        <w:rPr>
          <w:lang w:val="en-GB" w:eastAsia="de-AT"/>
        </w:rPr>
        <w:t xml:space="preserve">                cars.at(cnumber).bpos[0] = </w:t>
      </w:r>
      <w:r w:rsidRPr="008C05A2">
        <w:rPr>
          <w:color w:val="808080"/>
          <w:lang w:val="en-GB" w:eastAsia="de-AT"/>
        </w:rPr>
        <w:t>keyPoints</w:t>
      </w:r>
      <w:r w:rsidRPr="008C05A2">
        <w:rPr>
          <w:lang w:val="en-GB" w:eastAsia="de-AT"/>
        </w:rPr>
        <w:t>.at(j).pt.x;</w:t>
      </w:r>
    </w:p>
    <w:p w14:paraId="312E589B" w14:textId="77777777" w:rsidR="009103FF" w:rsidRPr="008C05A2" w:rsidRDefault="009103FF" w:rsidP="00037B90">
      <w:pPr>
        <w:rPr>
          <w:lang w:val="en-GB" w:eastAsia="de-AT"/>
        </w:rPr>
      </w:pPr>
      <w:r w:rsidRPr="008C05A2">
        <w:rPr>
          <w:lang w:val="en-GB" w:eastAsia="de-AT"/>
        </w:rPr>
        <w:t xml:space="preserve">                cars.at(cnumber).bpos[1] = </w:t>
      </w:r>
      <w:r w:rsidRPr="008C05A2">
        <w:rPr>
          <w:color w:val="808080"/>
          <w:lang w:val="en-GB" w:eastAsia="de-AT"/>
        </w:rPr>
        <w:t>keyPoints</w:t>
      </w:r>
      <w:r w:rsidRPr="008C05A2">
        <w:rPr>
          <w:lang w:val="en-GB" w:eastAsia="de-AT"/>
        </w:rPr>
        <w:t>.at(j).pt.y;</w:t>
      </w:r>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k = 0; k &lt; </w:t>
      </w:r>
      <w:r w:rsidRPr="008C05A2">
        <w:rPr>
          <w:color w:val="808080"/>
          <w:lang w:val="en-GB" w:eastAsia="de-AT"/>
        </w:rPr>
        <w:t>keyPoints</w:t>
      </w:r>
      <w:r w:rsidRPr="008C05A2">
        <w:rPr>
          <w:lang w:val="en-GB" w:eastAsia="de-AT"/>
        </w:rPr>
        <w:t>.size();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&lt;= cdim.vAC +10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&gt;= cdim.vAC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&lt;= cdim.vAC + 10 &amp;&amp;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&gt;= cdim.vAC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std::cout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std::endl;</w:t>
      </w:r>
    </w:p>
    <w:p w14:paraId="29A2B390" w14:textId="77777777" w:rsidR="009103FF" w:rsidRPr="008C05A2" w:rsidRDefault="009103FF" w:rsidP="00037B90">
      <w:pPr>
        <w:rPr>
          <w:lang w:val="en-GB" w:eastAsia="de-AT"/>
        </w:rPr>
      </w:pPr>
      <w:r w:rsidRPr="008C05A2">
        <w:rPr>
          <w:lang w:val="en-GB" w:eastAsia="de-AT"/>
        </w:rPr>
        <w:t xml:space="preserve">                            cars.at(cnumber).cpos[0] = </w:t>
      </w:r>
      <w:r w:rsidRPr="008C05A2">
        <w:rPr>
          <w:color w:val="808080"/>
          <w:lang w:val="en-GB" w:eastAsia="de-AT"/>
        </w:rPr>
        <w:t>keyPoints</w:t>
      </w:r>
      <w:r w:rsidRPr="008C05A2">
        <w:rPr>
          <w:lang w:val="en-GB" w:eastAsia="de-AT"/>
        </w:rPr>
        <w:t>.at(k).pt.x;</w:t>
      </w:r>
    </w:p>
    <w:p w14:paraId="61CF6A83" w14:textId="77777777" w:rsidR="009103FF" w:rsidRPr="008C05A2" w:rsidRDefault="009103FF" w:rsidP="00037B90">
      <w:pPr>
        <w:rPr>
          <w:lang w:val="en-GB" w:eastAsia="de-AT"/>
        </w:rPr>
      </w:pPr>
      <w:r w:rsidRPr="008C05A2">
        <w:rPr>
          <w:lang w:val="en-GB" w:eastAsia="de-AT"/>
        </w:rPr>
        <w:t xml:space="preserve">                            cars.at(cnumber).cpos[1] = </w:t>
      </w:r>
      <w:r w:rsidRPr="008C05A2">
        <w:rPr>
          <w:color w:val="808080"/>
          <w:lang w:val="en-GB" w:eastAsia="de-AT"/>
        </w:rPr>
        <w:t>keyPoints</w:t>
      </w:r>
      <w:r w:rsidRPr="008C05A2">
        <w:rPr>
          <w:lang w:val="en-GB" w:eastAsia="de-AT"/>
        </w:rPr>
        <w:t>.at(k).pt.y;</w:t>
      </w:r>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(cnumber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cnumber++;</w:t>
      </w:r>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F92CFB"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berschrift3"/>
      </w:pPr>
      <w:bookmarkStart w:id="58" w:name="_Toc68444727"/>
      <w:bookmarkStart w:id="59" w:name="_Toc69800243"/>
      <w:r>
        <w:t>Optimierung</w:t>
      </w:r>
      <w:bookmarkEnd w:id="58"/>
      <w:bookmarkEnd w:id="59"/>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berschrift2"/>
      </w:pPr>
      <w:bookmarkStart w:id="60" w:name="_Auswertung_der_Bilddaten"/>
      <w:bookmarkStart w:id="61" w:name="_Toc62814904"/>
      <w:bookmarkStart w:id="62" w:name="_Toc68444728"/>
      <w:bookmarkStart w:id="63" w:name="_Toc69800244"/>
      <w:bookmarkEnd w:id="60"/>
      <w:r w:rsidRPr="00843F59">
        <w:lastRenderedPageBreak/>
        <w:t>Auswertung der Bilddaten</w:t>
      </w:r>
      <w:bookmarkEnd w:id="61"/>
      <w:bookmarkEnd w:id="62"/>
      <w:bookmarkEnd w:id="63"/>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53268714">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4" w:name="_Toc62814905"/>
      <w:bookmarkStart w:id="65" w:name="_Toc68444729"/>
      <w:bookmarkStart w:id="66" w:name="_Toc69800245"/>
      <w:r w:rsidRPr="00ED47AF">
        <w:rPr>
          <w:rFonts w:cs="Arial"/>
        </w:rPr>
        <w:t>Kommunikation mit Simulation / Visualisierung</w:t>
      </w:r>
      <w:bookmarkEnd w:id="64"/>
      <w:bookmarkEnd w:id="65"/>
      <w:bookmarkEnd w:id="66"/>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0818F08C">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054FB694" w14:textId="77777777" w:rsidR="00A8342D" w:rsidRDefault="00A8342D" w:rsidP="00B50FBF">
      <w:pPr>
        <w:pStyle w:val="berschrift1"/>
        <w:numPr>
          <w:ilvl w:val="0"/>
          <w:numId w:val="0"/>
        </w:numPr>
        <w:sectPr w:rsidR="00A8342D" w:rsidSect="00A8342D">
          <w:footerReference w:type="default" r:id="rId47"/>
          <w:type w:val="continuous"/>
          <w:pgSz w:w="11906" w:h="16838" w:code="9"/>
          <w:pgMar w:top="1213" w:right="1418" w:bottom="1134" w:left="1418" w:header="709" w:footer="709" w:gutter="0"/>
          <w:cols w:space="708"/>
          <w:docGrid w:linePitch="360"/>
        </w:sectPr>
      </w:pPr>
    </w:p>
    <w:p w14:paraId="51977B54" w14:textId="53CD47FE"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7" w:name="_Toc62814906"/>
      <w:bookmarkStart w:id="68" w:name="_Toc64022142"/>
      <w:bookmarkStart w:id="69" w:name="_Toc69800246"/>
      <w:bookmarkStart w:id="70" w:name="_Toc62814930"/>
      <w:r w:rsidR="00392F65" w:rsidRPr="00ED47AF">
        <w:lastRenderedPageBreak/>
        <w:t>Visualisierung und Simulation</w:t>
      </w:r>
      <w:bookmarkEnd w:id="67"/>
      <w:bookmarkEnd w:id="68"/>
      <w:bookmarkEnd w:id="69"/>
    </w:p>
    <w:p w14:paraId="17A0EC86" w14:textId="77777777" w:rsidR="00392F65" w:rsidRPr="00ED47AF" w:rsidRDefault="00392F65" w:rsidP="00392F65">
      <w:pPr>
        <w:pStyle w:val="berschrift2"/>
        <w:rPr>
          <w:rFonts w:cs="Arial"/>
        </w:rPr>
      </w:pPr>
      <w:bookmarkStart w:id="71" w:name="_Toc62814907"/>
      <w:bookmarkStart w:id="72" w:name="_Toc64022143"/>
      <w:bookmarkStart w:id="73" w:name="_Toc69800247"/>
      <w:r w:rsidRPr="00ED47AF">
        <w:rPr>
          <w:rFonts w:cs="Arial"/>
        </w:rPr>
        <w:t>Übersicht Softwarearchitektur</w:t>
      </w:r>
      <w:bookmarkEnd w:id="71"/>
      <w:bookmarkEnd w:id="72"/>
      <w:bookmarkEnd w:id="73"/>
    </w:p>
    <w:p w14:paraId="139E83A2" w14:textId="77777777" w:rsidR="00392F65" w:rsidRPr="00ED47AF" w:rsidRDefault="00392F65" w:rsidP="00392F65">
      <w:pPr>
        <w:pStyle w:val="berschrift3"/>
      </w:pPr>
      <w:bookmarkStart w:id="74" w:name="_Toc69800248"/>
      <w:r w:rsidRPr="00ED47AF">
        <w:t>Blockschaltbild</w:t>
      </w:r>
      <w:bookmarkEnd w:id="74"/>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3FD0DC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5" w:name="_Toc69800249"/>
      <w:r w:rsidRPr="00ED47AF">
        <w:t>GUI</w:t>
      </w:r>
      <w:bookmarkEnd w:id="75"/>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6" w:name="_Toc69800250"/>
      <w:r w:rsidRPr="00ED47AF">
        <w:t>Engine</w:t>
      </w:r>
      <w:bookmarkEnd w:id="76"/>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7" w:name="_Toc69800251"/>
      <w:r w:rsidRPr="00ED47AF">
        <w:t>Client</w:t>
      </w:r>
      <w:bookmarkEnd w:id="77"/>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8" w:name="_Toc69800252"/>
      <w:r w:rsidRPr="00ED47AF">
        <w:lastRenderedPageBreak/>
        <w:t>Modelle, Texturen, Shader</w:t>
      </w:r>
      <w:bookmarkEnd w:id="78"/>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6E96DBC6"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C7A30A5" w14:textId="77777777" w:rsidR="002B6FF8" w:rsidRDefault="002B6FF8" w:rsidP="00392F65">
      <w:pPr>
        <w:rPr>
          <w:rFonts w:cs="Arial"/>
        </w:rPr>
      </w:pPr>
    </w:p>
    <w:p w14:paraId="37C82747" w14:textId="77777777" w:rsidR="00B23E82" w:rsidRDefault="00B23E82" w:rsidP="00B23E82">
      <w:pPr>
        <w:pStyle w:val="berschrift3"/>
      </w:pPr>
      <w:bookmarkStart w:id="79" w:name="_Toc69800253"/>
      <w:r>
        <w:t>Rendering</w:t>
      </w:r>
      <w:bookmarkEnd w:id="79"/>
    </w:p>
    <w:p w14:paraId="2546344A" w14:textId="56DF891C" w:rsidR="00392F65" w:rsidRDefault="00B06EBF" w:rsidP="00392F65">
      <w:r>
        <w:t>Zu Deutsch Bildsynthese bezeichnet in der Computergraphik die Erzeugung eines Bildes aus Rohdaten.</w:t>
      </w:r>
      <w:r w:rsidR="00230E6A">
        <w:t xml:space="preserve"> Rohdaten können geometrische Beschreibungen</w:t>
      </w:r>
      <w:r w:rsidR="008C4B59">
        <w:t xml:space="preserve"> (Modelle)</w:t>
      </w:r>
      <w:r w:rsidR="00230E6A">
        <w:t xml:space="preserve"> im 2D- oder 3D-Raum</w:t>
      </w:r>
      <w:r w:rsidR="00743841">
        <w:t xml:space="preserve"> (Szene)</w:t>
      </w:r>
      <w:r w:rsidR="00230E6A">
        <w:t xml:space="preserve"> sein</w:t>
      </w:r>
      <w:r w:rsidR="008C4B59">
        <w:t xml:space="preserve">. </w:t>
      </w:r>
      <w:r w:rsidR="00743841">
        <w:t xml:space="preserve">Eine Szene ist ein virtuelles </w:t>
      </w:r>
      <w:r w:rsidR="002204DF">
        <w:t>räumliches Modell, das Objekte und deren Materialeigenschaften, Lichtquellen, sowie die Position und Blickrichtung eines Betrachters definiert.</w:t>
      </w:r>
    </w:p>
    <w:p w14:paraId="589BDDBF" w14:textId="77777777" w:rsidR="002B6FF8" w:rsidRPr="00ED47AF" w:rsidRDefault="002B6FF8" w:rsidP="00392F65">
      <w:pPr>
        <w:rPr>
          <w:rFonts w:cs="Arial"/>
        </w:rPr>
      </w:pPr>
    </w:p>
    <w:p w14:paraId="1150C058" w14:textId="77777777" w:rsidR="00392F65" w:rsidRPr="00ED47AF" w:rsidRDefault="00392F65" w:rsidP="00392F65">
      <w:pPr>
        <w:pStyle w:val="berschrift3"/>
      </w:pPr>
      <w:bookmarkStart w:id="80" w:name="_Toc69800254"/>
      <w:r w:rsidRPr="00ED47AF">
        <w:t>Path Generierung</w:t>
      </w:r>
      <w:bookmarkEnd w:id="80"/>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81" w:name="_Toc69800255"/>
      <w:r w:rsidRPr="00ED47AF">
        <w:rPr>
          <w:rFonts w:cs="Arial"/>
        </w:rPr>
        <w:lastRenderedPageBreak/>
        <w:t>Graphical User Interface</w:t>
      </w:r>
      <w:bookmarkEnd w:id="81"/>
    </w:p>
    <w:p w14:paraId="339EF44D" w14:textId="77777777" w:rsidR="00392F65" w:rsidRDefault="00392F65" w:rsidP="00392F65">
      <w:pPr>
        <w:pStyle w:val="berschrift3"/>
      </w:pPr>
      <w:bookmarkStart w:id="82" w:name="_Toc69800256"/>
      <w:r>
        <w:t>Aufbau</w:t>
      </w:r>
      <w:bookmarkEnd w:id="82"/>
    </w:p>
    <w:p w14:paraId="740EFC7F" w14:textId="77777777" w:rsidR="00392F65" w:rsidRDefault="00392F65" w:rsidP="00392F65">
      <w:r>
        <w:rPr>
          <w:noProof/>
        </w:rPr>
        <w:drawing>
          <wp:inline distT="0" distB="0" distL="0" distR="0" wp14:anchorId="1E4412C9" wp14:editId="4A953EEC">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3" w:name="_Toc69800257"/>
      <w:r>
        <w:t>Befehle</w:t>
      </w:r>
      <w:bookmarkEnd w:id="83"/>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4" w:name="_Toc69800258"/>
      <w:r>
        <w:t>Befehle für die Simulation</w:t>
      </w:r>
      <w:bookmarkEnd w:id="84"/>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5" w:name="_Toc69800259"/>
      <w:r>
        <w:t>Befehle für den realen Aufbau</w:t>
      </w:r>
      <w:bookmarkEnd w:id="85"/>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6" w:name="_Toc69800260"/>
      <w:r>
        <w:t>Realisierung</w:t>
      </w:r>
      <w:bookmarkEnd w:id="86"/>
    </w:p>
    <w:p w14:paraId="71A5A2F6" w14:textId="77777777" w:rsidR="00392F65" w:rsidRPr="008E39E8" w:rsidRDefault="00392F65" w:rsidP="00392F65">
      <w:pPr>
        <w:pStyle w:val="berschrift4"/>
      </w:pPr>
      <w:bookmarkStart w:id="87" w:name="_Toc69800261"/>
      <w:r>
        <w:t>Erstellung und Initialisierung vom GUI</w:t>
      </w:r>
      <w:bookmarkEnd w:id="87"/>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8" w:name="_Toc69800262"/>
      <w:r>
        <w:lastRenderedPageBreak/>
        <w:t>Erstellung der Events für das GUI</w:t>
      </w:r>
      <w:bookmarkEnd w:id="88"/>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9" w:name="_Toc62814908"/>
      <w:bookmarkStart w:id="90" w:name="_Toc64022144"/>
      <w:bookmarkStart w:id="91" w:name="_Toc69800263"/>
      <w:r w:rsidRPr="00ED47AF">
        <w:rPr>
          <w:rFonts w:cs="Arial"/>
        </w:rPr>
        <w:t>Aufbau der Engine</w:t>
      </w:r>
      <w:bookmarkEnd w:id="89"/>
      <w:bookmarkEnd w:id="90"/>
      <w:bookmarkEnd w:id="91"/>
    </w:p>
    <w:p w14:paraId="356371BB" w14:textId="77777777" w:rsidR="00392F65" w:rsidRDefault="00392F65" w:rsidP="00392F65">
      <w:pPr>
        <w:pStyle w:val="berschrift3"/>
      </w:pPr>
      <w:bookmarkStart w:id="92" w:name="_Toc69800264"/>
      <w:r>
        <w:t>Blockschaltbild</w:t>
      </w:r>
      <w:r>
        <w:rPr>
          <w:noProof/>
        </w:rPr>
        <w:drawing>
          <wp:inline distT="0" distB="0" distL="0" distR="0" wp14:anchorId="49E66B2B" wp14:editId="5A9BC9C9">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2"/>
    </w:p>
    <w:p w14:paraId="430EF23E" w14:textId="77777777" w:rsidR="00392F65" w:rsidRDefault="00392F65" w:rsidP="00392F65">
      <w:pPr>
        <w:pStyle w:val="berschrift3"/>
      </w:pPr>
      <w:bookmarkStart w:id="93" w:name="_Toc69800265"/>
      <w:r>
        <w:t>Graphisches Rendering</w:t>
      </w:r>
      <w:bookmarkEnd w:id="93"/>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4" w:name="_Toc69800266"/>
      <w:r>
        <w:t>Texturen, Modelle und Shader</w:t>
      </w:r>
      <w:bookmarkEnd w:id="94"/>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Hier wird das Modell des Tisches (table.obj) und der Fahrzeuge (vehicle.obj) geladen. Die Object-Dateien wurden zuvor mit Blender generiert. Darin ist das 3D-Modell enthalten, welches mit einer Library ausgelesen wird. Ein Modell kann mehrere Meshes beinhalten. Ein Mesh wiederum beinhaltet alle relevanten Daten, um das Objekt am Bildschirm zeichnen zu können. Darüber hinaus repräsentiert ein Mesh meistens einen Abschnitt eines Modells und alle Meshes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anisotropische filter,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5" w:name="_Toc69800267"/>
      <w:r>
        <w:t>Grafik Renderer mit OpenGL</w:t>
      </w:r>
      <w:bookmarkEnd w:id="95"/>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6" w:name="_Toc69800268"/>
      <w:r>
        <w:rPr>
          <w:lang w:eastAsia="de-AT"/>
        </w:rPr>
        <w:lastRenderedPageBreak/>
        <w:t>Fahrzeug AI</w:t>
      </w:r>
      <w:bookmarkEnd w:id="96"/>
    </w:p>
    <w:p w14:paraId="2E0299A2" w14:textId="77777777" w:rsidR="00392F65" w:rsidRDefault="00392F65" w:rsidP="00392F65">
      <w:pPr>
        <w:pStyle w:val="berschrift4"/>
        <w:rPr>
          <w:lang w:eastAsia="de-AT"/>
        </w:rPr>
      </w:pPr>
      <w:bookmarkStart w:id="97" w:name="_Toc69800269"/>
      <w:r>
        <w:rPr>
          <w:lang w:eastAsia="de-AT"/>
        </w:rPr>
        <w:t>Generierung des Weges</w:t>
      </w:r>
      <w:bookmarkEnd w:id="97"/>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25990CFF">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7B945877">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0512D887">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3F0959EE">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64CBE3B7">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8" w:name="_Toc69800270"/>
      <w:r>
        <w:lastRenderedPageBreak/>
        <w:t>Aufbereitung der Goals</w:t>
      </w:r>
      <w:bookmarkEnd w:id="98"/>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9" w:name="_Toc69800271"/>
      <w:r w:rsidRPr="00B93891">
        <w:lastRenderedPageBreak/>
        <w:t>Senden der Goals zur V</w:t>
      </w:r>
      <w:r>
        <w:t>isualisierung</w:t>
      </w:r>
      <w:bookmarkEnd w:id="99"/>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100" w:name="_Toc69800272"/>
      <w:r>
        <w:t>Verarbeitung der Goals in der Visualisierung</w:t>
      </w:r>
      <w:bookmarkEnd w:id="100"/>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101" w:name="_Toc62814909"/>
      <w:bookmarkStart w:id="102" w:name="_Toc64022145"/>
      <w:bookmarkStart w:id="103" w:name="_Toc69800273"/>
      <w:r w:rsidRPr="00ED47AF">
        <w:rPr>
          <w:rFonts w:cs="Arial"/>
        </w:rPr>
        <w:t>Erstellung von 3D-Modellen</w:t>
      </w:r>
      <w:bookmarkEnd w:id="101"/>
      <w:bookmarkEnd w:id="102"/>
      <w:bookmarkEnd w:id="103"/>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4" w:name="_Toc69800274"/>
      <w:r>
        <w:t>Tisch</w:t>
      </w:r>
      <w:bookmarkEnd w:id="104"/>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7CEBBEAA">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7AFE8221">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0D32E4B">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10A3A1EE">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5" w:name="_Toc69800275"/>
      <w:r>
        <w:t>Fahrzeug</w:t>
      </w:r>
      <w:bookmarkEnd w:id="105"/>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7087E127">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27D59021">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6" w:name="_Toc69800276"/>
      <w:r>
        <w:t>Komplette 3D-Szene</w:t>
      </w:r>
      <w:bookmarkEnd w:id="106"/>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4706F850">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7" w:name="_Toc62814910"/>
      <w:bookmarkStart w:id="108" w:name="_Toc64022146"/>
      <w:bookmarkStart w:id="109" w:name="_Toc69800277"/>
      <w:r w:rsidRPr="00ED47AF">
        <w:rPr>
          <w:rFonts w:cs="Arial"/>
        </w:rPr>
        <w:lastRenderedPageBreak/>
        <w:t>Bewegungen im Dreidimensionalen Raum</w:t>
      </w:r>
      <w:bookmarkEnd w:id="107"/>
      <w:bookmarkEnd w:id="108"/>
      <w:bookmarkEnd w:id="109"/>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10" w:name="_Toc69800278"/>
      <w:r>
        <w:t>Kamerarotation</w:t>
      </w:r>
      <w:bookmarkEnd w:id="110"/>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Sen</w:t>
      </w:r>
      <w:r w:rsidR="00901965">
        <w:t>s</w:t>
      </w:r>
      <w:r w:rsidR="00467B1F">
        <w:t>itivity</w:t>
      </w:r>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In Wirklichkeit muss aufgrund der Floatingpoint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11" w:name="_Toc69800279"/>
      <w:r>
        <w:t>Kamerabewegung</w:t>
      </w:r>
      <w:bookmarkEnd w:id="111"/>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12" w:name="_Toc62814911"/>
      <w:bookmarkStart w:id="113" w:name="_Toc64022147"/>
      <w:bookmarkStart w:id="114" w:name="_Toc69800280"/>
      <w:r w:rsidRPr="00ED47AF">
        <w:rPr>
          <w:rFonts w:cs="Arial"/>
        </w:rPr>
        <w:lastRenderedPageBreak/>
        <w:t>Auswertung von erhaltenen Positionsdaten</w:t>
      </w:r>
      <w:bookmarkEnd w:id="112"/>
      <w:bookmarkEnd w:id="113"/>
      <w:bookmarkEnd w:id="114"/>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5" w:name="_Toc62814912"/>
      <w:bookmarkStart w:id="116" w:name="_Toc64022148"/>
      <w:bookmarkStart w:id="117" w:name="_Toc69800281"/>
      <w:r w:rsidRPr="00ED47AF">
        <w:rPr>
          <w:rFonts w:cs="Arial"/>
        </w:rPr>
        <w:lastRenderedPageBreak/>
        <w:t xml:space="preserve">Übertragung zu </w:t>
      </w:r>
      <w:r>
        <w:rPr>
          <w:rFonts w:cs="Arial"/>
        </w:rPr>
        <w:t>Fahrzeug</w:t>
      </w:r>
      <w:r w:rsidRPr="00ED47AF">
        <w:rPr>
          <w:rFonts w:cs="Arial"/>
        </w:rPr>
        <w:t xml:space="preserve"> </w:t>
      </w:r>
      <w:bookmarkEnd w:id="115"/>
      <w:bookmarkEnd w:id="116"/>
      <w:r>
        <w:rPr>
          <w:rFonts w:cs="Arial"/>
        </w:rPr>
        <w:t>Software</w:t>
      </w:r>
      <w:bookmarkEnd w:id="117"/>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7E367EEC" w14:textId="0BB022F7" w:rsidR="00A8342D" w:rsidRDefault="00392F65" w:rsidP="00392F65">
      <w:pPr>
        <w:spacing w:line="240" w:lineRule="auto"/>
        <w:sectPr w:rsidR="00A8342D" w:rsidSect="00A8342D">
          <w:footerReference w:type="default" r:id="rId62"/>
          <w:type w:val="continuous"/>
          <w:pgSz w:w="11906" w:h="16838" w:code="9"/>
          <w:pgMar w:top="1213" w:right="1418" w:bottom="1134" w:left="1418" w:header="709" w:footer="709" w:gutter="0"/>
          <w:cols w:space="708"/>
          <w:docGrid w:linePitch="360"/>
        </w:sectPr>
      </w:pPr>
      <w:r w:rsidRPr="005374C3">
        <w:t>In diesem Codeabschnitt wird e</w:t>
      </w:r>
      <w:r>
        <w:t>in Parket erstellt, welches die drei oben genannten Parameter: Fahrzeug ID, Winkel und Länge enthält. Dieses Parket wird im Anschluss an die Fahrzeugsoftware gesendet.</w:t>
      </w:r>
    </w:p>
    <w:p w14:paraId="742B5379" w14:textId="3D2E3095" w:rsidR="00392F65" w:rsidRPr="005374C3" w:rsidRDefault="00A8342D" w:rsidP="00392F65">
      <w:pPr>
        <w:spacing w:line="240" w:lineRule="auto"/>
      </w:pPr>
      <w:r>
        <w:br w:type="page"/>
      </w:r>
    </w:p>
    <w:p w14:paraId="13B61DEA" w14:textId="77777777" w:rsidR="00686B97" w:rsidRPr="00ED47AF" w:rsidRDefault="00686B97" w:rsidP="00686B97">
      <w:pPr>
        <w:pStyle w:val="berschrift1"/>
      </w:pPr>
      <w:bookmarkStart w:id="118" w:name="_Toc68589582"/>
      <w:bookmarkStart w:id="119" w:name="_Toc69800282"/>
      <w:r w:rsidRPr="00ED47AF">
        <w:lastRenderedPageBreak/>
        <w:t>Fahrzeug Software</w:t>
      </w:r>
      <w:bookmarkEnd w:id="118"/>
      <w:bookmarkEnd w:id="119"/>
    </w:p>
    <w:p w14:paraId="4CA64564" w14:textId="77777777" w:rsidR="00686B97" w:rsidRPr="00ED47AF" w:rsidRDefault="00686B97" w:rsidP="00686B97">
      <w:pPr>
        <w:pStyle w:val="berschrift2"/>
        <w:rPr>
          <w:rFonts w:cs="Arial"/>
        </w:rPr>
      </w:pPr>
      <w:bookmarkStart w:id="120" w:name="_Toc67928357"/>
      <w:bookmarkStart w:id="121" w:name="_Toc68001556"/>
      <w:bookmarkStart w:id="122" w:name="_Toc68589583"/>
      <w:bookmarkStart w:id="123" w:name="_Toc69800283"/>
      <w:r w:rsidRPr="00ED47AF">
        <w:rPr>
          <w:rFonts w:cs="Arial"/>
        </w:rPr>
        <w:t>Übersicht der Architektur</w:t>
      </w:r>
      <w:bookmarkEnd w:id="120"/>
      <w:bookmarkEnd w:id="121"/>
      <w:bookmarkEnd w:id="122"/>
      <w:bookmarkEnd w:id="123"/>
    </w:p>
    <w:p w14:paraId="21C0EDB0" w14:textId="77777777" w:rsidR="00686B97" w:rsidRDefault="00686B97" w:rsidP="00686B97">
      <w:pPr>
        <w:pStyle w:val="Standard1"/>
        <w:rPr>
          <w:sz w:val="24"/>
        </w:rPr>
      </w:pPr>
      <w:r w:rsidRPr="00ED47AF">
        <w:rPr>
          <w:noProof/>
          <w:sz w:val="24"/>
        </w:rPr>
        <w:drawing>
          <wp:inline distT="0" distB="0" distL="0" distR="0" wp14:anchorId="215E4A80" wp14:editId="7170E2FC">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59448" cy="1911982"/>
                    </a:xfrm>
                    <a:prstGeom prst="rect">
                      <a:avLst/>
                    </a:prstGeom>
                    <a:noFill/>
                    <a:ln>
                      <a:noFill/>
                      <a:prstDash/>
                    </a:ln>
                  </pic:spPr>
                </pic:pic>
              </a:graphicData>
            </a:graphic>
          </wp:inline>
        </w:drawing>
      </w:r>
    </w:p>
    <w:p w14:paraId="016B430C" w14:textId="77777777" w:rsidR="00686B97" w:rsidRDefault="00686B97" w:rsidP="00686B97">
      <w:pPr>
        <w:pStyle w:val="Standard1"/>
        <w:rPr>
          <w:sz w:val="24"/>
        </w:rPr>
      </w:pPr>
      <w:r>
        <w:rPr>
          <w:sz w:val="24"/>
        </w:rPr>
        <w:t>Dieses Blockschaltbild zeigt eine Übersicht Architektur der Fahrzeug-Software. Die USART – Blöcke sind eine direkte Verbindung zur Cortex-USART-Peripherie. Die GPIO – Blöcke stellen eine direkte Verbindung zur Cortex-GPIO-Peripherie dar. Die Blöcke davor sind dafür zuständig, dass die Kommunikation mit der Hardware richtig abläuft.</w:t>
      </w:r>
    </w:p>
    <w:p w14:paraId="0AF7C920" w14:textId="77777777" w:rsidR="00686B97" w:rsidRDefault="00686B97" w:rsidP="00686B97">
      <w:pPr>
        <w:pStyle w:val="Standard1"/>
        <w:rPr>
          <w:sz w:val="24"/>
        </w:rPr>
      </w:pPr>
    </w:p>
    <w:p w14:paraId="5EEB9915" w14:textId="77777777" w:rsidR="00686B97" w:rsidRPr="00ED47AF" w:rsidRDefault="00686B97" w:rsidP="00686B97">
      <w:pPr>
        <w:pStyle w:val="Standard1"/>
        <w:rPr>
          <w:sz w:val="24"/>
        </w:rPr>
      </w:pPr>
      <w:r>
        <w:rPr>
          <w:sz w:val="24"/>
        </w:rPr>
        <w:t>Die Fahrzeug Software wurde mithilfe CMSIS-RTOS2 realisiert.</w:t>
      </w:r>
    </w:p>
    <w:p w14:paraId="0F5C9269" w14:textId="77777777" w:rsidR="00686B97" w:rsidRPr="00ED47AF" w:rsidRDefault="00686B97" w:rsidP="00686B97">
      <w:pPr>
        <w:pStyle w:val="berschrift2"/>
        <w:rPr>
          <w:rFonts w:cs="Arial"/>
        </w:rPr>
      </w:pPr>
      <w:bookmarkStart w:id="124" w:name="_Toc67928358"/>
      <w:bookmarkStart w:id="125" w:name="_Toc68001557"/>
      <w:bookmarkStart w:id="126" w:name="_Toc68589584"/>
      <w:bookmarkStart w:id="127" w:name="_Toc69800284"/>
      <w:r w:rsidRPr="00ED47AF">
        <w:rPr>
          <w:rFonts w:cs="Arial"/>
        </w:rPr>
        <w:t>Kommunikation mit Swarm Control</w:t>
      </w:r>
      <w:bookmarkEnd w:id="124"/>
      <w:bookmarkEnd w:id="125"/>
      <w:bookmarkEnd w:id="126"/>
      <w:bookmarkEnd w:id="127"/>
    </w:p>
    <w:p w14:paraId="6D6984C8" w14:textId="77777777" w:rsidR="00686B97" w:rsidRPr="00ED47AF" w:rsidRDefault="00686B97" w:rsidP="00686B97">
      <w:pPr>
        <w:pStyle w:val="Standard1"/>
        <w:rPr>
          <w:sz w:val="24"/>
        </w:rPr>
      </w:pPr>
      <w:r w:rsidRPr="00ED47AF">
        <w:rPr>
          <w:sz w:val="24"/>
        </w:rPr>
        <w:t>Ein Fahrzeug kann über 3 verschiedene Wege mit der Außenwelt kommunizieren:</w:t>
      </w:r>
    </w:p>
    <w:p w14:paraId="0417E72B" w14:textId="77777777" w:rsidR="00686B97" w:rsidRPr="00ED47AF" w:rsidRDefault="00686B97" w:rsidP="00686B97">
      <w:pPr>
        <w:pStyle w:val="Standard1"/>
        <w:numPr>
          <w:ilvl w:val="0"/>
          <w:numId w:val="5"/>
        </w:numPr>
        <w:rPr>
          <w:sz w:val="24"/>
        </w:rPr>
      </w:pPr>
      <w:r w:rsidRPr="00ED47AF">
        <w:rPr>
          <w:sz w:val="24"/>
        </w:rPr>
        <w:t>Serielle Schnittstelle über DAP-Link Adapter</w:t>
      </w:r>
    </w:p>
    <w:p w14:paraId="240C0F80" w14:textId="77777777" w:rsidR="00686B97" w:rsidRPr="00ED47AF" w:rsidRDefault="00686B97" w:rsidP="00686B97">
      <w:pPr>
        <w:pStyle w:val="Standard1"/>
        <w:numPr>
          <w:ilvl w:val="0"/>
          <w:numId w:val="5"/>
        </w:numPr>
        <w:rPr>
          <w:sz w:val="24"/>
        </w:rPr>
      </w:pPr>
      <w:r w:rsidRPr="00ED47AF">
        <w:rPr>
          <w:sz w:val="24"/>
        </w:rPr>
        <w:t>Serielle Schnittstelle über Bluetooth mittels HC06 Modul</w:t>
      </w:r>
    </w:p>
    <w:p w14:paraId="7DBB61C9" w14:textId="77777777" w:rsidR="00686B97" w:rsidRPr="00ED47AF" w:rsidRDefault="00686B97" w:rsidP="00686B97">
      <w:pPr>
        <w:pStyle w:val="Standard1"/>
        <w:numPr>
          <w:ilvl w:val="0"/>
          <w:numId w:val="5"/>
        </w:numPr>
        <w:rPr>
          <w:sz w:val="24"/>
        </w:rPr>
      </w:pPr>
      <w:r w:rsidRPr="00ED47AF">
        <w:rPr>
          <w:sz w:val="24"/>
        </w:rPr>
        <w:t>TCP/IP Kommunikation mittels ESP8266 Modul</w:t>
      </w:r>
    </w:p>
    <w:p w14:paraId="18A35661" w14:textId="77777777" w:rsidR="00686B97" w:rsidRPr="00ED47AF" w:rsidRDefault="00686B97" w:rsidP="00686B97">
      <w:pPr>
        <w:pStyle w:val="Standard1"/>
        <w:rPr>
          <w:sz w:val="24"/>
        </w:rPr>
      </w:pPr>
    </w:p>
    <w:p w14:paraId="4D35928A" w14:textId="77777777" w:rsidR="00686B97" w:rsidRPr="00ED47AF" w:rsidRDefault="00686B97" w:rsidP="00686B97">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B43A707" w14:textId="77777777" w:rsidR="00686B97" w:rsidRPr="00ED47AF" w:rsidRDefault="00686B97" w:rsidP="00686B97">
      <w:pPr>
        <w:pStyle w:val="Standard1"/>
        <w:rPr>
          <w:sz w:val="24"/>
        </w:rPr>
      </w:pPr>
    </w:p>
    <w:p w14:paraId="0D6B8ACB" w14:textId="77777777" w:rsidR="00686B97" w:rsidRDefault="00686B97" w:rsidP="00686B97">
      <w:pPr>
        <w:spacing w:line="240" w:lineRule="auto"/>
        <w:rPr>
          <w:rFonts w:cs="Arial"/>
          <w:b/>
          <w:bCs/>
          <w:sz w:val="26"/>
          <w:szCs w:val="26"/>
        </w:rPr>
      </w:pPr>
      <w:bookmarkStart w:id="128" w:name="_Toc67928359"/>
      <w:bookmarkStart w:id="129" w:name="_Toc68001558"/>
      <w:bookmarkStart w:id="130" w:name="_Toc68589585"/>
      <w:r>
        <w:br w:type="page"/>
      </w:r>
    </w:p>
    <w:p w14:paraId="71B839A7" w14:textId="77777777" w:rsidR="00686B97" w:rsidRPr="00ED47AF" w:rsidRDefault="00686B97" w:rsidP="00686B97">
      <w:pPr>
        <w:pStyle w:val="berschrift3"/>
      </w:pPr>
      <w:bookmarkStart w:id="131" w:name="_Toc69800285"/>
      <w:r w:rsidRPr="00ED47AF">
        <w:lastRenderedPageBreak/>
        <w:t>Kommunikationsprotokoll</w:t>
      </w:r>
      <w:bookmarkEnd w:id="128"/>
      <w:bookmarkEnd w:id="129"/>
      <w:bookmarkEnd w:id="130"/>
      <w:bookmarkEnd w:id="131"/>
    </w:p>
    <w:p w14:paraId="4388A671" w14:textId="77777777" w:rsidR="00686B97" w:rsidRPr="00ED47AF" w:rsidRDefault="00686B97" w:rsidP="00686B97">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C6610BE" w14:textId="77777777" w:rsidR="00686B97" w:rsidRPr="00ED47AF" w:rsidRDefault="00686B97" w:rsidP="00686B97">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86B97" w:rsidRPr="00ED47AF" w14:paraId="41DDBE95"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D451B" w14:textId="77777777" w:rsidR="00686B97" w:rsidRPr="00ED47AF" w:rsidRDefault="00686B97" w:rsidP="00274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0EEDC" w14:textId="77777777" w:rsidR="00686B97" w:rsidRPr="00ED47AF" w:rsidRDefault="00686B97" w:rsidP="00274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81D6D" w14:textId="77777777" w:rsidR="00686B97" w:rsidRPr="00ED47AF" w:rsidRDefault="00686B97" w:rsidP="002747A9">
            <w:pPr>
              <w:pStyle w:val="Standard1"/>
              <w:rPr>
                <w:sz w:val="24"/>
              </w:rPr>
            </w:pPr>
            <w:r w:rsidRPr="00ED47AF">
              <w:rPr>
                <w:sz w:val="24"/>
              </w:rPr>
              <w:t>Länge der Daten</w:t>
            </w:r>
          </w:p>
        </w:tc>
      </w:tr>
      <w:tr w:rsidR="00686B97" w:rsidRPr="00ED47AF" w14:paraId="66B1252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527C0" w14:textId="77777777" w:rsidR="00686B97" w:rsidRPr="00ED47AF" w:rsidRDefault="00686B97" w:rsidP="002747A9">
            <w:pPr>
              <w:pStyle w:val="Standard1"/>
              <w:rPr>
                <w:sz w:val="24"/>
              </w:rPr>
            </w:pPr>
            <w:r w:rsidRPr="00ED47AF">
              <w:rPr>
                <w:sz w:val="24"/>
              </w:rPr>
              <w:t>0x0A</w:t>
            </w:r>
          </w:p>
          <w:p w14:paraId="5C32F7D8" w14:textId="77777777" w:rsidR="00686B97" w:rsidRPr="00ED47AF" w:rsidRDefault="00686B97" w:rsidP="00274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B067E" w14:textId="77777777" w:rsidR="00686B97" w:rsidRPr="00F84AE7" w:rsidRDefault="00686B97" w:rsidP="002747A9">
            <w:pPr>
              <w:pStyle w:val="Standard1"/>
              <w:rPr>
                <w:sz w:val="24"/>
                <w:lang w:val="en-GB"/>
              </w:rPr>
            </w:pPr>
            <w:r w:rsidRPr="00F84AE7">
              <w:rPr>
                <w:sz w:val="24"/>
                <w:lang w:val="en-GB"/>
              </w:rPr>
              <w:t>String</w:t>
            </w:r>
            <w:r>
              <w:rPr>
                <w:sz w:val="24"/>
                <w:lang w:val="en-GB"/>
              </w:rPr>
              <w:t xml:space="preserve"> (Kommandos)</w:t>
            </w:r>
          </w:p>
          <w:p w14:paraId="0114CE45" w14:textId="77777777" w:rsidR="00686B97" w:rsidRDefault="00686B97" w:rsidP="002747A9">
            <w:pPr>
              <w:pStyle w:val="Standard1"/>
              <w:rPr>
                <w:sz w:val="24"/>
                <w:lang w:val="en-GB"/>
              </w:rPr>
            </w:pPr>
            <w:r w:rsidRPr="00F84AE7">
              <w:rPr>
                <w:sz w:val="24"/>
                <w:lang w:val="en-GB"/>
              </w:rPr>
              <w:t>Aq-Event(aq-on / aq-off)</w:t>
            </w:r>
          </w:p>
          <w:p w14:paraId="1639CCEA" w14:textId="77777777" w:rsidR="00686B97" w:rsidRPr="00F84AE7" w:rsidRDefault="00686B97" w:rsidP="002747A9">
            <w:pPr>
              <w:pStyle w:val="Standard1"/>
              <w:rPr>
                <w:sz w:val="24"/>
                <w:lang w:val="en-GB"/>
              </w:rPr>
            </w:pPr>
            <w:r>
              <w:rPr>
                <w:sz w:val="24"/>
                <w:lang w:val="en-GB"/>
              </w:rPr>
              <w:t>(wird zur synchronisation verwendet)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6E80D" w14:textId="77777777" w:rsidR="00686B97" w:rsidRPr="00ED47AF" w:rsidRDefault="00686B97" w:rsidP="00274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86B97" w:rsidRPr="00ED47AF" w14:paraId="254A6DFA"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EB5D61" w14:textId="77777777" w:rsidR="00686B97" w:rsidRPr="00ED47AF" w:rsidRDefault="00686B97" w:rsidP="002747A9">
            <w:pPr>
              <w:pStyle w:val="Standard1"/>
              <w:rPr>
                <w:sz w:val="24"/>
              </w:rPr>
            </w:pPr>
            <w:r w:rsidRPr="00ED47AF">
              <w:rPr>
                <w:sz w:val="24"/>
              </w:rPr>
              <w:t>0x0B-0x13</w:t>
            </w:r>
          </w:p>
          <w:p w14:paraId="446A10A7" w14:textId="77777777" w:rsidR="00686B97" w:rsidRPr="00ED47AF" w:rsidRDefault="00686B97" w:rsidP="00274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DBC46" w14:textId="77777777" w:rsidR="00686B97" w:rsidRPr="00ED47AF" w:rsidRDefault="00686B97" w:rsidP="00274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C8899" w14:textId="77777777" w:rsidR="00686B97" w:rsidRPr="00ED47AF" w:rsidRDefault="00686B97" w:rsidP="002747A9">
            <w:pPr>
              <w:pStyle w:val="Standard1"/>
              <w:rPr>
                <w:sz w:val="24"/>
              </w:rPr>
            </w:pPr>
            <w:r w:rsidRPr="00ED47AF">
              <w:rPr>
                <w:sz w:val="24"/>
              </w:rPr>
              <w:t>2 Bytes</w:t>
            </w:r>
          </w:p>
          <w:p w14:paraId="2C110DC8" w14:textId="77777777" w:rsidR="00686B97" w:rsidRPr="00ED47AF" w:rsidRDefault="00686B97" w:rsidP="002747A9">
            <w:pPr>
              <w:pStyle w:val="Standard1"/>
              <w:rPr>
                <w:sz w:val="24"/>
              </w:rPr>
            </w:pPr>
            <w:r w:rsidRPr="00ED47AF">
              <w:rPr>
                <w:sz w:val="24"/>
              </w:rPr>
              <w:t>16 Bit</w:t>
            </w:r>
          </w:p>
        </w:tc>
      </w:tr>
      <w:tr w:rsidR="00686B97" w:rsidRPr="00ED47AF" w14:paraId="7D09EEB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9CBC4" w14:textId="77777777" w:rsidR="00686B97" w:rsidRPr="00ED47AF" w:rsidRDefault="00686B97" w:rsidP="002747A9">
            <w:pPr>
              <w:pStyle w:val="Standard1"/>
              <w:rPr>
                <w:sz w:val="24"/>
              </w:rPr>
            </w:pPr>
            <w:r w:rsidRPr="00ED47AF">
              <w:rPr>
                <w:sz w:val="24"/>
              </w:rPr>
              <w:t>0x15-0x1D</w:t>
            </w:r>
          </w:p>
          <w:p w14:paraId="7CBADDAA" w14:textId="77777777" w:rsidR="00686B97" w:rsidRPr="00ED47AF" w:rsidRDefault="00686B97" w:rsidP="00274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6BD31" w14:textId="77777777" w:rsidR="00686B97" w:rsidRPr="00F84AE7" w:rsidRDefault="00686B97" w:rsidP="00274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4D325" w14:textId="77777777" w:rsidR="00686B97" w:rsidRPr="00ED47AF" w:rsidRDefault="00686B97" w:rsidP="002747A9">
            <w:pPr>
              <w:pStyle w:val="Standard1"/>
              <w:rPr>
                <w:sz w:val="24"/>
              </w:rPr>
            </w:pPr>
            <w:r w:rsidRPr="00ED47AF">
              <w:rPr>
                <w:sz w:val="24"/>
              </w:rPr>
              <w:t>4 Bytes</w:t>
            </w:r>
          </w:p>
          <w:p w14:paraId="43C5242F" w14:textId="77777777" w:rsidR="00686B97" w:rsidRPr="00ED47AF" w:rsidRDefault="00686B97" w:rsidP="002747A9">
            <w:pPr>
              <w:pStyle w:val="Standard1"/>
              <w:rPr>
                <w:sz w:val="24"/>
              </w:rPr>
            </w:pPr>
            <w:r w:rsidRPr="00ED47AF">
              <w:rPr>
                <w:sz w:val="24"/>
              </w:rPr>
              <w:t>32 Bit</w:t>
            </w:r>
          </w:p>
        </w:tc>
      </w:tr>
    </w:tbl>
    <w:p w14:paraId="01180C46" w14:textId="77777777" w:rsidR="00686B97" w:rsidRDefault="00686B97" w:rsidP="00686B97">
      <w:pPr>
        <w:spacing w:line="240" w:lineRule="auto"/>
        <w:rPr>
          <w:bCs/>
          <w:i/>
          <w:szCs w:val="28"/>
        </w:rPr>
      </w:pPr>
    </w:p>
    <w:p w14:paraId="129B7DA0" w14:textId="77777777" w:rsidR="00686B97" w:rsidRDefault="00686B97" w:rsidP="00686B97">
      <w:pPr>
        <w:pStyle w:val="berschrift4"/>
      </w:pPr>
      <w:bookmarkStart w:id="132" w:name="_Toc67928360"/>
      <w:bookmarkStart w:id="133" w:name="_Toc68001559"/>
      <w:bookmarkStart w:id="134" w:name="_Toc68589586"/>
      <w:bookmarkStart w:id="135" w:name="_Toc69800286"/>
      <w:r>
        <w:t xml:space="preserve">Übersicht Software-Architektur </w:t>
      </w:r>
      <w:bookmarkEnd w:id="132"/>
      <w:r>
        <w:t>der SvVis-API</w:t>
      </w:r>
      <w:bookmarkEnd w:id="133"/>
      <w:bookmarkEnd w:id="134"/>
      <w:bookmarkEnd w:id="135"/>
    </w:p>
    <w:p w14:paraId="722F0C56" w14:textId="77777777" w:rsidR="00686B97" w:rsidRDefault="00686B97" w:rsidP="00686B97">
      <w:r>
        <w:rPr>
          <w:noProof/>
        </w:rPr>
        <w:drawing>
          <wp:inline distT="0" distB="0" distL="0" distR="0" wp14:anchorId="3A6376A0" wp14:editId="12C0DA28">
            <wp:extent cx="5095875" cy="1657350"/>
            <wp:effectExtent l="0" t="0" r="952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095875" cy="1657350"/>
                    </a:xfrm>
                    <a:prstGeom prst="rect">
                      <a:avLst/>
                    </a:prstGeom>
                  </pic:spPr>
                </pic:pic>
              </a:graphicData>
            </a:graphic>
          </wp:inline>
        </w:drawing>
      </w:r>
    </w:p>
    <w:p w14:paraId="11F920D7" w14:textId="77777777" w:rsidR="00686B97" w:rsidRDefault="00686B97" w:rsidP="00686B97">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1D6D8F08" w14:textId="77777777" w:rsidR="00686B97" w:rsidRDefault="00686B97" w:rsidP="00686B97">
      <w:pPr>
        <w:rPr>
          <w:szCs w:val="28"/>
        </w:rPr>
      </w:pPr>
      <w:r>
        <w:rPr>
          <w:szCs w:val="28"/>
        </w:rPr>
        <w:t>Der decoder-thread verarbeitet den Datenstrom in verwendbare Messages. Diese Messages werden dann in der input-queue gespeichert, in der sie vom Hauptprogramm jederzeit abgeholt werden können.</w:t>
      </w:r>
    </w:p>
    <w:p w14:paraId="0F14DEDB" w14:textId="77777777" w:rsidR="00686B97" w:rsidRPr="001C77FB" w:rsidRDefault="00686B97" w:rsidP="00686B97">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2EB62CD6" w14:textId="77777777" w:rsidR="00686B97" w:rsidRDefault="00686B97" w:rsidP="00686B97">
      <w:pPr>
        <w:spacing w:line="240" w:lineRule="auto"/>
        <w:rPr>
          <w:bCs/>
          <w:i/>
          <w:szCs w:val="28"/>
        </w:rPr>
      </w:pPr>
      <w:r>
        <w:br w:type="page"/>
      </w:r>
    </w:p>
    <w:p w14:paraId="1DE2C6D7" w14:textId="77777777" w:rsidR="00686B97" w:rsidRDefault="00686B97" w:rsidP="00686B97">
      <w:pPr>
        <w:pStyle w:val="berschrift4"/>
      </w:pPr>
      <w:bookmarkStart w:id="136" w:name="_Toc67928361"/>
      <w:bookmarkStart w:id="137" w:name="_Toc68001560"/>
      <w:bookmarkStart w:id="138" w:name="_Toc68589587"/>
      <w:bookmarkStart w:id="139" w:name="_Toc69800287"/>
      <w:r>
        <w:lastRenderedPageBreak/>
        <w:t>Decodierung</w:t>
      </w:r>
      <w:bookmarkEnd w:id="136"/>
      <w:bookmarkEnd w:id="137"/>
      <w:bookmarkEnd w:id="138"/>
      <w:bookmarkEnd w:id="139"/>
    </w:p>
    <w:p w14:paraId="1FF2E952" w14:textId="77777777" w:rsidR="00686B97" w:rsidRDefault="00686B97" w:rsidP="00686B97">
      <w:pPr>
        <w:rPr>
          <w:szCs w:val="28"/>
        </w:rPr>
      </w:pPr>
      <w:r w:rsidRPr="001C77FB">
        <w:rPr>
          <w:szCs w:val="28"/>
        </w:rPr>
        <w:t>Die Pakete der Übertragung müssen vom Mikrocontroller in verwendbare Pakete dekodiert werden. Dazu müssen die binären Rohdaten aufgearbeitet werden.</w:t>
      </w:r>
    </w:p>
    <w:p w14:paraId="44ED9FA4" w14:textId="77777777" w:rsidR="00686B97" w:rsidRDefault="00686B97" w:rsidP="00686B97">
      <w:pPr>
        <w:rPr>
          <w:szCs w:val="28"/>
        </w:rPr>
      </w:pPr>
    </w:p>
    <w:p w14:paraId="6B1240E6" w14:textId="77777777" w:rsidR="00686B97" w:rsidRPr="00BB01F3" w:rsidRDefault="00686B97" w:rsidP="00686B97">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3650AE18" w14:textId="77777777" w:rsidR="00686B97" w:rsidRPr="00BB01F3" w:rsidRDefault="00686B97" w:rsidP="00686B97">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50338FFB"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6527720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354ECC0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2AF57BE3" w14:textId="77777777" w:rsidR="00686B97" w:rsidRPr="00F84AE7" w:rsidRDefault="00686B97" w:rsidP="00686B97">
      <w:pPr>
        <w:rPr>
          <w:szCs w:val="28"/>
          <w:lang w:val="en-GB"/>
        </w:rPr>
      </w:pPr>
    </w:p>
    <w:p w14:paraId="269E836A" w14:textId="77777777" w:rsidR="00686B97" w:rsidRDefault="00686B97" w:rsidP="00686B97">
      <w:pPr>
        <w:rPr>
          <w:szCs w:val="28"/>
        </w:rPr>
      </w:pPr>
      <w:r>
        <w:rPr>
          <w:szCs w:val="28"/>
        </w:rPr>
        <w:t xml:space="preserve">Dieser Code-Ausschnitt initialisiert einen Buffer für die Message und 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2A244C15" w14:textId="77777777" w:rsidR="00686B97" w:rsidRDefault="00686B97" w:rsidP="00686B97">
      <w:pPr>
        <w:shd w:val="clear" w:color="auto" w:fill="FFFFFF"/>
        <w:spacing w:line="285" w:lineRule="atLeast"/>
        <w:rPr>
          <w:szCs w:val="28"/>
        </w:rPr>
      </w:pPr>
    </w:p>
    <w:p w14:paraId="4D877B8C"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619B935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287100A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2338E9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5EF12079"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377ACF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132F52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1AF43503" w14:textId="77777777" w:rsidR="00686B97" w:rsidRPr="00F84AE7" w:rsidRDefault="00686B97" w:rsidP="00686B97">
      <w:pPr>
        <w:rPr>
          <w:szCs w:val="28"/>
          <w:lang w:val="en-GB"/>
        </w:rPr>
      </w:pPr>
    </w:p>
    <w:p w14:paraId="25A26505" w14:textId="77777777" w:rsidR="00686B97" w:rsidRDefault="00686B97" w:rsidP="00686B97">
      <w:pPr>
        <w:rPr>
          <w:szCs w:val="28"/>
        </w:rPr>
      </w:pPr>
      <w:r>
        <w:rPr>
          <w:szCs w:val="28"/>
        </w:rPr>
        <w:t>Dieser Code empfängt die Anzahl an Bytes, die für die Daten benötigt werden.</w:t>
      </w:r>
    </w:p>
    <w:p w14:paraId="620A473F" w14:textId="77777777" w:rsidR="00686B97" w:rsidRDefault="00686B97" w:rsidP="00686B97">
      <w:pPr>
        <w:rPr>
          <w:szCs w:val="28"/>
        </w:rPr>
      </w:pPr>
    </w:p>
    <w:p w14:paraId="3F5C169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4ADB60C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D1D1F9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4151C78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795FB66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7E5174E"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5ABC0AA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7AF1005A" w14:textId="77777777" w:rsidR="00686B97" w:rsidRPr="00F84AE7" w:rsidRDefault="00686B97" w:rsidP="00686B97">
      <w:pPr>
        <w:rPr>
          <w:szCs w:val="28"/>
          <w:lang w:val="en-GB"/>
        </w:rPr>
      </w:pPr>
      <w:r w:rsidRPr="00F84AE7">
        <w:rPr>
          <w:szCs w:val="28"/>
          <w:lang w:val="en-GB"/>
        </w:rPr>
        <w:t xml:space="preserve"> </w:t>
      </w:r>
    </w:p>
    <w:p w14:paraId="0AA7878B" w14:textId="77777777" w:rsidR="00686B97" w:rsidRDefault="00686B97" w:rsidP="00686B97">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580782F0" w14:textId="77777777" w:rsidR="00686B97" w:rsidRDefault="00686B97" w:rsidP="00686B97">
      <w:pPr>
        <w:spacing w:line="240" w:lineRule="auto"/>
        <w:rPr>
          <w:szCs w:val="28"/>
        </w:rPr>
      </w:pPr>
      <w:r>
        <w:rPr>
          <w:szCs w:val="28"/>
        </w:rPr>
        <w:br w:type="page"/>
      </w:r>
    </w:p>
    <w:p w14:paraId="333707CE" w14:textId="77777777" w:rsidR="00686B97" w:rsidRDefault="00686B97" w:rsidP="00686B97">
      <w:pPr>
        <w:rPr>
          <w:rFonts w:cs="Arial"/>
          <w:color w:val="AF00DB"/>
          <w:lang w:eastAsia="de-AT"/>
        </w:rPr>
      </w:pPr>
    </w:p>
    <w:p w14:paraId="613342C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695971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33D17205"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50FF38D"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4FFF118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74F854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10B9324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BCB0286"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262C86A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536827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73717B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4795D28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9BB237E" w14:textId="77777777" w:rsidR="00686B97" w:rsidRDefault="00686B97" w:rsidP="00686B97">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7B4D826B" w14:textId="77777777" w:rsidR="00686B97" w:rsidRDefault="00686B97" w:rsidP="00686B97">
      <w:pPr>
        <w:shd w:val="clear" w:color="auto" w:fill="FFFFFF"/>
        <w:spacing w:line="285" w:lineRule="atLeast"/>
        <w:rPr>
          <w:rFonts w:cs="Arial"/>
          <w:color w:val="000000"/>
          <w:lang w:eastAsia="de-AT"/>
        </w:rPr>
      </w:pPr>
    </w:p>
    <w:p w14:paraId="6791476B" w14:textId="77777777" w:rsidR="00686B97" w:rsidRDefault="00686B97" w:rsidP="00686B97">
      <w:pPr>
        <w:shd w:val="clear" w:color="auto" w:fill="FFFFFF"/>
        <w:spacing w:line="285" w:lineRule="atLeast"/>
        <w:rPr>
          <w:rFonts w:cs="Arial"/>
          <w:color w:val="000000"/>
          <w:lang w:eastAsia="de-AT"/>
        </w:rPr>
      </w:pPr>
      <w:r>
        <w:rPr>
          <w:rFonts w:cs="Arial"/>
          <w:color w:val="000000"/>
          <w:lang w:eastAsia="de-AT"/>
        </w:rPr>
        <w:t>Dieser Code behandelt die Aq-on und Aq-off Events. Die Kontrolle ist über die von RTOS zur Verfügung gestellten EventFlags gelöst. Zusätzlich wird bei einem Aq-off-Event die sende Queue geleert.</w:t>
      </w:r>
    </w:p>
    <w:p w14:paraId="4B6DBA26" w14:textId="77777777" w:rsidR="00686B97" w:rsidRPr="00BB01F3" w:rsidRDefault="00686B97" w:rsidP="00686B97">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4B8B1B52" w14:textId="77777777" w:rsidR="00686B97" w:rsidRDefault="00686B97" w:rsidP="00686B97">
      <w:pPr>
        <w:spacing w:line="240" w:lineRule="auto"/>
        <w:rPr>
          <w:rFonts w:cs="Arial"/>
        </w:rPr>
      </w:pPr>
    </w:p>
    <w:p w14:paraId="32A3F8A0" w14:textId="77777777" w:rsidR="00686B97" w:rsidRDefault="00686B97" w:rsidP="00686B97">
      <w:pPr>
        <w:pStyle w:val="berschrift4"/>
      </w:pPr>
      <w:bookmarkStart w:id="140" w:name="_Toc67928362"/>
      <w:bookmarkStart w:id="141" w:name="_Toc68001561"/>
      <w:bookmarkStart w:id="142" w:name="_Toc68589588"/>
      <w:bookmarkStart w:id="143" w:name="_Toc69800288"/>
      <w:r>
        <w:t>Encodierung</w:t>
      </w:r>
      <w:bookmarkEnd w:id="140"/>
      <w:bookmarkEnd w:id="141"/>
      <w:bookmarkEnd w:id="142"/>
      <w:bookmarkEnd w:id="143"/>
    </w:p>
    <w:p w14:paraId="5785D1D0" w14:textId="77777777" w:rsidR="00686B97" w:rsidRDefault="00686B97" w:rsidP="00686B97">
      <w:pPr>
        <w:rPr>
          <w:szCs w:val="28"/>
        </w:rPr>
      </w:pPr>
      <w:r>
        <w:rPr>
          <w:szCs w:val="28"/>
        </w:rPr>
        <w:t>Das Encodieren von Messages ist weniger Aufwand als das Decodieren.</w:t>
      </w:r>
    </w:p>
    <w:p w14:paraId="43CF018A" w14:textId="77777777" w:rsidR="00686B97" w:rsidRDefault="00686B97" w:rsidP="00686B97">
      <w:pPr>
        <w:rPr>
          <w:szCs w:val="28"/>
        </w:rPr>
      </w:pPr>
    </w:p>
    <w:p w14:paraId="777AD0F7"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3DAF78A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0FB4B8A6"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231C7633"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15EF375B"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52B53B6"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A3722B1"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703AB544"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1748F12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wait until aq allows to send</w:t>
      </w:r>
    </w:p>
    <w:p w14:paraId="64586452"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2E0D80FF"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571A7CFE"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2E3A0B9E"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3DC8318"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if no message is in the queue, set the done sending flag</w:t>
      </w:r>
    </w:p>
    <w:p w14:paraId="3D9DE944"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6E0A9C5C"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81D5A47"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091D1C28"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CCDCD26" w14:textId="77777777" w:rsidR="00686B97" w:rsidRDefault="00686B97" w:rsidP="00686B97">
      <w:pPr>
        <w:rPr>
          <w:szCs w:val="28"/>
        </w:rPr>
      </w:pPr>
    </w:p>
    <w:p w14:paraId="3E44017F" w14:textId="77777777" w:rsidR="00686B97" w:rsidRPr="004F375B" w:rsidRDefault="00686B97" w:rsidP="00686B97">
      <w:pPr>
        <w:rPr>
          <w:szCs w:val="28"/>
        </w:rPr>
      </w:pPr>
      <w:r>
        <w:rPr>
          <w:szCs w:val="28"/>
        </w:rPr>
        <w:t>Dieser Thread verarbeitet Daten aus der sende-queue und sendet diese, sofern die Aq es erlaubt.</w:t>
      </w:r>
    </w:p>
    <w:p w14:paraId="51FA450B" w14:textId="77777777" w:rsidR="00686B97" w:rsidRDefault="00686B97" w:rsidP="00686B97">
      <w:pPr>
        <w:spacing w:line="240" w:lineRule="auto"/>
        <w:rPr>
          <w:rFonts w:cs="Arial"/>
        </w:rPr>
      </w:pPr>
      <w:r>
        <w:rPr>
          <w:rFonts w:cs="Arial"/>
        </w:rPr>
        <w:br w:type="page"/>
      </w:r>
    </w:p>
    <w:p w14:paraId="0937A405" w14:textId="77777777" w:rsidR="00686B97" w:rsidRPr="00ED47AF" w:rsidRDefault="00686B97" w:rsidP="00686B97">
      <w:pPr>
        <w:pStyle w:val="berschrift2"/>
        <w:rPr>
          <w:rFonts w:cs="Arial"/>
        </w:rPr>
      </w:pPr>
      <w:bookmarkStart w:id="144" w:name="_Toc67928363"/>
      <w:bookmarkStart w:id="145" w:name="_Toc68001562"/>
      <w:bookmarkStart w:id="146" w:name="_Toc68589589"/>
      <w:bookmarkStart w:id="147" w:name="_Toc69800289"/>
      <w:r w:rsidRPr="00ED47AF">
        <w:rPr>
          <w:rFonts w:cs="Arial"/>
        </w:rPr>
        <w:lastRenderedPageBreak/>
        <w:t>Hardware Ansteuerung</w:t>
      </w:r>
      <w:bookmarkEnd w:id="144"/>
      <w:bookmarkEnd w:id="145"/>
      <w:bookmarkEnd w:id="146"/>
      <w:bookmarkEnd w:id="147"/>
    </w:p>
    <w:p w14:paraId="369C124F" w14:textId="77777777" w:rsidR="00686B97" w:rsidRPr="00ED47AF" w:rsidRDefault="00686B97" w:rsidP="00686B97">
      <w:pPr>
        <w:pStyle w:val="berschrift3"/>
      </w:pPr>
      <w:bookmarkStart w:id="148" w:name="_Toc67928364"/>
      <w:bookmarkStart w:id="149" w:name="_Toc68001563"/>
      <w:bookmarkStart w:id="150" w:name="_Toc68589590"/>
      <w:bookmarkStart w:id="151" w:name="_Toc69800290"/>
      <w:r w:rsidRPr="00ED47AF">
        <w:t>LED-Ansteuerung</w:t>
      </w:r>
      <w:bookmarkEnd w:id="148"/>
      <w:bookmarkEnd w:id="149"/>
      <w:bookmarkEnd w:id="150"/>
      <w:bookmarkEnd w:id="151"/>
    </w:p>
    <w:p w14:paraId="1C7726E9" w14:textId="77777777" w:rsidR="00686B97" w:rsidRPr="00ED47AF" w:rsidRDefault="00686B97" w:rsidP="00686B97">
      <w:pPr>
        <w:pStyle w:val="Standard1"/>
        <w:rPr>
          <w:sz w:val="24"/>
        </w:rPr>
      </w:pPr>
      <w:r w:rsidRPr="00ED47AF">
        <w:rPr>
          <w:sz w:val="24"/>
        </w:rPr>
        <w:t>Die Ansteuerung der LEDs ist die simpelste Hardware-Ansteuerung des Fahrzeuges. Es gibt eine Led, die periodisch Blinkt, um eine visuelle Bestätigung</w:t>
      </w:r>
      <w:r>
        <w:rPr>
          <w:sz w:val="24"/>
        </w:rPr>
        <w:t xml:space="preserve"> (Heartbeat LED)</w:t>
      </w:r>
      <w:r w:rsidRPr="00ED47AF">
        <w:rPr>
          <w:sz w:val="24"/>
        </w:rPr>
        <w:t xml:space="preserve">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221C73B1" w14:textId="77777777" w:rsidR="00686B97" w:rsidRPr="00ED47AF" w:rsidRDefault="00686B97" w:rsidP="00686B97">
      <w:pPr>
        <w:pStyle w:val="Standard1"/>
        <w:rPr>
          <w:sz w:val="24"/>
        </w:rPr>
      </w:pPr>
    </w:p>
    <w:p w14:paraId="388F05DF" w14:textId="77777777" w:rsidR="00686B97" w:rsidRDefault="00686B97" w:rsidP="00686B97">
      <w:pPr>
        <w:pStyle w:val="berschrift3"/>
      </w:pPr>
      <w:bookmarkStart w:id="152" w:name="_Toc67928365"/>
      <w:bookmarkStart w:id="153" w:name="_Toc68001564"/>
      <w:bookmarkStart w:id="154" w:name="_Toc68589591"/>
      <w:bookmarkStart w:id="155" w:name="_Toc69800291"/>
      <w:r w:rsidRPr="00ED47AF">
        <w:t>Kommunikationsmodule</w:t>
      </w:r>
      <w:bookmarkEnd w:id="152"/>
      <w:bookmarkEnd w:id="153"/>
      <w:bookmarkEnd w:id="154"/>
      <w:bookmarkEnd w:id="155"/>
    </w:p>
    <w:p w14:paraId="61E11B2B" w14:textId="77777777" w:rsidR="00686B97" w:rsidRDefault="00686B97" w:rsidP="00686B97">
      <w:pPr>
        <w:pStyle w:val="berschrift4"/>
      </w:pPr>
      <w:bookmarkStart w:id="156" w:name="_Toc67928366"/>
      <w:bookmarkStart w:id="157" w:name="_Toc68001565"/>
      <w:bookmarkStart w:id="158" w:name="_Toc68589592"/>
      <w:bookmarkStart w:id="159" w:name="_Toc69800292"/>
      <w:r>
        <w:t>Allgemein</w:t>
      </w:r>
      <w:bookmarkEnd w:id="156"/>
      <w:bookmarkEnd w:id="157"/>
      <w:bookmarkEnd w:id="158"/>
      <w:bookmarkEnd w:id="159"/>
    </w:p>
    <w:p w14:paraId="13DC34B0" w14:textId="77777777" w:rsidR="00686B97" w:rsidRDefault="00686B97" w:rsidP="00686B97">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01DE0547" w14:textId="77777777" w:rsidR="00686B97" w:rsidRDefault="00686B97" w:rsidP="00686B97">
      <w:pPr>
        <w:rPr>
          <w:szCs w:val="28"/>
        </w:rPr>
      </w:pPr>
    </w:p>
    <w:p w14:paraId="3D7D3741" w14:textId="77777777" w:rsidR="00686B97" w:rsidRPr="00A344BC" w:rsidRDefault="00686B97" w:rsidP="00686B97">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07BD96E1"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w:t>
      </w:r>
    </w:p>
    <w:p w14:paraId="0F51ED30"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55050DC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DEF304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1C1B5C6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0B56C2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2B031AF7" w14:textId="77777777" w:rsidR="00686B97" w:rsidRPr="00B67E73" w:rsidRDefault="00686B97" w:rsidP="00686B97">
      <w:pPr>
        <w:shd w:val="clear" w:color="auto" w:fill="FFFFFF"/>
        <w:spacing w:line="285" w:lineRule="atLeast"/>
        <w:rPr>
          <w:rFonts w:cs="Arial"/>
          <w:color w:val="000000"/>
          <w:lang w:eastAsia="de-AT"/>
        </w:rPr>
      </w:pPr>
      <w:r w:rsidRPr="00A344BC">
        <w:rPr>
          <w:rFonts w:cs="Arial"/>
          <w:color w:val="000000"/>
          <w:lang w:eastAsia="de-AT"/>
        </w:rPr>
        <w:t>};</w:t>
      </w:r>
    </w:p>
    <w:p w14:paraId="312E46CE" w14:textId="77777777" w:rsidR="00686B97" w:rsidRDefault="00686B97" w:rsidP="00686B97">
      <w:pPr>
        <w:shd w:val="clear" w:color="auto" w:fill="FFFFFF"/>
        <w:spacing w:line="285" w:lineRule="atLeast"/>
        <w:rPr>
          <w:rFonts w:ascii="Consolas" w:hAnsi="Consolas"/>
          <w:color w:val="000000"/>
          <w:sz w:val="21"/>
          <w:szCs w:val="21"/>
          <w:lang w:eastAsia="de-AT"/>
        </w:rPr>
      </w:pPr>
    </w:p>
    <w:p w14:paraId="575F14D7" w14:textId="77777777" w:rsidR="00686B97" w:rsidRPr="00A344BC" w:rsidRDefault="00686B97" w:rsidP="00686B97">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75AF6B4C" w14:textId="77777777" w:rsidR="00686B97" w:rsidRDefault="00686B97" w:rsidP="00686B97">
      <w:pPr>
        <w:rPr>
          <w:szCs w:val="28"/>
        </w:rPr>
      </w:pPr>
    </w:p>
    <w:p w14:paraId="65B431BA" w14:textId="77777777" w:rsidR="00686B97" w:rsidRDefault="00686B97" w:rsidP="00686B97">
      <w:pPr>
        <w:pStyle w:val="berschrift4"/>
      </w:pPr>
      <w:bookmarkStart w:id="160" w:name="_Toc69800293"/>
      <w:r>
        <w:t>USART Direktverbindung</w:t>
      </w:r>
      <w:bookmarkEnd w:id="160"/>
    </w:p>
    <w:p w14:paraId="4CE494CC" w14:textId="77777777" w:rsidR="00686B97" w:rsidRPr="00E73EA8" w:rsidRDefault="00686B97" w:rsidP="00686B97"/>
    <w:p w14:paraId="782D22F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76A40552"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D6D0AA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2B3EB037"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recv_pipe</w:t>
      </w:r>
      <w:r w:rsidRPr="00E73EA8">
        <w:rPr>
          <w:rFonts w:ascii="Consolas" w:hAnsi="Consolas"/>
          <w:color w:val="000000"/>
          <w:sz w:val="21"/>
          <w:szCs w:val="21"/>
          <w:lang w:eastAsia="de-AT"/>
        </w:rPr>
        <w:t>-&gt;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1EFAF803"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D095040"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put</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095873D5"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16057E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0819AC4A"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795E26"/>
          <w:sz w:val="21"/>
          <w:szCs w:val="21"/>
          <w:lang w:eastAsia="de-AT"/>
        </w:rPr>
        <w:t>USART_SendData</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w:t>
      </w:r>
    </w:p>
    <w:p w14:paraId="5BF3452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osOK;</w:t>
      </w:r>
    </w:p>
    <w:p w14:paraId="1EB10B2A" w14:textId="77777777" w:rsidR="00686B97"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90618D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
    <w:p w14:paraId="49F47827" w14:textId="77777777" w:rsidR="00686B97" w:rsidRDefault="00686B97" w:rsidP="00686B97">
      <w:r>
        <w:t>Eine USART Direktverbindung ist in einer usart-klasse implementiert, die von der seriellen interface-klasse aberbt. Die empfangenen Bytes werden mit einer ISR in eine Empfangs-queue gespeichert, aus der mit mit der pop()-funktion gelesen werden können.</w:t>
      </w:r>
    </w:p>
    <w:p w14:paraId="42B24DE7" w14:textId="77777777" w:rsidR="00686B97" w:rsidRPr="00DA1894" w:rsidRDefault="00686B97" w:rsidP="00686B97"/>
    <w:p w14:paraId="4D6379AC" w14:textId="77777777" w:rsidR="00686B97" w:rsidRPr="001D5CA6" w:rsidRDefault="00686B97" w:rsidP="00686B97">
      <w:pPr>
        <w:pStyle w:val="berschrift4"/>
      </w:pPr>
      <w:bookmarkStart w:id="161" w:name="_Toc67928367"/>
      <w:bookmarkStart w:id="162" w:name="_Toc68001566"/>
      <w:bookmarkStart w:id="163" w:name="_Toc68589593"/>
      <w:bookmarkStart w:id="164" w:name="_Toc69800294"/>
      <w:r w:rsidRPr="001D5CA6">
        <w:t>DAP Link</w:t>
      </w:r>
      <w:bookmarkEnd w:id="161"/>
      <w:bookmarkEnd w:id="162"/>
      <w:bookmarkEnd w:id="163"/>
      <w:bookmarkEnd w:id="164"/>
    </w:p>
    <w:p w14:paraId="7C3FA4C1" w14:textId="77777777" w:rsidR="00686B97" w:rsidRDefault="00686B97" w:rsidP="00686B97">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 mit einer Baudrate von 9600.</w:t>
      </w:r>
    </w:p>
    <w:p w14:paraId="30A0882F" w14:textId="77777777" w:rsidR="00686B97" w:rsidRPr="00ED47AF" w:rsidRDefault="00686B97" w:rsidP="00686B97">
      <w:pPr>
        <w:pStyle w:val="Standard1"/>
        <w:rPr>
          <w:sz w:val="24"/>
        </w:rPr>
      </w:pPr>
    </w:p>
    <w:p w14:paraId="19954785" w14:textId="77777777" w:rsidR="00686B97" w:rsidRPr="001D5CA6" w:rsidRDefault="00686B97" w:rsidP="00686B97">
      <w:pPr>
        <w:pStyle w:val="berschrift4"/>
      </w:pPr>
      <w:bookmarkStart w:id="165" w:name="_Toc67928368"/>
      <w:bookmarkStart w:id="166" w:name="_Toc68001567"/>
      <w:bookmarkStart w:id="167" w:name="_Toc68589594"/>
      <w:bookmarkStart w:id="168" w:name="_Toc69800295"/>
      <w:r w:rsidRPr="001D5CA6">
        <w:t>Bluetooth</w:t>
      </w:r>
      <w:bookmarkEnd w:id="165"/>
      <w:bookmarkEnd w:id="166"/>
      <w:bookmarkEnd w:id="167"/>
      <w:bookmarkEnd w:id="168"/>
    </w:p>
    <w:p w14:paraId="0EE587FF" w14:textId="77777777" w:rsidR="00686B97" w:rsidRDefault="00686B97" w:rsidP="00686B97">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 mit einer Baudrate von 9600.</w:t>
      </w:r>
    </w:p>
    <w:p w14:paraId="169EEA7A" w14:textId="77777777" w:rsidR="00686B97" w:rsidRDefault="00686B97" w:rsidP="00686B97">
      <w:pPr>
        <w:spacing w:line="240" w:lineRule="auto"/>
        <w:rPr>
          <w:bCs/>
          <w:i/>
          <w:szCs w:val="28"/>
        </w:rPr>
      </w:pPr>
    </w:p>
    <w:p w14:paraId="6995FD92" w14:textId="77777777" w:rsidR="00686B97" w:rsidRPr="001D5CA6" w:rsidRDefault="00686B97" w:rsidP="00686B97">
      <w:pPr>
        <w:pStyle w:val="berschrift4"/>
      </w:pPr>
      <w:bookmarkStart w:id="169" w:name="_Toc67928369"/>
      <w:bookmarkStart w:id="170" w:name="_Toc68001568"/>
      <w:bookmarkStart w:id="171" w:name="_Toc68589595"/>
      <w:bookmarkStart w:id="172" w:name="_Toc69800296"/>
      <w:r w:rsidRPr="001D5CA6">
        <w:t>WLAN</w:t>
      </w:r>
      <w:bookmarkEnd w:id="169"/>
      <w:bookmarkEnd w:id="170"/>
      <w:bookmarkEnd w:id="171"/>
      <w:bookmarkEnd w:id="172"/>
    </w:p>
    <w:p w14:paraId="3A2DAD2B" w14:textId="77777777" w:rsidR="00686B97" w:rsidRPr="00ED47AF" w:rsidRDefault="00686B97" w:rsidP="00686B97">
      <w:pPr>
        <w:pStyle w:val="Standard1"/>
        <w:rPr>
          <w:sz w:val="24"/>
        </w:rPr>
      </w:pPr>
      <w:r w:rsidRPr="00ED47AF">
        <w:rPr>
          <w:sz w:val="24"/>
        </w:rPr>
        <w:t>Das ESP8266 Modul ermöglicht die Kommunikation über eine TCP-Verbindung, die die TCP-Pakete über WLAN sendet und empfängt.</w:t>
      </w:r>
    </w:p>
    <w:p w14:paraId="05593061" w14:textId="77777777" w:rsidR="00686B97" w:rsidRPr="00ED47AF" w:rsidRDefault="00686B97" w:rsidP="00686B97">
      <w:pPr>
        <w:pStyle w:val="Standard1"/>
        <w:rPr>
          <w:sz w:val="24"/>
        </w:rPr>
      </w:pPr>
      <w:r w:rsidRPr="00ED47AF">
        <w:rPr>
          <w:sz w:val="24"/>
        </w:rPr>
        <w:t xml:space="preserve">Allerdings müssen dazu einige Details über die zu verwendende Verbindung in die </w:t>
      </w:r>
      <w:r>
        <w:rPr>
          <w:sz w:val="24"/>
        </w:rPr>
        <w:t>Konfigurations-headerdatei</w:t>
      </w:r>
      <w:r w:rsidRPr="00ED47AF">
        <w:rPr>
          <w:sz w:val="24"/>
        </w:rPr>
        <w:t xml:space="preserve"> des Programms Eingetragen werden:</w:t>
      </w:r>
    </w:p>
    <w:p w14:paraId="49A19FFA" w14:textId="77777777" w:rsidR="00686B97" w:rsidRPr="00ED47AF" w:rsidRDefault="00686B97" w:rsidP="00686B97">
      <w:pPr>
        <w:pStyle w:val="Standard1"/>
        <w:numPr>
          <w:ilvl w:val="0"/>
          <w:numId w:val="6"/>
        </w:numPr>
        <w:rPr>
          <w:sz w:val="24"/>
        </w:rPr>
      </w:pPr>
      <w:r w:rsidRPr="00ED47AF">
        <w:rPr>
          <w:sz w:val="24"/>
        </w:rPr>
        <w:t>SSID des WLAN Access Points</w:t>
      </w:r>
    </w:p>
    <w:p w14:paraId="58831023" w14:textId="77777777" w:rsidR="00686B97" w:rsidRPr="00ED47AF" w:rsidRDefault="00686B97" w:rsidP="00686B97">
      <w:pPr>
        <w:pStyle w:val="Standard1"/>
        <w:numPr>
          <w:ilvl w:val="0"/>
          <w:numId w:val="6"/>
        </w:numPr>
        <w:rPr>
          <w:sz w:val="24"/>
        </w:rPr>
      </w:pPr>
      <w:r w:rsidRPr="00ED47AF">
        <w:rPr>
          <w:sz w:val="24"/>
        </w:rPr>
        <w:t>Password für das WLAN-Netzwerk</w:t>
      </w:r>
    </w:p>
    <w:p w14:paraId="370EF225" w14:textId="77777777" w:rsidR="00686B97" w:rsidRPr="00ED47AF" w:rsidRDefault="00686B97" w:rsidP="00686B97">
      <w:pPr>
        <w:pStyle w:val="Standard1"/>
        <w:numPr>
          <w:ilvl w:val="0"/>
          <w:numId w:val="6"/>
        </w:numPr>
        <w:rPr>
          <w:sz w:val="24"/>
        </w:rPr>
      </w:pPr>
      <w:r w:rsidRPr="00ED47AF">
        <w:rPr>
          <w:sz w:val="24"/>
        </w:rPr>
        <w:t>IP Adresse der Swarm Control</w:t>
      </w:r>
    </w:p>
    <w:p w14:paraId="536C50B4" w14:textId="77777777" w:rsidR="00686B97" w:rsidRPr="00ED47AF" w:rsidRDefault="00686B97" w:rsidP="00686B97">
      <w:pPr>
        <w:pStyle w:val="Standard1"/>
        <w:numPr>
          <w:ilvl w:val="0"/>
          <w:numId w:val="6"/>
        </w:numPr>
        <w:rPr>
          <w:sz w:val="24"/>
        </w:rPr>
      </w:pPr>
      <w:r w:rsidRPr="00ED47AF">
        <w:rPr>
          <w:sz w:val="24"/>
        </w:rPr>
        <w:t>TCP Port der Swarm Control</w:t>
      </w:r>
    </w:p>
    <w:p w14:paraId="7D60EC5E" w14:textId="77777777" w:rsidR="00686B97" w:rsidRPr="00ED47AF" w:rsidRDefault="00686B97" w:rsidP="00686B97">
      <w:pPr>
        <w:pStyle w:val="Standard1"/>
        <w:rPr>
          <w:sz w:val="24"/>
        </w:rPr>
      </w:pPr>
    </w:p>
    <w:p w14:paraId="0A58D055" w14:textId="77777777" w:rsidR="00686B97" w:rsidRPr="00ED47AF" w:rsidRDefault="00686B97" w:rsidP="00686B97">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0C3CFBDD" w14:textId="77777777" w:rsidR="00686B97" w:rsidRPr="00ED47AF" w:rsidRDefault="00686B97" w:rsidP="00686B97">
      <w:pPr>
        <w:pStyle w:val="Standard1"/>
        <w:rPr>
          <w:sz w:val="24"/>
        </w:rPr>
      </w:pPr>
      <w:r>
        <w:rPr>
          <w:sz w:val="24"/>
        </w:rPr>
        <w:t>Da das WLAN Modul die AT-Kommandos benötigt, hätte die abstrakte interface-Klasse verwendet werden sollen. Aus Zeit- und Lizenzgründen konnte das WLAN Modul nicht implementiert werden, weshalb die vorherige Version mit funktionierender WLAN-Ansteuerung mitgeliefert wurde.</w:t>
      </w:r>
    </w:p>
    <w:p w14:paraId="1A96FC7E" w14:textId="77777777" w:rsidR="00686B97" w:rsidRPr="00ED47AF" w:rsidRDefault="00686B97" w:rsidP="00686B97">
      <w:pPr>
        <w:rPr>
          <w:rFonts w:cs="Arial"/>
        </w:rPr>
      </w:pPr>
    </w:p>
    <w:p w14:paraId="2D6131E2" w14:textId="77777777" w:rsidR="00686B97" w:rsidRPr="00AF170A" w:rsidRDefault="00686B97" w:rsidP="00686B97">
      <w:pPr>
        <w:pStyle w:val="berschrift3"/>
      </w:pPr>
      <w:bookmarkStart w:id="173" w:name="_Toc67928370"/>
      <w:bookmarkStart w:id="174" w:name="_Toc68001569"/>
      <w:bookmarkStart w:id="175" w:name="_Toc68589596"/>
      <w:bookmarkStart w:id="176" w:name="_Toc69800297"/>
      <w:r w:rsidRPr="00AF170A">
        <w:t>Motor Ansteuerung</w:t>
      </w:r>
      <w:bookmarkEnd w:id="173"/>
      <w:bookmarkEnd w:id="174"/>
      <w:bookmarkEnd w:id="175"/>
      <w:bookmarkEnd w:id="176"/>
    </w:p>
    <w:p w14:paraId="04C38937" w14:textId="77777777" w:rsidR="00686B97" w:rsidRPr="00ED47AF" w:rsidRDefault="00686B97" w:rsidP="00686B97">
      <w:pPr>
        <w:pStyle w:val="Standard1"/>
        <w:rPr>
          <w:sz w:val="24"/>
        </w:rPr>
      </w:pPr>
      <w:r w:rsidRPr="00ED47AF">
        <w:rPr>
          <w:sz w:val="24"/>
        </w:rPr>
        <w:t>Die Ansteuerung der Motoren ist einer der wichtigsten Komponenten der Auto-Software, da dieser Teil dafür verantwortlich ist, dass sich aus Auto bewegt.</w:t>
      </w:r>
    </w:p>
    <w:p w14:paraId="5C73BBDA" w14:textId="77777777" w:rsidR="00686B97" w:rsidRPr="00ED47AF" w:rsidRDefault="00686B97" w:rsidP="00686B97">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5EFA6EDD" w14:textId="77777777" w:rsidR="00686B97" w:rsidRPr="00ED47AF" w:rsidRDefault="00686B97" w:rsidP="00686B97">
      <w:pPr>
        <w:pStyle w:val="Standard1"/>
        <w:rPr>
          <w:sz w:val="24"/>
        </w:rPr>
      </w:pPr>
    </w:p>
    <w:p w14:paraId="487BF7DD" w14:textId="77777777" w:rsidR="00686B97" w:rsidRPr="00ED47AF" w:rsidRDefault="00686B97" w:rsidP="00686B97">
      <w:pPr>
        <w:pStyle w:val="Standard1"/>
        <w:rPr>
          <w:sz w:val="24"/>
        </w:rPr>
      </w:pPr>
    </w:p>
    <w:p w14:paraId="56E0C27C" w14:textId="77777777" w:rsidR="00686B97" w:rsidRPr="00ED47AF" w:rsidRDefault="00686B97" w:rsidP="00686B97">
      <w:pPr>
        <w:pStyle w:val="Standard1"/>
        <w:rPr>
          <w:sz w:val="24"/>
        </w:rPr>
      </w:pPr>
      <w:r w:rsidRPr="00ED47AF">
        <w:rPr>
          <w:noProof/>
          <w:sz w:val="24"/>
        </w:rPr>
        <w:lastRenderedPageBreak/>
        <w:drawing>
          <wp:inline distT="0" distB="0" distL="0" distR="0" wp14:anchorId="3F595F8F" wp14:editId="0B7DE6B5">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59448" cy="3734437"/>
                    </a:xfrm>
                    <a:prstGeom prst="rect">
                      <a:avLst/>
                    </a:prstGeom>
                    <a:noFill/>
                    <a:ln>
                      <a:noFill/>
                      <a:prstDash/>
                    </a:ln>
                  </pic:spPr>
                </pic:pic>
              </a:graphicData>
            </a:graphic>
          </wp:inline>
        </w:drawing>
      </w:r>
    </w:p>
    <w:p w14:paraId="0791E9CA" w14:textId="77777777" w:rsidR="00686B97" w:rsidRPr="00ED47AF" w:rsidRDefault="00686B97" w:rsidP="00686B97">
      <w:pPr>
        <w:shd w:val="clear" w:color="auto" w:fill="FFFFFF"/>
        <w:spacing w:line="285" w:lineRule="atLeast"/>
        <w:rPr>
          <w:rFonts w:eastAsia="Arial" w:cs="Arial"/>
        </w:rPr>
      </w:pPr>
    </w:p>
    <w:p w14:paraId="03C29C97" w14:textId="77777777" w:rsidR="00686B97" w:rsidRPr="00ED47AF" w:rsidRDefault="00686B97" w:rsidP="00686B97">
      <w:pPr>
        <w:shd w:val="clear" w:color="auto" w:fill="FFFFFF"/>
        <w:spacing w:line="285" w:lineRule="atLeast"/>
        <w:rPr>
          <w:rFonts w:eastAsia="Arial" w:cs="Arial"/>
        </w:rPr>
      </w:pPr>
    </w:p>
    <w:p w14:paraId="5BFDF4CA" w14:textId="77777777" w:rsidR="00686B97" w:rsidRPr="00ED47AF" w:rsidRDefault="00686B97" w:rsidP="00686B97">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38A4E278" w14:textId="77777777" w:rsidR="00686B97" w:rsidRPr="00ED47AF" w:rsidRDefault="00686B97" w:rsidP="00686B97">
      <w:pPr>
        <w:shd w:val="clear" w:color="auto" w:fill="FFFFFF"/>
        <w:spacing w:line="285" w:lineRule="atLeast"/>
        <w:rPr>
          <w:rFonts w:eastAsia="Arial" w:cs="Arial"/>
        </w:rPr>
      </w:pPr>
    </w:p>
    <w:p w14:paraId="2890DD74" w14:textId="77777777" w:rsidR="00686B97" w:rsidRDefault="00686B97" w:rsidP="00686B97">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88C6608" w14:textId="77777777" w:rsidR="00686B97" w:rsidRDefault="00686B97" w:rsidP="00686B97">
      <w:pPr>
        <w:shd w:val="clear" w:color="auto" w:fill="FFFFFF"/>
        <w:spacing w:line="285" w:lineRule="atLeast"/>
        <w:rPr>
          <w:rFonts w:eastAsia="Arial" w:cs="Arial"/>
        </w:rPr>
      </w:pPr>
    </w:p>
    <w:p w14:paraId="1D33384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motor_feedback_handler</w:t>
      </w:r>
      <w:r w:rsidRPr="000642C9">
        <w:rPr>
          <w:rFonts w:ascii="Consolas" w:hAnsi="Consolas"/>
          <w:color w:val="000000"/>
          <w:sz w:val="21"/>
          <w:szCs w:val="21"/>
          <w:lang w:eastAsia="de-AT"/>
        </w:rPr>
        <w:t>(</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*arg)</w:t>
      </w:r>
    </w:p>
    <w:p w14:paraId="5102701A"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659388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for</w:t>
      </w:r>
      <w:r w:rsidRPr="000642C9">
        <w:rPr>
          <w:rFonts w:ascii="Consolas" w:hAnsi="Consolas"/>
          <w:color w:val="000000"/>
          <w:sz w:val="21"/>
          <w:szCs w:val="21"/>
          <w:lang w:eastAsia="de-AT"/>
        </w:rPr>
        <w:t>(;;)</w:t>
      </w:r>
    </w:p>
    <w:p w14:paraId="67F2693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9BB750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_base_speed_left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0784F4F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12B691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010273C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_counter_ttd -= (_counter_left + _counter_right)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56206AE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if</w:t>
      </w:r>
      <w:r w:rsidRPr="000642C9">
        <w:rPr>
          <w:rFonts w:ascii="Consolas" w:hAnsi="Consolas"/>
          <w:color w:val="000000"/>
          <w:sz w:val="21"/>
          <w:szCs w:val="21"/>
          <w:lang w:eastAsia="de-AT"/>
        </w:rPr>
        <w:t>(_counter_ttd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motor_stop</w:t>
      </w:r>
      <w:r w:rsidRPr="000642C9">
        <w:rPr>
          <w:rFonts w:ascii="Consolas" w:hAnsi="Consolas"/>
          <w:color w:val="000000"/>
          <w:sz w:val="21"/>
          <w:szCs w:val="21"/>
          <w:lang w:eastAsia="de-AT"/>
        </w:rPr>
        <w:t>();</w:t>
      </w:r>
    </w:p>
    <w:p w14:paraId="34B17F4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186B981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_counter_left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72B5612C"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_counter_right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335DBA2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motor_update_speed</w:t>
      </w:r>
      <w:r w:rsidRPr="000642C9">
        <w:rPr>
          <w:rFonts w:ascii="Consolas" w:hAnsi="Consolas"/>
          <w:color w:val="000000"/>
          <w:sz w:val="21"/>
          <w:szCs w:val="21"/>
          <w:lang w:eastAsia="de-AT"/>
        </w:rPr>
        <w:t>();</w:t>
      </w:r>
    </w:p>
    <w:p w14:paraId="2DBAB2F3"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osDelay</w:t>
      </w:r>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6E6FCCC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20FA01F"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3C7E9729" w14:textId="77777777" w:rsidR="00686B97" w:rsidRDefault="00686B97" w:rsidP="00686B97">
      <w:pPr>
        <w:shd w:val="clear" w:color="auto" w:fill="FFFFFF"/>
        <w:spacing w:line="285" w:lineRule="atLeast"/>
        <w:rPr>
          <w:rFonts w:eastAsia="Arial" w:cs="Arial"/>
        </w:rPr>
      </w:pPr>
    </w:p>
    <w:p w14:paraId="5DF3D1E0" w14:textId="18F9DBBB" w:rsidR="00686B97" w:rsidRDefault="00686B97" w:rsidP="00A8342D">
      <w:pPr>
        <w:spacing w:line="240" w:lineRule="auto"/>
        <w:rPr>
          <w:rFonts w:eastAsia="Arial" w:cs="Arial"/>
        </w:rPr>
      </w:pPr>
      <w:r>
        <w:rPr>
          <w:rFonts w:eastAsia="Arial" w:cs="Arial"/>
        </w:rPr>
        <w:t xml:space="preserve">Dieser Programmteil ändert den Duty-Cycle der Motor-PWM-Signale, sodass das Fahrzeug gerader Fährt. </w:t>
      </w:r>
      <w:r>
        <w:rPr>
          <w:rFonts w:eastAsia="Arial" w:cs="Arial"/>
        </w:rPr>
        <w:br w:type="page"/>
      </w:r>
    </w:p>
    <w:p w14:paraId="6DC7719D" w14:textId="77777777" w:rsidR="00686B97" w:rsidRDefault="00686B97" w:rsidP="00686B97">
      <w:pPr>
        <w:pStyle w:val="berschrift1"/>
        <w:rPr>
          <w:rFonts w:eastAsia="Arial"/>
        </w:rPr>
      </w:pPr>
      <w:bookmarkStart w:id="177" w:name="_Toc68589597"/>
      <w:bookmarkStart w:id="178" w:name="_Toc69800298"/>
      <w:r>
        <w:rPr>
          <w:rFonts w:eastAsia="Arial"/>
        </w:rPr>
        <w:lastRenderedPageBreak/>
        <w:t>Swarm Control</w:t>
      </w:r>
      <w:bookmarkEnd w:id="177"/>
      <w:bookmarkEnd w:id="178"/>
    </w:p>
    <w:p w14:paraId="175E7BD0" w14:textId="77777777" w:rsidR="00686B97" w:rsidRPr="008A76C1" w:rsidRDefault="00686B97" w:rsidP="00686B97">
      <w:pPr>
        <w:rPr>
          <w:rFonts w:eastAsia="Arial"/>
        </w:rPr>
      </w:pPr>
      <w:r>
        <w:rPr>
          <w:rFonts w:eastAsia="Arial"/>
          <w:noProof/>
        </w:rPr>
        <w:drawing>
          <wp:inline distT="0" distB="0" distL="0" distR="0" wp14:anchorId="244F91E3" wp14:editId="78086DBD">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781425" cy="1714500"/>
                    </a:xfrm>
                    <a:prstGeom prst="rect">
                      <a:avLst/>
                    </a:prstGeom>
                  </pic:spPr>
                </pic:pic>
              </a:graphicData>
            </a:graphic>
          </wp:inline>
        </w:drawing>
      </w:r>
    </w:p>
    <w:p w14:paraId="1EC0A412" w14:textId="77777777" w:rsidR="00686B97" w:rsidRDefault="00686B97" w:rsidP="00686B97">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5F630148" w14:textId="77777777" w:rsidR="00686B97" w:rsidRDefault="00686B97" w:rsidP="00686B97">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351094" w14:textId="77777777" w:rsidR="00686B97" w:rsidRDefault="00686B97" w:rsidP="00686B97">
      <w:pPr>
        <w:rPr>
          <w:rFonts w:eastAsia="Arial"/>
        </w:rPr>
      </w:pPr>
    </w:p>
    <w:p w14:paraId="32C9ED69" w14:textId="77777777" w:rsidR="00686B97" w:rsidRDefault="00686B97" w:rsidP="00686B97">
      <w:pPr>
        <w:rPr>
          <w:rFonts w:eastAsia="Arial"/>
        </w:rPr>
      </w:pPr>
      <w:r>
        <w:rPr>
          <w:rFonts w:eastAsia="Arial"/>
          <w:noProof/>
        </w:rPr>
        <w:drawing>
          <wp:inline distT="0" distB="0" distL="0" distR="0" wp14:anchorId="5D5FDA9D" wp14:editId="7666F081">
            <wp:extent cx="4810125" cy="876300"/>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rcRect b="55122"/>
                    <a:stretch/>
                  </pic:blipFill>
                  <pic:spPr bwMode="auto">
                    <a:xfrm>
                      <a:off x="0" y="0"/>
                      <a:ext cx="4810125" cy="876300"/>
                    </a:xfrm>
                    <a:prstGeom prst="rect">
                      <a:avLst/>
                    </a:prstGeom>
                    <a:ln>
                      <a:noFill/>
                    </a:ln>
                    <a:extLst>
                      <a:ext uri="{53640926-AAD7-44D8-BBD7-CCE9431645EC}">
                        <a14:shadowObscured xmlns:a14="http://schemas.microsoft.com/office/drawing/2010/main"/>
                      </a:ext>
                    </a:extLst>
                  </pic:spPr>
                </pic:pic>
              </a:graphicData>
            </a:graphic>
          </wp:inline>
        </w:drawing>
      </w:r>
    </w:p>
    <w:p w14:paraId="07A5A180" w14:textId="77777777" w:rsidR="00686B97" w:rsidRDefault="00686B97" w:rsidP="00686B97">
      <w:pPr>
        <w:rPr>
          <w:rFonts w:eastAsia="Arial"/>
        </w:rPr>
      </w:pPr>
    </w:p>
    <w:p w14:paraId="7831627F" w14:textId="77777777" w:rsidR="00686B97" w:rsidRDefault="00686B97" w:rsidP="00686B97">
      <w:pPr>
        <w:rPr>
          <w:rFonts w:eastAsia="Arial"/>
        </w:rPr>
      </w:pPr>
      <w:r>
        <w:rPr>
          <w:rFonts w:eastAsia="Arial"/>
        </w:rPr>
        <w:t>Hier ist die genauere Software-Architektur der Datenübertragung der Swarm Control. Der linke Block ist der µC mit der Fahrzeugsoftware. Der Block danebem ist die Hardwaremäßige Verbindung mit dem PC, die vom PC-Betriebssystem (Windows) behandelt wird. Diese Daten werden mit python zu einem TCP/IP Interface „getunnelt“ (Daten von der Seriellen Schnittstelle wird 1:1 auf eine TCP-Verbindung gesendet und umgekehrt). Die Swarm Control ist dafür zuständig, die Fahrzeug-Befehls-Pakete auf für die Fahrzeuge verständliche Befehle umzubauen und zu senden.</w:t>
      </w:r>
    </w:p>
    <w:p w14:paraId="199C886B" w14:textId="77777777" w:rsidR="00686B97" w:rsidRDefault="00686B97" w:rsidP="00686B97">
      <w:pPr>
        <w:spacing w:line="240" w:lineRule="auto"/>
        <w:rPr>
          <w:rFonts w:eastAsia="Arial"/>
        </w:rPr>
      </w:pPr>
      <w:r>
        <w:rPr>
          <w:rFonts w:eastAsia="Arial"/>
        </w:rPr>
        <w:br w:type="page"/>
      </w:r>
    </w:p>
    <w:p w14:paraId="252A221A" w14:textId="77777777" w:rsidR="00686B97" w:rsidRDefault="00686B97" w:rsidP="00686B97">
      <w:pPr>
        <w:rPr>
          <w:rFonts w:eastAsia="Arial"/>
        </w:rPr>
      </w:pPr>
    </w:p>
    <w:p w14:paraId="5C6AFFE2" w14:textId="77777777" w:rsidR="00686B97" w:rsidRDefault="00686B97" w:rsidP="00686B97">
      <w:pPr>
        <w:rPr>
          <w:rFonts w:eastAsia="Arial"/>
        </w:rPr>
      </w:pPr>
    </w:p>
    <w:p w14:paraId="0FE76309"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FF"/>
          <w:sz w:val="21"/>
          <w:szCs w:val="21"/>
          <w:lang w:eastAsia="de-AT"/>
        </w:rPr>
        <w:t>int</w:t>
      </w:r>
      <w:r w:rsidRPr="004F15C6">
        <w:rPr>
          <w:rFonts w:ascii="Consolas" w:hAnsi="Consolas"/>
          <w:color w:val="000000"/>
          <w:sz w:val="21"/>
          <w:szCs w:val="21"/>
          <w:lang w:eastAsia="de-AT"/>
        </w:rPr>
        <w:t> </w:t>
      </w:r>
      <w:r w:rsidRPr="004F15C6">
        <w:rPr>
          <w:rFonts w:ascii="Consolas" w:hAnsi="Consolas"/>
          <w:color w:val="795E26"/>
          <w:sz w:val="21"/>
          <w:szCs w:val="21"/>
          <w:lang w:eastAsia="de-AT"/>
        </w:rPr>
        <w:t>main</w:t>
      </w:r>
      <w:r w:rsidRPr="004F15C6">
        <w:rPr>
          <w:rFonts w:ascii="Consolas" w:hAnsi="Consolas"/>
          <w:color w:val="000000"/>
          <w:sz w:val="21"/>
          <w:szCs w:val="21"/>
          <w:lang w:eastAsia="de-AT"/>
        </w:rPr>
        <w:t>()</w:t>
      </w:r>
    </w:p>
    <w:p w14:paraId="3ACF1342"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SwarmCommandHandler</w:t>
      </w: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p>
    <w:p w14:paraId="35228D4A"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//if(std::system("python ../../../tcptocom.py --port 10010 --comports COM6") == 0)</w:t>
      </w:r>
    </w:p>
    <w:p w14:paraId="09932036"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6C47604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09465C04"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r w:rsidRPr="004F15C6">
        <w:rPr>
          <w:rFonts w:ascii="Consolas" w:hAnsi="Consolas"/>
          <w:color w:val="000000"/>
          <w:sz w:val="21"/>
          <w:szCs w:val="21"/>
          <w:lang w:eastAsia="de-AT"/>
        </w:rPr>
        <w:t>();</w:t>
      </w:r>
    </w:p>
    <w:p w14:paraId="6B44CA9C"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AF00DB"/>
          <w:sz w:val="21"/>
          <w:szCs w:val="21"/>
          <w:lang w:eastAsia="de-AT"/>
        </w:rPr>
        <w:t>return</w:t>
      </w:r>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91DB59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13CD1417" w14:textId="77777777" w:rsidR="00686B97" w:rsidRDefault="00686B97" w:rsidP="00686B97">
      <w:pPr>
        <w:rPr>
          <w:rFonts w:eastAsia="Arial"/>
        </w:rPr>
      </w:pPr>
    </w:p>
    <w:p w14:paraId="3D8877D8" w14:textId="77777777" w:rsidR="00686B97" w:rsidRDefault="00686B97" w:rsidP="00686B97">
      <w:pPr>
        <w:rPr>
          <w:rFonts w:eastAsia="Arial"/>
        </w:rPr>
      </w:pPr>
      <w:r>
        <w:rPr>
          <w:rFonts w:eastAsia="Arial"/>
        </w:rPr>
        <w:t xml:space="preserve">Dieser C++ Programm nimmt eine TCP-Verbindung (von der Visualisierung) an und setzt die Fahrzeug-Befehls-Pakete auf für die Fahrzeuge verständliche Befehle um. </w:t>
      </w:r>
    </w:p>
    <w:p w14:paraId="376A69DE" w14:textId="77777777" w:rsidR="00686B97" w:rsidRPr="001E7B94" w:rsidRDefault="00686B97" w:rsidP="00686B97">
      <w:pPr>
        <w:rPr>
          <w:rFonts w:eastAsia="Arial"/>
        </w:rPr>
      </w:pPr>
    </w:p>
    <w:p w14:paraId="086C3FAB"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FF"/>
          <w:sz w:val="21"/>
          <w:szCs w:val="21"/>
          <w:lang w:eastAsia="de-AT"/>
        </w:rPr>
        <w:t>void</w:t>
      </w:r>
      <w:r w:rsidRPr="003568DA">
        <w:rPr>
          <w:rFonts w:ascii="Consolas" w:hAnsi="Consolas"/>
          <w:color w:val="000000"/>
          <w:sz w:val="21"/>
          <w:szCs w:val="21"/>
          <w:lang w:eastAsia="de-AT"/>
        </w:rPr>
        <w:t> </w:t>
      </w:r>
      <w:r w:rsidRPr="003568DA">
        <w:rPr>
          <w:rFonts w:ascii="Consolas" w:hAnsi="Consolas"/>
          <w:color w:val="795E26"/>
          <w:sz w:val="21"/>
          <w:szCs w:val="21"/>
          <w:lang w:eastAsia="de-AT"/>
        </w:rPr>
        <w:t>send_str</w:t>
      </w:r>
      <w:r w:rsidRPr="003568DA">
        <w:rPr>
          <w:rFonts w:ascii="Consolas" w:hAnsi="Consolas"/>
          <w:color w:val="000000"/>
          <w:sz w:val="21"/>
          <w:szCs w:val="21"/>
          <w:lang w:eastAsia="de-AT"/>
        </w:rPr>
        <w:t>(</w:t>
      </w:r>
      <w:r w:rsidRPr="003568DA">
        <w:rPr>
          <w:rFonts w:ascii="Consolas" w:hAnsi="Consolas"/>
          <w:color w:val="0000FF"/>
          <w:sz w:val="21"/>
          <w:szCs w:val="21"/>
          <w:lang w:eastAsia="de-AT"/>
        </w:rPr>
        <w:t>const</w:t>
      </w:r>
      <w:r w:rsidRPr="003568DA">
        <w:rPr>
          <w:rFonts w:ascii="Consolas" w:hAnsi="Consolas"/>
          <w:color w:val="000000"/>
          <w:sz w:val="21"/>
          <w:szCs w:val="21"/>
          <w:lang w:eastAsia="de-AT"/>
        </w:rPr>
        <w:t> </w:t>
      </w:r>
      <w:r w:rsidRPr="003568DA">
        <w:rPr>
          <w:rFonts w:ascii="Consolas" w:hAnsi="Consolas"/>
          <w:color w:val="267F99"/>
          <w:sz w:val="21"/>
          <w:szCs w:val="21"/>
          <w:lang w:eastAsia="de-AT"/>
        </w:rPr>
        <w:t>std</w:t>
      </w:r>
      <w:r w:rsidRPr="003568DA">
        <w:rPr>
          <w:rFonts w:ascii="Consolas" w:hAnsi="Consolas"/>
          <w:color w:val="000000"/>
          <w:sz w:val="21"/>
          <w:szCs w:val="21"/>
          <w:lang w:eastAsia="de-AT"/>
        </w:rPr>
        <w:t>::</w:t>
      </w:r>
      <w:r w:rsidRPr="003568DA">
        <w:rPr>
          <w:rFonts w:ascii="Consolas" w:hAnsi="Consolas"/>
          <w:color w:val="267F99"/>
          <w:sz w:val="21"/>
          <w:szCs w:val="21"/>
          <w:lang w:eastAsia="de-AT"/>
        </w:rPr>
        <w:t>string</w:t>
      </w:r>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p>
    <w:p w14:paraId="3BD34AAE"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33E4BA98"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message_t</w:t>
      </w: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68D73AB3"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795E26"/>
          <w:sz w:val="21"/>
          <w:szCs w:val="21"/>
          <w:lang w:eastAsia="de-AT"/>
        </w:rPr>
        <w:t>memset</w:t>
      </w:r>
      <w:r w:rsidRPr="003568DA">
        <w:rPr>
          <w:rFonts w:ascii="Consolas" w:hAnsi="Consolas"/>
          <w:color w:val="000000"/>
          <w:sz w:val="21"/>
          <w:szCs w:val="21"/>
          <w:lang w:eastAsia="de-AT"/>
        </w:rPr>
        <w:t>(&amp;</w:t>
      </w:r>
      <w:r w:rsidRPr="003568DA">
        <w:rPr>
          <w:rFonts w:ascii="Consolas" w:hAnsi="Consolas"/>
          <w:color w:val="001080"/>
          <w:sz w:val="21"/>
          <w:szCs w:val="21"/>
          <w:lang w:eastAsia="de-AT"/>
        </w:rPr>
        <w:t>msg</w:t>
      </w:r>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23F3CAE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r w:rsidRPr="003568DA">
        <w:rPr>
          <w:rFonts w:ascii="Consolas" w:hAnsi="Consolas"/>
          <w:color w:val="000000"/>
          <w:sz w:val="21"/>
          <w:szCs w:val="21"/>
          <w:lang w:eastAsia="de-AT"/>
        </w:rPr>
        <w:t> =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channel</w:t>
      </w:r>
      <w:r w:rsidRPr="003568DA">
        <w:rPr>
          <w:rFonts w:ascii="Consolas" w:hAnsi="Consolas"/>
          <w:color w:val="000000"/>
          <w:sz w:val="21"/>
          <w:szCs w:val="21"/>
          <w:lang w:eastAsia="de-AT"/>
        </w:rPr>
        <w:t>::</w:t>
      </w:r>
      <w:r w:rsidRPr="003568DA">
        <w:rPr>
          <w:rFonts w:ascii="Consolas" w:hAnsi="Consolas"/>
          <w:color w:val="001080"/>
          <w:sz w:val="21"/>
          <w:szCs w:val="21"/>
          <w:lang w:eastAsia="de-AT"/>
        </w:rPr>
        <w:t>string</w:t>
      </w:r>
      <w:r w:rsidRPr="003568DA">
        <w:rPr>
          <w:rFonts w:ascii="Consolas" w:hAnsi="Consolas"/>
          <w:color w:val="000000"/>
          <w:sz w:val="21"/>
          <w:szCs w:val="21"/>
          <w:lang w:eastAsia="de-AT"/>
        </w:rPr>
        <w:t>;</w:t>
      </w:r>
    </w:p>
    <w:p w14:paraId="5ABCE77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r w:rsidRPr="003568DA">
        <w:rPr>
          <w:rFonts w:ascii="Consolas" w:hAnsi="Consolas"/>
          <w:color w:val="000000"/>
          <w:sz w:val="21"/>
          <w:szCs w:val="21"/>
          <w:lang w:eastAsia="de-AT"/>
        </w:rPr>
        <w:t> =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because of '\0'</w:t>
      </w:r>
    </w:p>
    <w:p w14:paraId="1C09E794"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w:t>
      </w:r>
    </w:p>
    <w:p w14:paraId="4305D695"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00FF"/>
          <w:sz w:val="21"/>
          <w:szCs w:val="21"/>
          <w:lang w:eastAsia="de-AT"/>
        </w:rPr>
        <w:t>this</w:t>
      </w:r>
      <w:r w:rsidRPr="003568DA">
        <w:rPr>
          <w:rFonts w:ascii="Consolas" w:hAnsi="Consolas"/>
          <w:color w:val="000000"/>
          <w:sz w:val="21"/>
          <w:szCs w:val="21"/>
          <w:lang w:eastAsia="de-AT"/>
        </w:rPr>
        <w:t>-&gt;</w:t>
      </w:r>
      <w:r w:rsidRPr="003568DA">
        <w:rPr>
          <w:rFonts w:ascii="Consolas" w:hAnsi="Consolas"/>
          <w:color w:val="795E26"/>
          <w:sz w:val="21"/>
          <w:szCs w:val="21"/>
          <w:lang w:eastAsia="de-AT"/>
        </w:rPr>
        <w:t>send_msg</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5205E659"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4762C477" w14:textId="77777777" w:rsidR="00686B97" w:rsidRDefault="00686B97" w:rsidP="00686B97">
      <w:pPr>
        <w:spacing w:line="240" w:lineRule="auto"/>
        <w:rPr>
          <w:rFonts w:cs="Arial"/>
        </w:rPr>
      </w:pPr>
    </w:p>
    <w:p w14:paraId="3317E4CB" w14:textId="77777777" w:rsidR="00686B97" w:rsidRDefault="00686B97" w:rsidP="00686B97">
      <w:pPr>
        <w:spacing w:line="240" w:lineRule="auto"/>
        <w:rPr>
          <w:rFonts w:cs="Arial"/>
        </w:rPr>
      </w:pPr>
      <w:r>
        <w:rPr>
          <w:rFonts w:cs="Arial"/>
        </w:rPr>
        <w:t>Dieser Code sendet die String-basierten Befehle zum Fahrzeug.</w:t>
      </w:r>
    </w:p>
    <w:p w14:paraId="36B1183D" w14:textId="77777777" w:rsidR="00686B97" w:rsidRDefault="00686B97" w:rsidP="00686B97">
      <w:pPr>
        <w:spacing w:line="240" w:lineRule="auto"/>
        <w:rPr>
          <w:rFonts w:cs="Arial"/>
        </w:rPr>
      </w:pPr>
      <w:r>
        <w:rPr>
          <w:rFonts w:cs="Arial"/>
        </w:rPr>
        <w:br w:type="page"/>
      </w:r>
    </w:p>
    <w:p w14:paraId="42FBA37E" w14:textId="77777777" w:rsidR="00686B97" w:rsidRPr="00ED47AF" w:rsidRDefault="00686B97" w:rsidP="00686B97">
      <w:pPr>
        <w:spacing w:line="240" w:lineRule="auto"/>
        <w:rPr>
          <w:rFonts w:cs="Arial"/>
        </w:rPr>
      </w:pPr>
      <w:r>
        <w:rPr>
          <w:rFonts w:cs="Arial"/>
        </w:rPr>
        <w:lastRenderedPageBreak/>
        <w:t xml:space="preserve"> </w:t>
      </w:r>
    </w:p>
    <w:p w14:paraId="4ABBEF9D"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6E447E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1EA6678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0DE188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1360E51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0742682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9A3234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28CEC4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350397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07B8E7B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5B9D2EE4"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81CC68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42F82F5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463DB6D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489CF8F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length</w:t>
      </w:r>
    </w:p>
    <w:p w14:paraId="49086D9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6361A48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33F1CB5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E12FC4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"bw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1965460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D3C3549"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"fw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69D51AF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2F777F3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16576D5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30B7E93"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5B03958F"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p>
    <w:p w14:paraId="338D65B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5284045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DA7FFF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w:t>
      </w:r>
    </w:p>
    <w:p w14:paraId="21133F3C" w14:textId="77777777" w:rsidR="00686B97" w:rsidRDefault="00686B97" w:rsidP="00686B97">
      <w:pPr>
        <w:spacing w:line="240" w:lineRule="auto"/>
        <w:rPr>
          <w:rFonts w:cs="Arial"/>
        </w:rPr>
      </w:pPr>
    </w:p>
    <w:p w14:paraId="7A6DA37B" w14:textId="77777777" w:rsidR="00686B97" w:rsidRDefault="00686B97" w:rsidP="00686B97">
      <w:pPr>
        <w:spacing w:line="240" w:lineRule="auto"/>
        <w:rPr>
          <w:rFonts w:cs="Arial"/>
        </w:rPr>
      </w:pPr>
      <w:r>
        <w:rPr>
          <w:rFonts w:cs="Arial"/>
        </w:rPr>
        <w:t>Dieser Code baut die Fahrzeug-Befehls-Pakete aus Fahrzeug Befehle um, damit die Fahrzeuge die Befehle verstehen.</w:t>
      </w:r>
    </w:p>
    <w:p w14:paraId="5B2598D9" w14:textId="77777777" w:rsidR="00686B97" w:rsidRDefault="00686B97" w:rsidP="00686B97">
      <w:pPr>
        <w:spacing w:line="240" w:lineRule="auto"/>
        <w:rPr>
          <w:rFonts w:cs="Arial"/>
        </w:rPr>
      </w:pPr>
      <w:r>
        <w:rPr>
          <w:rFonts w:cs="Arial"/>
        </w:rPr>
        <w:t>Es werden die Folgenden Kommandos von den Fahrzeugen erkannt:</w:t>
      </w:r>
    </w:p>
    <w:p w14:paraId="4C659DB7" w14:textId="77777777" w:rsidR="00686B97" w:rsidRDefault="00686B97" w:rsidP="00686B97">
      <w:pPr>
        <w:pStyle w:val="Listenabsatz"/>
        <w:numPr>
          <w:ilvl w:val="0"/>
          <w:numId w:val="13"/>
        </w:numPr>
        <w:spacing w:line="240" w:lineRule="auto"/>
        <w:rPr>
          <w:rFonts w:cs="Arial"/>
        </w:rPr>
      </w:pPr>
      <w:r>
        <w:rPr>
          <w:rFonts w:cs="Arial"/>
        </w:rPr>
        <w:t>fw &lt;d&gt;:</w:t>
      </w:r>
      <w:r>
        <w:rPr>
          <w:rFonts w:cs="Arial"/>
        </w:rPr>
        <w:tab/>
        <w:t>Das Farhzeug fährt &lt;d&gt; cm vorwärts</w:t>
      </w:r>
    </w:p>
    <w:p w14:paraId="716049FF" w14:textId="77777777" w:rsidR="00686B97" w:rsidRDefault="00686B97" w:rsidP="00686B97">
      <w:pPr>
        <w:pStyle w:val="Listenabsatz"/>
        <w:numPr>
          <w:ilvl w:val="0"/>
          <w:numId w:val="13"/>
        </w:numPr>
        <w:spacing w:line="240" w:lineRule="auto"/>
        <w:rPr>
          <w:rFonts w:cs="Arial"/>
        </w:rPr>
      </w:pPr>
      <w:r>
        <w:rPr>
          <w:rFonts w:cs="Arial"/>
        </w:rPr>
        <w:t>bw &lt;d&gt;</w:t>
      </w:r>
      <w:r>
        <w:rPr>
          <w:rFonts w:cs="Arial"/>
        </w:rPr>
        <w:tab/>
        <w:t>Das Fahrzeug fährt &lt;d&gt; cm Rückwärts</w:t>
      </w:r>
    </w:p>
    <w:p w14:paraId="1603B7A5" w14:textId="77777777" w:rsidR="00686B97" w:rsidRDefault="00686B97" w:rsidP="00686B97">
      <w:pPr>
        <w:pStyle w:val="Listenabsatz"/>
        <w:numPr>
          <w:ilvl w:val="0"/>
          <w:numId w:val="13"/>
        </w:numPr>
        <w:spacing w:line="240" w:lineRule="auto"/>
        <w:rPr>
          <w:rFonts w:cs="Arial"/>
        </w:rPr>
      </w:pPr>
      <w:r>
        <w:rPr>
          <w:rFonts w:cs="Arial"/>
        </w:rPr>
        <w:t>rr &lt;a&gt;</w:t>
      </w:r>
      <w:r>
        <w:rPr>
          <w:rFonts w:cs="Arial"/>
        </w:rPr>
        <w:tab/>
      </w:r>
      <w:r>
        <w:rPr>
          <w:rFonts w:cs="Arial"/>
        </w:rPr>
        <w:tab/>
        <w:t>Das Fahrzeug dreht sich &lt;a&gt; grad nach rechts</w:t>
      </w:r>
    </w:p>
    <w:p w14:paraId="27A90019" w14:textId="77777777" w:rsidR="00686B97" w:rsidRDefault="00686B97" w:rsidP="00686B97">
      <w:pPr>
        <w:pStyle w:val="Listenabsatz"/>
        <w:numPr>
          <w:ilvl w:val="0"/>
          <w:numId w:val="13"/>
        </w:numPr>
        <w:spacing w:line="240" w:lineRule="auto"/>
        <w:rPr>
          <w:rFonts w:cs="Arial"/>
        </w:rPr>
      </w:pPr>
      <w:r>
        <w:rPr>
          <w:rFonts w:cs="Arial"/>
        </w:rPr>
        <w:t>rl &lt;a&gt;</w:t>
      </w:r>
      <w:r>
        <w:rPr>
          <w:rFonts w:cs="Arial"/>
        </w:rPr>
        <w:tab/>
      </w:r>
      <w:r>
        <w:rPr>
          <w:rFonts w:cs="Arial"/>
        </w:rPr>
        <w:tab/>
        <w:t>Das Fahrzeug dreht sich &lt;a&gt; grad nach links</w:t>
      </w:r>
    </w:p>
    <w:p w14:paraId="197579AE" w14:textId="77777777" w:rsidR="00686B97" w:rsidRDefault="00686B97" w:rsidP="00686B97">
      <w:pPr>
        <w:pStyle w:val="Listenabsatz"/>
        <w:numPr>
          <w:ilvl w:val="0"/>
          <w:numId w:val="13"/>
        </w:numPr>
        <w:spacing w:line="240" w:lineRule="auto"/>
        <w:rPr>
          <w:rFonts w:cs="Arial"/>
        </w:rPr>
      </w:pPr>
      <w:r>
        <w:rPr>
          <w:rFonts w:cs="Arial"/>
        </w:rPr>
        <w:t>stop</w:t>
      </w:r>
      <w:r>
        <w:rPr>
          <w:rFonts w:cs="Arial"/>
        </w:rPr>
        <w:tab/>
      </w:r>
      <w:r>
        <w:rPr>
          <w:rFonts w:cs="Arial"/>
        </w:rPr>
        <w:tab/>
        <w:t>Das Fahrzeug hält sofort an</w:t>
      </w:r>
    </w:p>
    <w:p w14:paraId="4AC9BD56" w14:textId="77777777" w:rsidR="00686B97" w:rsidRDefault="00686B97" w:rsidP="00686B97">
      <w:pPr>
        <w:spacing w:line="240" w:lineRule="auto"/>
        <w:rPr>
          <w:rFonts w:cs="Arial"/>
        </w:rPr>
      </w:pPr>
      <w:r>
        <w:rPr>
          <w:rFonts w:cs="Arial"/>
        </w:rPr>
        <w:t xml:space="preserve">Richtungen sind aus einer Vogelperspektive auf den Aufbau angegeben. </w:t>
      </w:r>
    </w:p>
    <w:p w14:paraId="38715DC4" w14:textId="77777777" w:rsidR="00686B97" w:rsidRPr="00F14781" w:rsidRDefault="00686B97" w:rsidP="00686B97">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p>
    <w:p w14:paraId="7026F3A7" w14:textId="77777777" w:rsidR="00686B97" w:rsidRDefault="00686B97" w:rsidP="00686B97">
      <w:pPr>
        <w:spacing w:line="240" w:lineRule="auto"/>
        <w:rPr>
          <w:rFonts w:cs="Arial"/>
          <w:b/>
          <w:bCs/>
          <w:sz w:val="32"/>
          <w:szCs w:val="32"/>
        </w:rPr>
      </w:pPr>
      <w:r>
        <w:br w:type="page"/>
      </w:r>
    </w:p>
    <w:p w14:paraId="2E4C29D2" w14:textId="77777777" w:rsidR="00B50FBF" w:rsidRDefault="00B50FBF" w:rsidP="00B50FBF">
      <w:pPr>
        <w:pStyle w:val="berschrift1"/>
      </w:pPr>
      <w:bookmarkStart w:id="179" w:name="_Toc69800299"/>
      <w:r w:rsidRPr="00DE6350">
        <w:lastRenderedPageBreak/>
        <w:t>SvVis</w:t>
      </w:r>
      <w:r>
        <w:t xml:space="preserve"> – Visualisierung - crashkurs</w:t>
      </w:r>
      <w:bookmarkEnd w:id="179"/>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bookmarkStart w:id="180" w:name="_Toc69800300"/>
      <w:r>
        <w:t>Verbindung aufbauen</w:t>
      </w:r>
      <w:bookmarkEnd w:id="180"/>
    </w:p>
    <w:p w14:paraId="5D6A79D2" w14:textId="77777777" w:rsidR="00B50FBF" w:rsidRDefault="00B50FBF" w:rsidP="00B50FBF">
      <w:pPr>
        <w:pStyle w:val="berschrift3"/>
      </w:pPr>
      <w:bookmarkStart w:id="181" w:name="_Toc69800301"/>
      <w:r>
        <w:t>COM-Port</w:t>
      </w:r>
      <w:bookmarkEnd w:id="181"/>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66258703">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48B96B8F">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0C60354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82" w:name="_Toc69800302"/>
      <w:r>
        <w:lastRenderedPageBreak/>
        <w:t>TCP/IP – Verbindung</w:t>
      </w:r>
      <w:bookmarkEnd w:id="182"/>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61E7AC18">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0FC1F860">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1F6244AF">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83" w:name="_Toc69800303"/>
      <w:r>
        <w:lastRenderedPageBreak/>
        <w:t>Daten senden / Empfangen</w:t>
      </w:r>
      <w:bookmarkEnd w:id="183"/>
    </w:p>
    <w:p w14:paraId="639EB62A" w14:textId="77777777" w:rsidR="00B50FBF" w:rsidRDefault="00B50FBF" w:rsidP="00B50FBF">
      <w:r w:rsidRPr="006353A0">
        <w:rPr>
          <w:noProof/>
        </w:rPr>
        <w:drawing>
          <wp:inline distT="0" distB="0" distL="0" distR="0" wp14:anchorId="67B323B5" wp14:editId="17F19DD5">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2B40A6F5">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6A51CFC8">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5F9D1022">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7D6FF56F" w14:textId="4B279750" w:rsidR="00A8342D" w:rsidRDefault="00A8342D" w:rsidP="00B50FBF">
      <w:pPr>
        <w:spacing w:line="240" w:lineRule="auto"/>
        <w:sectPr w:rsidR="00A8342D" w:rsidSect="00A8342D">
          <w:footerReference w:type="default" r:id="rId81"/>
          <w:type w:val="continuous"/>
          <w:pgSz w:w="11906" w:h="16838" w:code="9"/>
          <w:pgMar w:top="1213" w:right="1418" w:bottom="1134" w:left="1418" w:header="709" w:footer="709" w:gutter="0"/>
          <w:cols w:space="708"/>
          <w:docGrid w:linePitch="360"/>
        </w:sectPr>
      </w:pPr>
    </w:p>
    <w:p w14:paraId="1A4D4F77" w14:textId="294CAC05" w:rsidR="00B50FBF" w:rsidRDefault="00B50FBF" w:rsidP="00B50FBF">
      <w:pPr>
        <w:spacing w:line="240" w:lineRule="auto"/>
      </w:pPr>
    </w:p>
    <w:p w14:paraId="1CD0A273" w14:textId="7A699838" w:rsidR="00B413A4" w:rsidRDefault="00B413A4" w:rsidP="00E507B3">
      <w:pPr>
        <w:pStyle w:val="berschrift1"/>
      </w:pPr>
      <w:bookmarkStart w:id="184" w:name="_Toc69800304"/>
      <w:r w:rsidRPr="00AF170A">
        <w:lastRenderedPageBreak/>
        <w:t>Ergebnisse</w:t>
      </w:r>
      <w:bookmarkEnd w:id="70"/>
      <w:bookmarkEnd w:id="184"/>
    </w:p>
    <w:p w14:paraId="4001A2B1" w14:textId="59C7DE7B" w:rsidR="001C2A89" w:rsidRDefault="001C2A89" w:rsidP="001C2A89">
      <w:pPr>
        <w:pStyle w:val="berschrift2"/>
      </w:pPr>
      <w:bookmarkStart w:id="185" w:name="_Toc69800305"/>
      <w:r>
        <w:t>Positionserkennung</w:t>
      </w:r>
      <w:bookmarkEnd w:id="185"/>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2780D872">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berschrift3"/>
      </w:pPr>
      <w:bookmarkStart w:id="186" w:name="_Toc69800306"/>
      <w:r>
        <w:lastRenderedPageBreak/>
        <w:t>Kalibrierung</w:t>
      </w:r>
      <w:bookmarkEnd w:id="186"/>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14FC5D11">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berschrift3"/>
      </w:pPr>
      <w:bookmarkStart w:id="187" w:name="_Toc69800307"/>
      <w:r>
        <w:t>Überprüfung der Erkennung</w:t>
      </w:r>
      <w:bookmarkEnd w:id="187"/>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308B0BE0">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berschrift3"/>
      </w:pPr>
      <w:bookmarkStart w:id="188" w:name="_Toc69800308"/>
      <w:r>
        <w:t>Erkannte Position</w:t>
      </w:r>
      <w:bookmarkEnd w:id="188"/>
    </w:p>
    <w:p w14:paraId="5755EEDA" w14:textId="16B8FB56" w:rsidR="00563D29" w:rsidRPr="00563D29" w:rsidRDefault="00563D29" w:rsidP="00563D29">
      <w:r>
        <w:rPr>
          <w:noProof/>
        </w:rPr>
        <w:drawing>
          <wp:inline distT="0" distB="0" distL="0" distR="0" wp14:anchorId="518ED96C" wp14:editId="61535AC7">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berschrift3"/>
      </w:pPr>
      <w:bookmarkStart w:id="189" w:name="_Toc69800309"/>
      <w:r>
        <w:t>Errechnete Position</w:t>
      </w:r>
      <w:bookmarkEnd w:id="189"/>
    </w:p>
    <w:p w14:paraId="35C9C477" w14:textId="4795B218" w:rsidR="00933F4E" w:rsidRDefault="003005A3" w:rsidP="00644771">
      <w:r>
        <w:rPr>
          <w:noProof/>
        </w:rPr>
        <w:drawing>
          <wp:inline distT="0" distB="0" distL="0" distR="0" wp14:anchorId="26FCBE1E" wp14:editId="55CE6C4B">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berschrift2"/>
      </w:pPr>
      <w:bookmarkStart w:id="190" w:name="_Toc69800310"/>
      <w:r>
        <w:lastRenderedPageBreak/>
        <w:t>Erkennung mehrere Fahrzeuge</w:t>
      </w:r>
      <w:bookmarkEnd w:id="190"/>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6B1D5794">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0F4C8228" w14:textId="77777777" w:rsidR="00A8342D" w:rsidRDefault="00A8342D" w:rsidP="001C2A89">
      <w:pPr>
        <w:sectPr w:rsidR="00A8342D" w:rsidSect="00A8342D">
          <w:footerReference w:type="default" r:id="rId87"/>
          <w:type w:val="continuous"/>
          <w:pgSz w:w="11906" w:h="16838" w:code="9"/>
          <w:pgMar w:top="1213" w:right="1418" w:bottom="1134" w:left="1418" w:header="709" w:footer="709" w:gutter="0"/>
          <w:cols w:space="708"/>
          <w:docGrid w:linePitch="360"/>
        </w:sectPr>
      </w:pPr>
    </w:p>
    <w:p w14:paraId="6BD02845" w14:textId="30D24FCF" w:rsidR="00B3075B" w:rsidRPr="001C2A89" w:rsidRDefault="00B3075B" w:rsidP="001C2A89"/>
    <w:p w14:paraId="64FE75D0" w14:textId="07339637" w:rsidR="001A1802" w:rsidRDefault="001A1802" w:rsidP="001A1802">
      <w:pPr>
        <w:pStyle w:val="berschrift2"/>
      </w:pPr>
      <w:bookmarkStart w:id="191" w:name="_Toc62814933"/>
      <w:bookmarkStart w:id="192" w:name="_Toc64022169"/>
      <w:bookmarkStart w:id="193" w:name="_Toc69800311"/>
      <w:bookmarkStart w:id="194" w:name="_Toc62814934"/>
      <w:r w:rsidRPr="00AF170A">
        <w:lastRenderedPageBreak/>
        <w:t xml:space="preserve">Simulationstest </w:t>
      </w:r>
      <w:bookmarkEnd w:id="191"/>
      <w:bookmarkEnd w:id="192"/>
      <w:r w:rsidR="008C05A2">
        <w:t>mit generierten Pfaden</w:t>
      </w:r>
      <w:bookmarkEnd w:id="193"/>
    </w:p>
    <w:p w14:paraId="17FD4C62" w14:textId="5E7796E9" w:rsidR="008C05A2" w:rsidRDefault="008C05A2" w:rsidP="008C05A2">
      <w:r w:rsidRPr="008C05A2">
        <w:rPr>
          <w:noProof/>
        </w:rPr>
        <w:drawing>
          <wp:inline distT="0" distB="0" distL="0" distR="0" wp14:anchorId="19DABB45" wp14:editId="5FB5BCE7">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/simu generate dreieck.png 0 100</w:t>
      </w:r>
    </w:p>
    <w:p w14:paraId="67134470" w14:textId="06701FAF" w:rsidR="00B3075B" w:rsidRDefault="00B3075B" w:rsidP="00B3075B">
      <w:pPr>
        <w:pStyle w:val="Listenabsatz"/>
        <w:numPr>
          <w:ilvl w:val="0"/>
          <w:numId w:val="13"/>
        </w:numPr>
      </w:pPr>
      <w:r>
        <w:t>dreieck.png ist die Bilddatei, aus der der Pfad generiert werden soll</w:t>
      </w:r>
    </w:p>
    <w:p w14:paraId="6A428619" w14:textId="586C61D5" w:rsidR="00B3075B" w:rsidRDefault="00B3075B" w:rsidP="00B3075B">
      <w:pPr>
        <w:pStyle w:val="Listenabsatz"/>
        <w:numPr>
          <w:ilvl w:val="0"/>
          <w:numId w:val="13"/>
        </w:numPr>
      </w:pPr>
      <w:r>
        <w:t>0 ist die Auto-ID</w:t>
      </w:r>
    </w:p>
    <w:p w14:paraId="0099C1C2" w14:textId="0DD2257B" w:rsidR="00A10DDD" w:rsidRDefault="00B3075B" w:rsidP="00A10DDD">
      <w:pPr>
        <w:pStyle w:val="Listenabsatz"/>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rPr>
          <w:noProof/>
        </w:rPr>
        <w:drawing>
          <wp:inline distT="0" distB="0" distL="0" distR="0" wp14:anchorId="3375E64D" wp14:editId="5A1CD8BC">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rPr>
          <w:noProof/>
        </w:rPr>
        <w:drawing>
          <wp:inline distT="0" distB="0" distL="0" distR="0" wp14:anchorId="4C80B5CE" wp14:editId="1FB396F1">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/simu start eingegeben werden:</w:t>
      </w:r>
    </w:p>
    <w:p w14:paraId="57E63EDC" w14:textId="463E7612" w:rsidR="008C05A2" w:rsidRDefault="008C05A2" w:rsidP="008C05A2">
      <w:r w:rsidRPr="008C05A2">
        <w:rPr>
          <w:noProof/>
        </w:rPr>
        <w:drawing>
          <wp:inline distT="0" distB="0" distL="0" distR="0" wp14:anchorId="31E94B99" wp14:editId="47B24B94">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rPr>
          <w:noProof/>
        </w:rPr>
        <w:drawing>
          <wp:inline distT="0" distB="0" distL="0" distR="0" wp14:anchorId="595B501A" wp14:editId="1E0A572B">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rPr>
          <w:noProof/>
        </w:rPr>
        <w:drawing>
          <wp:inline distT="0" distB="0" distL="0" distR="0" wp14:anchorId="0A21DB39" wp14:editId="0DBEBD67">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rPr>
          <w:noProof/>
        </w:rPr>
        <w:drawing>
          <wp:inline distT="0" distB="0" distL="0" distR="0" wp14:anchorId="33A28203" wp14:editId="6974D568">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berschrift2"/>
      </w:pPr>
      <w:bookmarkStart w:id="195" w:name="_Toc69800312"/>
      <w:r>
        <w:lastRenderedPageBreak/>
        <w:t>Anzeigen realer Positionen</w:t>
      </w:r>
      <w:bookmarkEnd w:id="195"/>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Xrel *  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Pos(y) = yrel *  Breite des 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0.255*2.0m = 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0.732*1.05m= 0.77m</m:t>
        </m:r>
      </m:oMath>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422BF170">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noProof/>
        </w:rPr>
        <w:drawing>
          <wp:inline distT="0" distB="0" distL="0" distR="0" wp14:anchorId="26C2E99B" wp14:editId="2ADA3CCA">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116580"/>
                    </a:xfrm>
                    <a:prstGeom prst="rect">
                      <a:avLst/>
                    </a:prstGeom>
                  </pic:spPr>
                </pic:pic>
              </a:graphicData>
            </a:graphic>
          </wp:inline>
        </w:drawing>
      </w:r>
    </w:p>
    <w:p w14:paraId="3AB06081" w14:textId="77777777" w:rsidR="00A8342D" w:rsidRDefault="00A8342D" w:rsidP="00F64BC2">
      <w:pPr>
        <w:spacing w:line="240" w:lineRule="auto"/>
        <w:rPr>
          <w:rFonts w:cs="Arial"/>
        </w:rPr>
        <w:sectPr w:rsidR="00A8342D" w:rsidSect="00A8342D">
          <w:footerReference w:type="default" r:id="rId96"/>
          <w:type w:val="continuous"/>
          <w:pgSz w:w="11906" w:h="16838" w:code="9"/>
          <w:pgMar w:top="1213" w:right="1418" w:bottom="1134" w:left="1418" w:header="709" w:footer="709" w:gutter="0"/>
          <w:cols w:space="708"/>
          <w:docGrid w:linePitch="360"/>
        </w:sectPr>
      </w:pPr>
    </w:p>
    <w:p w14:paraId="28BA190C" w14:textId="77777777" w:rsidR="00A8342D" w:rsidRDefault="00A8342D" w:rsidP="00F64BC2">
      <w:pPr>
        <w:spacing w:line="240" w:lineRule="auto"/>
        <w:rPr>
          <w:rFonts w:cs="Arial"/>
        </w:rPr>
        <w:sectPr w:rsidR="00A8342D" w:rsidSect="00A8342D">
          <w:type w:val="continuous"/>
          <w:pgSz w:w="11906" w:h="16838" w:code="9"/>
          <w:pgMar w:top="1213" w:right="1418" w:bottom="1134" w:left="1418" w:header="709" w:footer="709" w:gutter="0"/>
          <w:cols w:space="708"/>
          <w:docGrid w:linePitch="360"/>
        </w:sectPr>
      </w:pPr>
    </w:p>
    <w:p w14:paraId="2EC0CD49" w14:textId="1B73135A" w:rsidR="00F64BC2" w:rsidRPr="00F64BC2" w:rsidRDefault="00F64BC2" w:rsidP="00F64BC2">
      <w:pPr>
        <w:spacing w:line="240" w:lineRule="auto"/>
        <w:rPr>
          <w:rFonts w:cs="Arial"/>
        </w:rPr>
      </w:pPr>
    </w:p>
    <w:p w14:paraId="3156275A" w14:textId="77777777" w:rsidR="00BC7279" w:rsidRDefault="00BC7279" w:rsidP="00BC7279">
      <w:pPr>
        <w:pStyle w:val="berschrift2"/>
      </w:pPr>
      <w:bookmarkStart w:id="196" w:name="_Toc69800313"/>
      <w:bookmarkStart w:id="197" w:name="_Toc62814938"/>
      <w:bookmarkEnd w:id="194"/>
      <w:r>
        <w:lastRenderedPageBreak/>
        <w:t>Funktionstest Swarm Control</w:t>
      </w:r>
      <w:bookmarkEnd w:id="196"/>
    </w:p>
    <w:p w14:paraId="51306955" w14:textId="77777777" w:rsidR="00BC7279" w:rsidRDefault="00BC7279" w:rsidP="00BC7279">
      <w:pPr>
        <w:pStyle w:val="berschrift3"/>
      </w:pPr>
      <w:bookmarkStart w:id="198" w:name="_Toc69800314"/>
      <w:r>
        <w:t>Funktionstest Kommunikation mit Fahrzeug</w:t>
      </w:r>
      <w:bookmarkEnd w:id="198"/>
    </w:p>
    <w:p w14:paraId="4945C037" w14:textId="77777777" w:rsidR="00BC7279" w:rsidRDefault="00BC7279" w:rsidP="00BC7279">
      <w:r>
        <w:t>Um die Kommunikation mit dem Fahrzeug zu testen, wird die SvVis-Applikation über eine COM-Verbindung verwendet. Am Fahrzeug wird das Bluetooth-Modul oder der DAP-Link angesprochen.</w:t>
      </w:r>
    </w:p>
    <w:p w14:paraId="13EBCBC2" w14:textId="77777777" w:rsidR="00BC7279" w:rsidRDefault="00BC7279" w:rsidP="00BC7279"/>
    <w:p w14:paraId="57F499C8" w14:textId="77777777" w:rsidR="00BC7279" w:rsidRDefault="00BC7279" w:rsidP="00BC7279">
      <w:r>
        <w:rPr>
          <w:noProof/>
        </w:rPr>
        <w:drawing>
          <wp:inline distT="0" distB="0" distL="0" distR="0" wp14:anchorId="57667ED6" wp14:editId="115AE8D4">
            <wp:extent cx="4810125" cy="1952625"/>
            <wp:effectExtent l="0" t="0" r="9525" b="952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810125" cy="1952625"/>
                    </a:xfrm>
                    <a:prstGeom prst="rect">
                      <a:avLst/>
                    </a:prstGeom>
                  </pic:spPr>
                </pic:pic>
              </a:graphicData>
            </a:graphic>
          </wp:inline>
        </w:drawing>
      </w:r>
    </w:p>
    <w:p w14:paraId="5DBC725C" w14:textId="77777777" w:rsidR="00BC7279" w:rsidRDefault="00BC7279" w:rsidP="00BC7279">
      <w:r>
        <w:t>Für diesen Funktionstest wird die Rohe Kommunikation („help“-Befehl) getestet.</w:t>
      </w:r>
    </w:p>
    <w:p w14:paraId="217C120F" w14:textId="63383833" w:rsidR="00BC7279" w:rsidRDefault="00BC7279" w:rsidP="00BC7279">
      <w:r>
        <w:t>Die SvVis-Blöcke mit der gestrichelten Linie sind nur für den Funktionstest zu verwenden.</w:t>
      </w:r>
    </w:p>
    <w:p w14:paraId="7ED0E1E7" w14:textId="2E7751E8" w:rsidR="00770D60" w:rsidRDefault="00770D60" w:rsidP="00BC7279"/>
    <w:p w14:paraId="328DF5D7" w14:textId="4F5AAE4C" w:rsidR="00770D60" w:rsidRDefault="00770D60" w:rsidP="00BC7279">
      <w:r w:rsidRPr="0020295C">
        <w:rPr>
          <w:b/>
          <w:bCs/>
        </w:rPr>
        <w:t>WICHTIG</w:t>
      </w:r>
      <w:r>
        <w:t>: Bevor das Fahrzeug Daten zurücksendet, muss die „aq“ eingeschaltet werden</w:t>
      </w:r>
      <w:r w:rsidR="007E6BDE">
        <w:t xml:space="preserve"> (der Haken muss gesetzt werden</w:t>
      </w:r>
      <w:r w:rsidR="0076782A">
        <w:t>)</w:t>
      </w:r>
      <w:r>
        <w:t>!</w:t>
      </w:r>
    </w:p>
    <w:p w14:paraId="1772C003" w14:textId="3C4D60C4" w:rsidR="007E6BDE" w:rsidRDefault="007E6BDE" w:rsidP="00BC7279">
      <w:r w:rsidRPr="007E6BDE">
        <w:rPr>
          <w:noProof/>
        </w:rPr>
        <w:drawing>
          <wp:inline distT="0" distB="0" distL="0" distR="0" wp14:anchorId="7F861B36" wp14:editId="67A2BF84">
            <wp:extent cx="5759450" cy="35375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537585"/>
                    </a:xfrm>
                    <a:prstGeom prst="rect">
                      <a:avLst/>
                    </a:prstGeom>
                  </pic:spPr>
                </pic:pic>
              </a:graphicData>
            </a:graphic>
          </wp:inline>
        </w:drawing>
      </w:r>
    </w:p>
    <w:p w14:paraId="54B12433" w14:textId="77777777" w:rsidR="009E4C6D" w:rsidRDefault="009E4C6D">
      <w:pPr>
        <w:spacing w:line="240" w:lineRule="auto"/>
        <w:rPr>
          <w:rFonts w:cs="Arial"/>
          <w:b/>
          <w:bCs/>
          <w:sz w:val="26"/>
          <w:szCs w:val="26"/>
        </w:rPr>
      </w:pPr>
      <w:r>
        <w:br w:type="page"/>
      </w:r>
    </w:p>
    <w:p w14:paraId="2FCD8CBC" w14:textId="1F7488CF" w:rsidR="00BC7279" w:rsidRDefault="00BC7279" w:rsidP="00BC7279">
      <w:pPr>
        <w:pStyle w:val="berschrift3"/>
      </w:pPr>
      <w:bookmarkStart w:id="199" w:name="_Toc69800315"/>
      <w:r>
        <w:lastRenderedPageBreak/>
        <w:t>Direkte Kommunikation über COM-Ports</w:t>
      </w:r>
      <w:bookmarkEnd w:id="199"/>
    </w:p>
    <w:p w14:paraId="54AAF879" w14:textId="1110DE50" w:rsidR="00D43B37" w:rsidRDefault="00D43B37" w:rsidP="00D43B37">
      <w:r w:rsidRPr="00D43B37">
        <w:rPr>
          <w:noProof/>
        </w:rPr>
        <w:drawing>
          <wp:inline distT="0" distB="0" distL="0" distR="0" wp14:anchorId="168580B2" wp14:editId="699A1520">
            <wp:extent cx="2553056" cy="193384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53056" cy="1933845"/>
                    </a:xfrm>
                    <a:prstGeom prst="rect">
                      <a:avLst/>
                    </a:prstGeom>
                  </pic:spPr>
                </pic:pic>
              </a:graphicData>
            </a:graphic>
          </wp:inline>
        </w:drawing>
      </w:r>
    </w:p>
    <w:p w14:paraId="4F2D4A79" w14:textId="0040F540" w:rsidR="00D43B37" w:rsidRDefault="00D43B37" w:rsidP="00D43B37">
      <w:r>
        <w:t xml:space="preserve">In diesem Beispiel Ist die Verbindung </w:t>
      </w:r>
      <w:r w:rsidRPr="003430B0">
        <w:rPr>
          <w:b/>
          <w:bCs/>
        </w:rPr>
        <w:t>COM6</w:t>
      </w:r>
      <w:r>
        <w:t xml:space="preserve"> mit einer Baudrate von </w:t>
      </w:r>
      <w:r w:rsidRPr="003430B0">
        <w:rPr>
          <w:b/>
          <w:bCs/>
        </w:rPr>
        <w:t>9600</w:t>
      </w:r>
      <w:r>
        <w:t>.</w:t>
      </w:r>
    </w:p>
    <w:p w14:paraId="570D456E" w14:textId="19542F2B" w:rsidR="000B7EF9" w:rsidRPr="00D43B37" w:rsidRDefault="000B7EF9" w:rsidP="00D43B37">
      <w:r w:rsidRPr="000B7EF9">
        <w:rPr>
          <w:noProof/>
        </w:rPr>
        <w:drawing>
          <wp:inline distT="0" distB="0" distL="0" distR="0" wp14:anchorId="4DA24FB3" wp14:editId="57295539">
            <wp:extent cx="5759450" cy="35375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3537585"/>
                    </a:xfrm>
                    <a:prstGeom prst="rect">
                      <a:avLst/>
                    </a:prstGeom>
                  </pic:spPr>
                </pic:pic>
              </a:graphicData>
            </a:graphic>
          </wp:inline>
        </w:drawing>
      </w:r>
    </w:p>
    <w:p w14:paraId="4D42E2E3" w14:textId="77777777" w:rsidR="00BC7279" w:rsidRDefault="00BC7279" w:rsidP="00BC7279">
      <w:r>
        <w:t xml:space="preserve">Wenn das Fahrzeug Antwortet, funktioniert die Kommunikation zum PC grundsätzlich und ein möglicher Fehler befindet sich nicht in den linken 3 Blöcken. </w:t>
      </w:r>
    </w:p>
    <w:p w14:paraId="19DD2E31" w14:textId="4FABAB83" w:rsidR="00F12730" w:rsidRDefault="00BC7279" w:rsidP="00BC7279">
      <w:r w:rsidRPr="00490C49">
        <w:rPr>
          <w:b/>
          <w:bCs/>
        </w:rPr>
        <w:t>HINWEIS</w:t>
      </w:r>
      <w:r>
        <w:t>: Dieser Test testet NICHT Die Motor-Steuerbefehle</w:t>
      </w:r>
      <w:r w:rsidR="00F12730">
        <w:t>!</w:t>
      </w:r>
    </w:p>
    <w:p w14:paraId="6F611A91" w14:textId="77777777" w:rsidR="00F12730" w:rsidRDefault="00F12730">
      <w:pPr>
        <w:spacing w:line="240" w:lineRule="auto"/>
        <w:rPr>
          <w:rFonts w:cs="Arial"/>
          <w:b/>
          <w:bCs/>
          <w:sz w:val="26"/>
          <w:szCs w:val="26"/>
        </w:rPr>
      </w:pPr>
      <w:r>
        <w:br w:type="page"/>
      </w:r>
    </w:p>
    <w:p w14:paraId="170C2A0C" w14:textId="66D70730" w:rsidR="00BC7279" w:rsidRDefault="00BC7279" w:rsidP="00BC7279">
      <w:pPr>
        <w:pStyle w:val="berschrift3"/>
      </w:pPr>
      <w:bookmarkStart w:id="200" w:name="_Toc69800316"/>
      <w:r>
        <w:lastRenderedPageBreak/>
        <w:t>Indirekte Kommunikation mit tcptocom</w:t>
      </w:r>
      <w:bookmarkEnd w:id="200"/>
    </w:p>
    <w:p w14:paraId="623BB05A" w14:textId="08AA69D0" w:rsidR="00AF0BC5" w:rsidRDefault="00AF0BC5" w:rsidP="00AF0BC5">
      <w:r w:rsidRPr="00AF0BC5">
        <w:rPr>
          <w:noProof/>
        </w:rPr>
        <w:drawing>
          <wp:inline distT="0" distB="0" distL="0" distR="0" wp14:anchorId="58C025A6" wp14:editId="67B75B6C">
            <wp:extent cx="5759450" cy="649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087"/>
                    <a:stretch/>
                  </pic:blipFill>
                  <pic:spPr bwMode="auto">
                    <a:xfrm>
                      <a:off x="0" y="0"/>
                      <a:ext cx="5759450" cy="649605"/>
                    </a:xfrm>
                    <a:prstGeom prst="rect">
                      <a:avLst/>
                    </a:prstGeom>
                    <a:ln>
                      <a:noFill/>
                    </a:ln>
                    <a:extLst>
                      <a:ext uri="{53640926-AAD7-44D8-BBD7-CCE9431645EC}">
                        <a14:shadowObscured xmlns:a14="http://schemas.microsoft.com/office/drawing/2010/main"/>
                      </a:ext>
                    </a:extLst>
                  </pic:spPr>
                </pic:pic>
              </a:graphicData>
            </a:graphic>
          </wp:inline>
        </w:drawing>
      </w:r>
    </w:p>
    <w:p w14:paraId="0CAA088A" w14:textId="58F0770C" w:rsidR="002747A9" w:rsidRDefault="002747A9" w:rsidP="00AF0BC5">
      <w:r>
        <w:t xml:space="preserve">Mit dem „tcptocom.py“ – python script wird ein COM-Port auf eine TCP-verbindung </w:t>
      </w:r>
      <w:r w:rsidR="00EF0395">
        <w:t>umgeleitet.</w:t>
      </w:r>
    </w:p>
    <w:p w14:paraId="1C13F522" w14:textId="57AE156A" w:rsidR="00CA56B3" w:rsidRDefault="00CA56B3" w:rsidP="00AF0BC5">
      <w:r w:rsidRPr="00CA56B3">
        <w:rPr>
          <w:noProof/>
        </w:rPr>
        <w:drawing>
          <wp:inline distT="0" distB="0" distL="0" distR="0" wp14:anchorId="6DDEE645" wp14:editId="003B37C6">
            <wp:extent cx="1781424" cy="1305107"/>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81424" cy="1305107"/>
                    </a:xfrm>
                    <a:prstGeom prst="rect">
                      <a:avLst/>
                    </a:prstGeom>
                  </pic:spPr>
                </pic:pic>
              </a:graphicData>
            </a:graphic>
          </wp:inline>
        </w:drawing>
      </w:r>
    </w:p>
    <w:p w14:paraId="4C787134" w14:textId="7A32F87A" w:rsidR="00CA56B3" w:rsidRDefault="00CA56B3" w:rsidP="00AF0BC5">
      <w:r>
        <w:t>Mit SvVis wird auf den TCPIP-Server des Python scripts verbunden.</w:t>
      </w:r>
    </w:p>
    <w:p w14:paraId="10735570" w14:textId="7550B58A" w:rsidR="002B01CA" w:rsidRPr="00AF0BC5" w:rsidRDefault="002B01CA" w:rsidP="00AF0BC5">
      <w:r w:rsidRPr="002B01CA">
        <w:rPr>
          <w:noProof/>
        </w:rPr>
        <w:drawing>
          <wp:inline distT="0" distB="0" distL="0" distR="0" wp14:anchorId="34516B5D" wp14:editId="7AD74BDE">
            <wp:extent cx="5759450" cy="3537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3537585"/>
                    </a:xfrm>
                    <a:prstGeom prst="rect">
                      <a:avLst/>
                    </a:prstGeom>
                  </pic:spPr>
                </pic:pic>
              </a:graphicData>
            </a:graphic>
          </wp:inline>
        </w:drawing>
      </w:r>
    </w:p>
    <w:p w14:paraId="01A02BFC" w14:textId="09CDF2D0" w:rsidR="00BC7279" w:rsidRDefault="00BC7279" w:rsidP="00BC7279">
      <w:r>
        <w:t>Die Kommunikation wird auch in der Ausgabe von tcptocom ausgegeben.</w:t>
      </w:r>
    </w:p>
    <w:p w14:paraId="3CE8BD80" w14:textId="6E6F0817" w:rsidR="00626CE9" w:rsidRDefault="00626CE9" w:rsidP="00BC7279">
      <w:r w:rsidRPr="00626CE9">
        <w:rPr>
          <w:noProof/>
        </w:rPr>
        <w:drawing>
          <wp:inline distT="0" distB="0" distL="0" distR="0" wp14:anchorId="0FCF8CCA" wp14:editId="3086728C">
            <wp:extent cx="5759450" cy="127063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1270635"/>
                    </a:xfrm>
                    <a:prstGeom prst="rect">
                      <a:avLst/>
                    </a:prstGeom>
                  </pic:spPr>
                </pic:pic>
              </a:graphicData>
            </a:graphic>
          </wp:inline>
        </w:drawing>
      </w:r>
    </w:p>
    <w:p w14:paraId="3496419C" w14:textId="1F2C2422" w:rsidR="00626CE9" w:rsidRDefault="00626CE9" w:rsidP="00BC7279">
      <w:r>
        <w:t>Die Antwort ist auf einzelne Bytes aufgeteilt, da das Fahrzeug die Daten byteweise sendet und das python-script schneller verarbeiten kann.</w:t>
      </w:r>
    </w:p>
    <w:p w14:paraId="78C4169E" w14:textId="77777777" w:rsidR="00BC7279" w:rsidRDefault="00BC7279" w:rsidP="00BC7279">
      <w:r w:rsidRPr="00490C49">
        <w:rPr>
          <w:b/>
          <w:bCs/>
        </w:rPr>
        <w:t>HINWEIS</w:t>
      </w:r>
      <w:r>
        <w:t>: Dieser Test testet NICHT Die Motor-Steuerbefehle</w:t>
      </w:r>
    </w:p>
    <w:p w14:paraId="25BA9A93" w14:textId="77777777" w:rsidR="00AD5D84" w:rsidRDefault="00AD5D84">
      <w:pPr>
        <w:spacing w:line="240" w:lineRule="auto"/>
        <w:rPr>
          <w:rFonts w:cs="Arial"/>
          <w:b/>
          <w:bCs/>
          <w:sz w:val="26"/>
          <w:szCs w:val="26"/>
        </w:rPr>
      </w:pPr>
      <w:r>
        <w:br w:type="page"/>
      </w:r>
    </w:p>
    <w:p w14:paraId="232257A1" w14:textId="252FDE13" w:rsidR="00AC49F8" w:rsidRDefault="00BC7279" w:rsidP="00B740BD">
      <w:pPr>
        <w:pStyle w:val="berschrift3"/>
      </w:pPr>
      <w:bookmarkStart w:id="201" w:name="_Toc69800317"/>
      <w:r>
        <w:lastRenderedPageBreak/>
        <w:t>Senden von Motorbefehlen</w:t>
      </w:r>
      <w:bookmarkEnd w:id="201"/>
    </w:p>
    <w:p w14:paraId="31AA2DB8" w14:textId="52B9208B" w:rsidR="00B740BD" w:rsidRDefault="00AC49F8" w:rsidP="00B740BD">
      <w:r>
        <w:rPr>
          <w:noProof/>
        </w:rPr>
        <w:drawing>
          <wp:inline distT="0" distB="0" distL="0" distR="0" wp14:anchorId="0BF04085" wp14:editId="30E52021">
            <wp:extent cx="2874325" cy="3074357"/>
            <wp:effectExtent l="0" t="4763"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6190" t="24366" r="23900" b="4462"/>
                    <a:stretch/>
                  </pic:blipFill>
                  <pic:spPr bwMode="auto">
                    <a:xfrm rot="5400000">
                      <a:off x="0" y="0"/>
                      <a:ext cx="2874546" cy="3074594"/>
                    </a:xfrm>
                    <a:prstGeom prst="rect">
                      <a:avLst/>
                    </a:prstGeom>
                    <a:noFill/>
                    <a:ln>
                      <a:noFill/>
                    </a:ln>
                    <a:extLst>
                      <a:ext uri="{53640926-AAD7-44D8-BBD7-CCE9431645EC}">
                        <a14:shadowObscured xmlns:a14="http://schemas.microsoft.com/office/drawing/2010/main"/>
                      </a:ext>
                    </a:extLst>
                  </pic:spPr>
                </pic:pic>
              </a:graphicData>
            </a:graphic>
          </wp:inline>
        </w:drawing>
      </w:r>
    </w:p>
    <w:p w14:paraId="507850F8" w14:textId="32C72D09" w:rsidR="00AC49F8" w:rsidRDefault="00B740BD" w:rsidP="00BC7279">
      <w:r>
        <w:t>Anschließend wird der Befehl „fw 15“ gesendet.</w:t>
      </w:r>
    </w:p>
    <w:p w14:paraId="6AB9A03F" w14:textId="496F5E0F" w:rsidR="00BC7279" w:rsidRDefault="00AC49F8" w:rsidP="00BC7279">
      <w:r>
        <w:rPr>
          <w:noProof/>
        </w:rPr>
        <w:drawing>
          <wp:inline distT="0" distB="0" distL="0" distR="0" wp14:anchorId="79A5AB24" wp14:editId="610E5F76">
            <wp:extent cx="3015319" cy="3036865"/>
            <wp:effectExtent l="8255" t="0" r="317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5618" t="27277" r="12024" b="2418"/>
                    <a:stretch/>
                  </pic:blipFill>
                  <pic:spPr bwMode="auto">
                    <a:xfrm rot="5400000">
                      <a:off x="0" y="0"/>
                      <a:ext cx="3015578" cy="3037125"/>
                    </a:xfrm>
                    <a:prstGeom prst="rect">
                      <a:avLst/>
                    </a:prstGeom>
                    <a:noFill/>
                    <a:ln>
                      <a:noFill/>
                    </a:ln>
                    <a:extLst>
                      <a:ext uri="{53640926-AAD7-44D8-BBD7-CCE9431645EC}">
                        <a14:shadowObscured xmlns:a14="http://schemas.microsoft.com/office/drawing/2010/main"/>
                      </a:ext>
                    </a:extLst>
                  </pic:spPr>
                </pic:pic>
              </a:graphicData>
            </a:graphic>
          </wp:inline>
        </w:drawing>
      </w:r>
    </w:p>
    <w:p w14:paraId="5333C646" w14:textId="0B284A15" w:rsidR="00B740BD" w:rsidRDefault="00B740BD" w:rsidP="00BC7279">
      <w:r>
        <w:t>Das Fahrzeug hat eine Ungenauigkeit, die bei den einzelnen Motorbefehlstests nicht ausschlaggebend sind. Allerdings werden die Ungenauigkeiten bei den Gesamttests problematisch.</w:t>
      </w:r>
      <w:r w:rsidR="00D41362">
        <w:t xml:space="preserve"> </w:t>
      </w:r>
    </w:p>
    <w:p w14:paraId="4339BDAE" w14:textId="10B19F47" w:rsidR="00B95736" w:rsidRDefault="00B95736" w:rsidP="00BC7279"/>
    <w:p w14:paraId="093810FB" w14:textId="211B10EF" w:rsidR="00B95736" w:rsidRDefault="00B95736" w:rsidP="00BC7279">
      <w:r>
        <w:t>Hier sieht man einen Längenfehler, da das Fahrzeug statt 15cm nur 6cm gefahren ist. Dieser Fehler kann durch eine Anpassung des Längenfaktors im Motor Treiber behoben werden. Allerdings hat der Roboter auch zufällige Fehler, die durch eine Verbesserung des Regelalgorithmus behoben werden können.</w:t>
      </w:r>
    </w:p>
    <w:p w14:paraId="06A5D39C" w14:textId="77777777" w:rsidR="00B95736" w:rsidRDefault="00B95736" w:rsidP="00BC7279"/>
    <w:p w14:paraId="493BA83A" w14:textId="77777777" w:rsidR="00B95736" w:rsidRDefault="00BC7279" w:rsidP="00B95736">
      <w:r w:rsidRPr="00296BFD">
        <w:rPr>
          <w:b/>
          <w:bCs/>
        </w:rPr>
        <w:t>HINWEIS</w:t>
      </w:r>
      <w:r>
        <w:t>: Dieser Test hat nur dann eine sinnvolle Aussagekräftigkeit, wenn die anderen Tests erfolgreich abgeschlossen wurden.</w:t>
      </w:r>
      <w:bookmarkStart w:id="202" w:name="_Toc62814939"/>
      <w:bookmarkStart w:id="203" w:name="_Toc68001577"/>
      <w:bookmarkStart w:id="204" w:name="_Toc62814940"/>
      <w:bookmarkEnd w:id="197"/>
    </w:p>
    <w:p w14:paraId="42C8F7EA" w14:textId="3BDDDB87" w:rsidR="000F3023" w:rsidRPr="00B95736" w:rsidRDefault="000F3023" w:rsidP="00B95736">
      <w:r>
        <w:br w:type="page"/>
      </w:r>
    </w:p>
    <w:p w14:paraId="585E988F" w14:textId="728711F6" w:rsidR="003F7EA3" w:rsidRDefault="003F7EA3" w:rsidP="003F7EA3">
      <w:pPr>
        <w:pStyle w:val="berschrift2"/>
      </w:pPr>
      <w:bookmarkStart w:id="205" w:name="_Toc69800318"/>
      <w:r w:rsidRPr="00AF170A">
        <w:lastRenderedPageBreak/>
        <w:t>Inbetriebnahme (f. 4Klasse TdoT)</w:t>
      </w:r>
      <w:bookmarkEnd w:id="202"/>
      <w:bookmarkEnd w:id="203"/>
      <w:bookmarkEnd w:id="205"/>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106"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107"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108"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109" w:history="1">
        <w:r w:rsidRPr="00F84AE7">
          <w:rPr>
            <w:rStyle w:val="Hyperlink"/>
            <w:lang w:val="en-GB"/>
          </w:rPr>
          <w:t>https://code.visualstudio.com/download</w:t>
        </w:r>
      </w:hyperlink>
      <w:r w:rsidRPr="00F84AE7">
        <w:rPr>
          <w:lang w:val="en-GB"/>
        </w:rPr>
        <w:t>)</w:t>
      </w:r>
    </w:p>
    <w:p w14:paraId="6468D40F" w14:textId="76432B4A" w:rsidR="003F7EA3" w:rsidRDefault="003F7EA3" w:rsidP="003A0C33">
      <w:pPr>
        <w:pStyle w:val="Listenabsatz"/>
        <w:numPr>
          <w:ilvl w:val="0"/>
          <w:numId w:val="14"/>
        </w:numPr>
      </w:pPr>
      <w:r>
        <w:t xml:space="preserve">SvVis (Software vom Betreuer holen) </w:t>
      </w:r>
    </w:p>
    <w:p w14:paraId="249C3E09" w14:textId="77777777" w:rsidR="003F7EA3" w:rsidRDefault="003F7EA3" w:rsidP="003F7EA3">
      <w:r>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110"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111"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7F712B06">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7216" behindDoc="0" locked="0" layoutInCell="1" allowOverlap="1" wp14:anchorId="3AEF57BC" wp14:editId="338C7A5E">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60288" behindDoc="0" locked="0" layoutInCell="1" allowOverlap="1" wp14:anchorId="6FB36806" wp14:editId="2F3F4549">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206" w:name="_Toc69800319"/>
      <w:r>
        <w:lastRenderedPageBreak/>
        <w:t>Inbetriebnahme Fahrzeug Software</w:t>
      </w:r>
      <w:bookmarkEnd w:id="206"/>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bookmarkStart w:id="207" w:name="_Toc69800320"/>
      <w:r>
        <w:t>Inbetriebnahme Kamera Software</w:t>
      </w:r>
      <w:bookmarkEnd w:id="207"/>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2951D2E5">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208" w:name="_Toc69800321"/>
      <w:r>
        <w:lastRenderedPageBreak/>
        <w:t>Inbetriebnahme Visualisierung / Simulation</w:t>
      </w:r>
      <w:bookmarkEnd w:id="208"/>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31F19173" w:rsidR="003F7EA3"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66A35B5F" w14:textId="77777777" w:rsidR="00A8342D" w:rsidRDefault="00A8342D">
      <w:pPr>
        <w:spacing w:line="240" w:lineRule="auto"/>
        <w:sectPr w:rsidR="00A8342D" w:rsidSect="00A8342D">
          <w:footerReference w:type="default" r:id="rId116"/>
          <w:type w:val="continuous"/>
          <w:pgSz w:w="11906" w:h="16838" w:code="9"/>
          <w:pgMar w:top="1213" w:right="1418" w:bottom="1134" w:left="1418" w:header="709" w:footer="709" w:gutter="0"/>
          <w:cols w:space="708"/>
          <w:docGrid w:linePitch="360"/>
        </w:sectPr>
      </w:pPr>
      <w:r>
        <w:br w:type="page"/>
      </w:r>
    </w:p>
    <w:p w14:paraId="3DAC3572" w14:textId="447EED4C" w:rsidR="00B413A4" w:rsidRPr="00AF170A" w:rsidRDefault="00B413A4" w:rsidP="00AF170A">
      <w:pPr>
        <w:pStyle w:val="berschrift2"/>
      </w:pPr>
      <w:bookmarkStart w:id="209" w:name="_Toc69800322"/>
      <w:r w:rsidRPr="00AF170A">
        <w:lastRenderedPageBreak/>
        <w:t>Projektmanagement</w:t>
      </w:r>
      <w:bookmarkEnd w:id="204"/>
      <w:bookmarkEnd w:id="209"/>
    </w:p>
    <w:p w14:paraId="128B33DA" w14:textId="593224E7" w:rsidR="00B413A4" w:rsidRDefault="00B413A4" w:rsidP="00C16749">
      <w:pPr>
        <w:pStyle w:val="berschrift3"/>
      </w:pPr>
      <w:bookmarkStart w:id="210" w:name="_Toc62814941"/>
      <w:bookmarkStart w:id="211" w:name="_Toc69800323"/>
      <w:r w:rsidRPr="00AF170A">
        <w:t>Projektplan</w:t>
      </w:r>
      <w:bookmarkEnd w:id="210"/>
      <w:bookmarkEnd w:id="211"/>
    </w:p>
    <w:p w14:paraId="73BE88E8" w14:textId="51DE83BA" w:rsidR="00F84AE7" w:rsidRDefault="003F7EA3" w:rsidP="00C16749">
      <w:pPr>
        <w:pStyle w:val="berschrift4"/>
      </w:pPr>
      <w:bookmarkStart w:id="212" w:name="_Toc69800324"/>
      <w:r w:rsidRPr="00C8072F">
        <w:rPr>
          <w:noProof/>
        </w:rPr>
        <w:drawing>
          <wp:anchor distT="0" distB="0" distL="114300" distR="114300" simplePos="0" relativeHeight="251653120" behindDoc="1" locked="0" layoutInCell="1" allowOverlap="1" wp14:anchorId="14E8CA5A" wp14:editId="431458B5">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212"/>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213" w:name="_Toc69800325"/>
      <w:r>
        <w:lastRenderedPageBreak/>
        <w:t>Reim</w:t>
      </w:r>
      <w:bookmarkEnd w:id="213"/>
    </w:p>
    <w:p w14:paraId="275800B0" w14:textId="761F3008" w:rsidR="00F84AE7" w:rsidRPr="00F84AE7" w:rsidRDefault="00F84AE7" w:rsidP="00F84AE7">
      <w:r w:rsidRPr="00E82028">
        <w:rPr>
          <w:noProof/>
        </w:rPr>
        <w:drawing>
          <wp:anchor distT="0" distB="0" distL="114300" distR="114300" simplePos="0" relativeHeight="251661312" behindDoc="1" locked="0" layoutInCell="1" allowOverlap="1" wp14:anchorId="2582A9C7" wp14:editId="7E9BF67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214" w:name="_Toc69800326"/>
      <w:bookmarkStart w:id="215" w:name="_Toc62814942"/>
      <w:r>
        <w:t>Pruggmayer</w:t>
      </w:r>
      <w:bookmarkEnd w:id="214"/>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216" w:name="_Toc69800327"/>
      <w:r w:rsidRPr="00ED47AF">
        <w:lastRenderedPageBreak/>
        <w:t>Projekttagebuch</w:t>
      </w:r>
      <w:bookmarkEnd w:id="215"/>
      <w:bookmarkEnd w:id="216"/>
    </w:p>
    <w:p w14:paraId="513A643D" w14:textId="642D7ED8" w:rsidR="00812921" w:rsidRPr="00812921" w:rsidRDefault="00812921" w:rsidP="00C16749">
      <w:pPr>
        <w:pStyle w:val="berschrift4"/>
      </w:pPr>
      <w:bookmarkStart w:id="217" w:name="_Toc69800328"/>
      <w:r>
        <w:t>Mottl</w:t>
      </w:r>
      <w:bookmarkEnd w:id="217"/>
    </w:p>
    <w:tbl>
      <w:tblPr>
        <w:tblW w:w="0" w:type="auto"/>
        <w:tblInd w:w="80" w:type="dxa"/>
        <w:tblCellMar>
          <w:left w:w="70" w:type="dxa"/>
          <w:right w:w="70" w:type="dxa"/>
        </w:tblCellMar>
        <w:tblLook w:val="04A0" w:firstRow="1" w:lastRow="0" w:firstColumn="1" w:lastColumn="0" w:noHBand="0" w:noVBand="1"/>
      </w:tblPr>
      <w:tblGrid>
        <w:gridCol w:w="921"/>
        <w:gridCol w:w="460"/>
        <w:gridCol w:w="645"/>
        <w:gridCol w:w="645"/>
        <w:gridCol w:w="904"/>
        <w:gridCol w:w="977"/>
        <w:gridCol w:w="1008"/>
        <w:gridCol w:w="3570"/>
      </w:tblGrid>
      <w:tr w:rsidR="00E86F7A" w:rsidRPr="00E86F7A" w14:paraId="16C4E441" w14:textId="77777777" w:rsidTr="00E86F7A">
        <w:trPr>
          <w:trHeight w:val="315"/>
        </w:trPr>
        <w:tc>
          <w:tcPr>
            <w:tcW w:w="0" w:type="auto"/>
            <w:gridSpan w:val="4"/>
            <w:tcBorders>
              <w:top w:val="single" w:sz="8" w:space="0" w:color="000000"/>
              <w:left w:val="single" w:sz="8" w:space="0" w:color="000000"/>
              <w:bottom w:val="single" w:sz="8" w:space="0" w:color="000000"/>
              <w:right w:val="single" w:sz="8" w:space="0" w:color="000000"/>
            </w:tcBorders>
            <w:shd w:val="clear" w:color="FFFFCC" w:fill="FFFF99"/>
            <w:noWrap/>
            <w:vAlign w:val="center"/>
            <w:hideMark/>
          </w:tcPr>
          <w:p w14:paraId="014BAAC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Summe:</w:t>
            </w:r>
          </w:p>
        </w:tc>
        <w:tc>
          <w:tcPr>
            <w:tcW w:w="0" w:type="auto"/>
            <w:tcBorders>
              <w:top w:val="single" w:sz="8" w:space="0" w:color="000000"/>
              <w:left w:val="nil"/>
              <w:bottom w:val="single" w:sz="8" w:space="0" w:color="000000"/>
              <w:right w:val="single" w:sz="8" w:space="0" w:color="000000"/>
            </w:tcBorders>
            <w:shd w:val="clear" w:color="FFFFCC" w:fill="FFFF99"/>
            <w:noWrap/>
            <w:vAlign w:val="center"/>
            <w:hideMark/>
          </w:tcPr>
          <w:p w14:paraId="4EE34EA9"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112,10</w:t>
            </w:r>
          </w:p>
        </w:tc>
        <w:tc>
          <w:tcPr>
            <w:tcW w:w="0" w:type="auto"/>
            <w:tcBorders>
              <w:top w:val="single" w:sz="8" w:space="0" w:color="000000"/>
              <w:left w:val="nil"/>
              <w:bottom w:val="single" w:sz="8" w:space="0" w:color="000000"/>
              <w:right w:val="single" w:sz="8" w:space="0" w:color="000000"/>
            </w:tcBorders>
            <w:shd w:val="clear" w:color="FFFFCC" w:fill="FFFF99"/>
            <w:noWrap/>
            <w:vAlign w:val="center"/>
            <w:hideMark/>
          </w:tcPr>
          <w:p w14:paraId="014D9658"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192,76</w:t>
            </w:r>
          </w:p>
        </w:tc>
        <w:tc>
          <w:tcPr>
            <w:tcW w:w="0" w:type="auto"/>
            <w:tcBorders>
              <w:top w:val="single" w:sz="8" w:space="0" w:color="000000"/>
              <w:left w:val="nil"/>
              <w:bottom w:val="nil"/>
              <w:right w:val="single" w:sz="8" w:space="0" w:color="000000"/>
            </w:tcBorders>
            <w:shd w:val="clear" w:color="FFFFCC" w:fill="FFFF99"/>
            <w:noWrap/>
            <w:vAlign w:val="center"/>
            <w:hideMark/>
          </w:tcPr>
          <w:p w14:paraId="188D70F5"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304,87</w:t>
            </w:r>
          </w:p>
        </w:tc>
        <w:tc>
          <w:tcPr>
            <w:tcW w:w="0" w:type="auto"/>
            <w:tcBorders>
              <w:top w:val="single" w:sz="8" w:space="0" w:color="000000"/>
              <w:left w:val="nil"/>
              <w:bottom w:val="nil"/>
              <w:right w:val="single" w:sz="8" w:space="0" w:color="000000"/>
            </w:tcBorders>
            <w:shd w:val="clear" w:color="FFFFCC" w:fill="FFFF99"/>
            <w:noWrap/>
            <w:vAlign w:val="center"/>
            <w:hideMark/>
          </w:tcPr>
          <w:p w14:paraId="05332952" w14:textId="77777777" w:rsidR="00E86F7A" w:rsidRPr="00E86F7A" w:rsidRDefault="00E86F7A" w:rsidP="00E86F7A">
            <w:pPr>
              <w:spacing w:line="240" w:lineRule="auto"/>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 </w:t>
            </w:r>
          </w:p>
        </w:tc>
      </w:tr>
      <w:tr w:rsidR="00E86F7A" w:rsidRPr="00E86F7A" w14:paraId="086212BC" w14:textId="77777777" w:rsidTr="00E86F7A">
        <w:trPr>
          <w:trHeight w:val="270"/>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1A7548F3"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207C5E5F"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5E3D144D"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6840AF7D" w14:textId="77777777" w:rsidR="00E86F7A" w:rsidRPr="00E86F7A" w:rsidRDefault="00E86F7A" w:rsidP="00E86F7A">
            <w:pPr>
              <w:spacing w:line="240" w:lineRule="auto"/>
              <w:jc w:val="center"/>
              <w:rPr>
                <w:rFonts w:ascii="Calibri" w:hAnsi="Calibri" w:cs="Calibri"/>
                <w:b/>
                <w:bCs/>
                <w:color w:val="000000"/>
                <w:sz w:val="20"/>
                <w:szCs w:val="20"/>
                <w:lang w:eastAsia="de-AT"/>
              </w:rPr>
            </w:pPr>
            <w:r w:rsidRPr="00E86F7A">
              <w:rPr>
                <w:rFonts w:ascii="Calibri" w:hAnsi="Calibri" w:cs="Calibri"/>
                <w:b/>
                <w:bCs/>
                <w:color w:val="000000"/>
                <w:sz w:val="20"/>
                <w:szCs w:val="20"/>
                <w:vertAlign w:val="superscript"/>
                <w:lang w:eastAsia="de-AT"/>
              </w:rPr>
              <w:t>h</w:t>
            </w:r>
            <w:r w:rsidRPr="00E86F7A">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14994AF2" w14:textId="77777777" w:rsidR="00E86F7A" w:rsidRPr="00E86F7A" w:rsidRDefault="00E86F7A" w:rsidP="00E86F7A">
            <w:pPr>
              <w:spacing w:line="240" w:lineRule="auto"/>
              <w:jc w:val="center"/>
              <w:rPr>
                <w:rFonts w:ascii="Calibri" w:hAnsi="Calibri" w:cs="Calibri"/>
                <w:b/>
                <w:bCs/>
                <w:color w:val="000000"/>
                <w:sz w:val="20"/>
                <w:szCs w:val="20"/>
                <w:lang w:eastAsia="de-AT"/>
              </w:rPr>
            </w:pPr>
            <w:r w:rsidRPr="00E86F7A">
              <w:rPr>
                <w:rFonts w:ascii="Calibri" w:hAnsi="Calibri" w:cs="Calibri"/>
                <w:b/>
                <w:bCs/>
                <w:color w:val="000000"/>
                <w:sz w:val="20"/>
                <w:szCs w:val="20"/>
                <w:vertAlign w:val="superscript"/>
                <w:lang w:eastAsia="de-AT"/>
              </w:rPr>
              <w:t>h</w:t>
            </w:r>
            <w:r w:rsidRPr="00E86F7A">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7DCD50B" w14:textId="77777777" w:rsidR="00E86F7A" w:rsidRPr="00E86F7A" w:rsidRDefault="00E86F7A" w:rsidP="00E86F7A">
            <w:pPr>
              <w:spacing w:line="240" w:lineRule="auto"/>
              <w:jc w:val="center"/>
              <w:rPr>
                <w:rFonts w:ascii="Calibri" w:hAnsi="Calibri" w:cs="Calibri"/>
                <w:b/>
                <w:bCs/>
                <w:color w:val="000000"/>
                <w:sz w:val="20"/>
                <w:szCs w:val="20"/>
                <w:lang w:eastAsia="de-AT"/>
              </w:rPr>
            </w:pPr>
            <w:r w:rsidRPr="00E86F7A">
              <w:rPr>
                <w:rFonts w:ascii="Calibri" w:hAnsi="Calibri" w:cs="Calibri"/>
                <w:b/>
                <w:bCs/>
                <w:color w:val="000000"/>
                <w:sz w:val="20"/>
                <w:szCs w:val="20"/>
                <w:vertAlign w:val="superscript"/>
                <w:lang w:eastAsia="de-AT"/>
              </w:rPr>
              <w:t>h</w:t>
            </w:r>
            <w:r w:rsidRPr="00E86F7A">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4DE5EA80" w14:textId="77777777" w:rsidR="00E86F7A" w:rsidRPr="00E86F7A" w:rsidRDefault="00E86F7A" w:rsidP="00E86F7A">
            <w:pPr>
              <w:spacing w:line="240" w:lineRule="auto"/>
              <w:jc w:val="center"/>
              <w:rPr>
                <w:rFonts w:ascii="Calibri" w:hAnsi="Calibri" w:cs="Calibri"/>
                <w:b/>
                <w:bCs/>
                <w:color w:val="000000"/>
                <w:sz w:val="20"/>
                <w:szCs w:val="20"/>
                <w:lang w:eastAsia="de-AT"/>
              </w:rPr>
            </w:pPr>
            <w:r w:rsidRPr="00E86F7A">
              <w:rPr>
                <w:rFonts w:ascii="Calibri" w:hAnsi="Calibri" w:cs="Calibri"/>
                <w:b/>
                <w:bCs/>
                <w:color w:val="000000"/>
                <w:sz w:val="20"/>
                <w:szCs w:val="20"/>
                <w:lang w:eastAsia="de-AT"/>
              </w:rPr>
              <w:t>Tätigkeit</w:t>
            </w:r>
          </w:p>
        </w:tc>
      </w:tr>
      <w:tr w:rsidR="00E86F7A" w:rsidRPr="00E86F7A" w14:paraId="44E01ECF" w14:textId="77777777" w:rsidTr="00E86F7A">
        <w:trPr>
          <w:trHeight w:val="315"/>
        </w:trPr>
        <w:tc>
          <w:tcPr>
            <w:tcW w:w="0" w:type="auto"/>
            <w:vMerge/>
            <w:tcBorders>
              <w:top w:val="nil"/>
              <w:left w:val="nil"/>
              <w:bottom w:val="single" w:sz="8" w:space="0" w:color="000000"/>
              <w:right w:val="single" w:sz="8" w:space="0" w:color="000000"/>
            </w:tcBorders>
            <w:vAlign w:val="center"/>
            <w:hideMark/>
          </w:tcPr>
          <w:p w14:paraId="35756ECB" w14:textId="77777777" w:rsidR="00E86F7A" w:rsidRPr="00E86F7A" w:rsidRDefault="00E86F7A" w:rsidP="00E86F7A">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52839EF" w14:textId="77777777" w:rsidR="00E86F7A" w:rsidRPr="00E86F7A" w:rsidRDefault="00E86F7A" w:rsidP="00E86F7A">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3437E0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6F45FA0D"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6A96B111" w14:textId="77777777" w:rsidR="00E86F7A" w:rsidRPr="00E86F7A" w:rsidRDefault="00E86F7A" w:rsidP="00E86F7A">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3213CC31" w14:textId="77777777" w:rsidR="00E86F7A" w:rsidRPr="00E86F7A" w:rsidRDefault="00E86F7A" w:rsidP="00E86F7A">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8D46AC" w14:textId="77777777" w:rsidR="00E86F7A" w:rsidRPr="00E86F7A" w:rsidRDefault="00E86F7A" w:rsidP="00E86F7A">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DD0A48" w14:textId="77777777" w:rsidR="00E86F7A" w:rsidRPr="00E86F7A" w:rsidRDefault="00E86F7A" w:rsidP="00E86F7A">
            <w:pPr>
              <w:spacing w:line="240" w:lineRule="auto"/>
              <w:rPr>
                <w:rFonts w:ascii="Calibri" w:hAnsi="Calibri" w:cs="Calibri"/>
                <w:b/>
                <w:bCs/>
                <w:color w:val="000000"/>
                <w:sz w:val="20"/>
                <w:szCs w:val="20"/>
                <w:lang w:eastAsia="de-AT"/>
              </w:rPr>
            </w:pPr>
          </w:p>
        </w:tc>
      </w:tr>
      <w:tr w:rsidR="00E86F7A" w:rsidRPr="00E86F7A" w14:paraId="7F5A2D8B" w14:textId="77777777" w:rsidTr="00E86F7A">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650ABCF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67FF704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D82F78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345F0EE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DCB560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3CAF7D5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369558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037987"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Einlesen in Python Modul OPENCV. Erste Musterprogramme getestet</w:t>
            </w:r>
          </w:p>
        </w:tc>
      </w:tr>
      <w:tr w:rsidR="00E86F7A" w:rsidRPr="00E86F7A" w14:paraId="153344B1"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92374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215FED3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781C674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74B37BF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24A6A25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27AEE30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7B498F2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0061A7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Farberkennung programmiert(bisher nur eine Farbe)</w:t>
            </w:r>
          </w:p>
        </w:tc>
      </w:tr>
      <w:tr w:rsidR="00E86F7A" w:rsidRPr="00E86F7A" w14:paraId="07C368B4" w14:textId="77777777" w:rsidTr="00E86F7A">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6ADF09D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098AAC7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807463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3A1CB46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A41646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9B68C5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2B33421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7C688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Besprechung über Datenübertragung an Reim/Pruggmayer + ball tracking(camera tracking einer Farbe) Programm programmiert</w:t>
            </w:r>
          </w:p>
        </w:tc>
      </w:tr>
      <w:tr w:rsidR="00E86F7A" w:rsidRPr="00E86F7A" w14:paraId="0321DE81" w14:textId="77777777" w:rsidTr="00E86F7A">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6E946A7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4EC4AC4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6A12B67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AEE479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23E838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3492AD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68FC33B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580E1B"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Farberkennung verbessert. Unendlich viele Farben möglich</w:t>
            </w:r>
          </w:p>
        </w:tc>
      </w:tr>
      <w:tr w:rsidR="00E86F7A" w:rsidRPr="00E86F7A" w14:paraId="02A77F38"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61B34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5027C8B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14D0DF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41DC0F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81278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9D5ADA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5728F3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ED24B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Tracking programm für Kamera/Webcams erweitert. Erste tests der TCP Übertragung.</w:t>
            </w:r>
          </w:p>
        </w:tc>
      </w:tr>
      <w:tr w:rsidR="00E86F7A" w:rsidRPr="00E86F7A" w14:paraId="402F8CAB"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C833E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117CE7D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FD7CEE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528F73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A0D28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B9147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25376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EA28E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Übertragung getestet. Bug Fixes. Barcode/QR Scanner entwickelt &amp; getestet</w:t>
            </w:r>
          </w:p>
        </w:tc>
      </w:tr>
      <w:tr w:rsidR="00E86F7A" w:rsidRPr="00E86F7A" w14:paraId="5A8C2C32" w14:textId="77777777" w:rsidTr="00E86F7A">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B344DC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20993E2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1F1930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1BA1D32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2F2D3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EE6052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96053C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BC6F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TCP connection auf binary geändert. Größen der Variablen gbesprochen mit Reim &amp; Pruggmayer und angelegt( z.B. int_8t für RGB)</w:t>
            </w:r>
          </w:p>
        </w:tc>
      </w:tr>
      <w:tr w:rsidR="00E86F7A" w:rsidRPr="00E86F7A" w14:paraId="59D7578C"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E8864C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618F5F1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543EE62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C10D50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C9BD2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6B00F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E112F1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486F01"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Besprechung Vorgangsweise</w:t>
            </w:r>
          </w:p>
        </w:tc>
      </w:tr>
      <w:tr w:rsidR="00E86F7A" w:rsidRPr="00E86F7A" w14:paraId="2B164EDC"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467C1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6C12425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1388A76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C89F3B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57147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EB8C53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1729A5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4988AE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Besprechung Vorgangsweise BULME LÖSUNG</w:t>
            </w:r>
          </w:p>
        </w:tc>
      </w:tr>
      <w:tr w:rsidR="00E86F7A" w:rsidRPr="00E86F7A" w14:paraId="1490D520"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1DC209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44DA41E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420067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5BA546F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E9F767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690E18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2F284B9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9849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Besprechung Graz Reise</w:t>
            </w:r>
          </w:p>
        </w:tc>
      </w:tr>
      <w:tr w:rsidR="00E86F7A" w:rsidRPr="00E86F7A" w14:paraId="5FEE2B96"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34CE3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7C2512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4B0BA4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AE6556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1686CE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268AC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47A691E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C37B380"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Graz Reise Informationen und Ideen gesammelt</w:t>
            </w:r>
          </w:p>
        </w:tc>
      </w:tr>
      <w:tr w:rsidR="00E86F7A" w:rsidRPr="00E86F7A" w14:paraId="7E909C08"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0AFD8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73ACC3F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45E69CB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3B17FFE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C1742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72919BD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71540C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5621370"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Blop Erkennung Programmiert und kleine erste Tests durchgeführt</w:t>
            </w:r>
          </w:p>
        </w:tc>
      </w:tr>
      <w:tr w:rsidR="00E86F7A" w:rsidRPr="00E86F7A" w14:paraId="4D889A05" w14:textId="77777777" w:rsidTr="00E86F7A">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0CBED1C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0F825DF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175AA53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0B801CF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E3491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467763F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D42396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0A0A28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Erste Tests der Blop Erkennung mit Elfie. Bestellliste für Autos fertiggestellt. Verbindung mit VPN hergestellt</w:t>
            </w:r>
          </w:p>
        </w:tc>
      </w:tr>
      <w:tr w:rsidR="00E86F7A" w:rsidRPr="00E86F7A" w14:paraId="722F59B2"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C897E6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11C2B49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7597052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DACC1F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9B029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C03CF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9EFBA3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73B01"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MDMMS Bestücken und löten</w:t>
            </w:r>
          </w:p>
        </w:tc>
      </w:tr>
      <w:tr w:rsidR="00E86F7A" w:rsidRPr="00E86F7A" w14:paraId="732FF19E"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D90F4A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5D078A2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54BFD4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F40FB2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AEF663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308F5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F8BEA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6B44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MDMMS Bestücken und löten</w:t>
            </w:r>
          </w:p>
        </w:tc>
      </w:tr>
      <w:tr w:rsidR="00E86F7A" w:rsidRPr="00E86F7A" w14:paraId="361E1685"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155401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0E87CE2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0AFD73C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38508F6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59A865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2161C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5FAFAC8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17BD16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Elfie Aufbau mit Fehlerbehebung</w:t>
            </w:r>
          </w:p>
        </w:tc>
      </w:tr>
      <w:tr w:rsidR="00E86F7A" w:rsidRPr="00E86F7A" w14:paraId="31CEACED"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52B09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6E4CE37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6BE89C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26B8201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B2C2F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EDECD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16A505E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3DF1FA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Elfie Verkabelung und Test der Motoren</w:t>
            </w:r>
          </w:p>
        </w:tc>
      </w:tr>
      <w:tr w:rsidR="00E86F7A" w:rsidRPr="00E86F7A" w14:paraId="6397BB0E"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CCD6B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D56036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57CE110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176F849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3D9EC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00BB3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5E1B0A0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E5D1266"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Elfie Steuersoftware entwicklung und finalisierung</w:t>
            </w:r>
          </w:p>
        </w:tc>
      </w:tr>
      <w:tr w:rsidR="00E86F7A" w:rsidRPr="00E86F7A" w14:paraId="6DB2AE58"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EEFE66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64678B0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34CBA6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6197996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FE4965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67D7C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5DCEB1A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D82603B"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LED-Richtungsdreieck löten und erste Tests zur erkennung</w:t>
            </w:r>
          </w:p>
        </w:tc>
      </w:tr>
      <w:tr w:rsidR="00E86F7A" w:rsidRPr="00E86F7A" w14:paraId="7004C556"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AD749E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303BC89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008A107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BA631A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CC4CC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5AB5E6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2A51F1B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B2877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Einlesen in Python Wrapper für Kamera</w:t>
            </w:r>
          </w:p>
        </w:tc>
      </w:tr>
      <w:tr w:rsidR="00E86F7A" w:rsidRPr="00E86F7A" w14:paraId="65F8DC74"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21368E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3DAC5F1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18C8511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57DBD37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4D777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EC0EC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37FEE0C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00E909"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 xml:space="preserve">Linux installiert und Kamera mithilfe des Python Wrappers angesteuert und eingestellt </w:t>
            </w:r>
          </w:p>
        </w:tc>
      </w:tr>
      <w:tr w:rsidR="00E86F7A" w:rsidRPr="00E86F7A" w14:paraId="7991A570"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72E345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lastRenderedPageBreak/>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629AE48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6B3D7F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160CCF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9A3BF9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9F94BC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7BDE232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F6AE8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TCP to UART nicht blockierend Skript für Pruggmayer programmiert</w:t>
            </w:r>
          </w:p>
        </w:tc>
      </w:tr>
      <w:tr w:rsidR="00E86F7A" w:rsidRPr="00E86F7A" w14:paraId="7FF9FB62"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84AF5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7446E3E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5EA1420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B6FA46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028EF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E3325F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B437FB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868DC7"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Lagebesprechung mit Betreuer. Tests mit Elfie. VPN Probleme gelöst</w:t>
            </w:r>
          </w:p>
        </w:tc>
      </w:tr>
      <w:tr w:rsidR="00E86F7A" w:rsidRPr="00E86F7A" w14:paraId="34354C66"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42DD49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5D42682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7A3315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AA953F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05FCE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9C3CDC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57BB584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935E8EB"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ARM Cortex MDDS M4 System repariert und fertiggestellt</w:t>
            </w:r>
          </w:p>
        </w:tc>
      </w:tr>
      <w:tr w:rsidR="00E86F7A" w:rsidRPr="00E86F7A" w14:paraId="1F4CDF0F"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0B46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2AD5BAF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472972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1B1CC16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3556C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E4EE48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43A155B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6275C6"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Erste Prototyp für Server Struktur für WLAN Module</w:t>
            </w:r>
          </w:p>
        </w:tc>
      </w:tr>
      <w:tr w:rsidR="00E86F7A" w:rsidRPr="00E86F7A" w14:paraId="30EF06A4"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1609C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5F82147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1C5939F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1236F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D360F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7F3BEF9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964855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D9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Positionstracking Software kommentiert und leserlich umgeschrieben</w:t>
            </w:r>
          </w:p>
        </w:tc>
      </w:tr>
      <w:tr w:rsidR="00E86F7A" w:rsidRPr="00E86F7A" w14:paraId="6884AC9B"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CDE9F2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638CE31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EF0416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520A86D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8E34E8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3477C6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287BAD6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BB8B857"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Tischaufbau in Blender (Reim) verwendet für erste Baupläne</w:t>
            </w:r>
          </w:p>
        </w:tc>
      </w:tr>
      <w:tr w:rsidR="00E86F7A" w:rsidRPr="00E86F7A" w14:paraId="3DE5CF1A"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DEAFB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2E06FD0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25ECA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12F5A1B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449761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14357C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4F8BFD0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77FB05"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Prototyp für Kommunikation Positionstracking --&gt; Simulation programmiert</w:t>
            </w:r>
          </w:p>
        </w:tc>
      </w:tr>
      <w:tr w:rsidR="00E86F7A" w:rsidRPr="00E86F7A" w14:paraId="7170E729"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446DB9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1D62B36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E88585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FB1119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C929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28F8DE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842DC5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80BA2C9"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MDDS System löten</w:t>
            </w:r>
          </w:p>
        </w:tc>
      </w:tr>
      <w:tr w:rsidR="00E86F7A" w:rsidRPr="00E86F7A" w14:paraId="3152D774"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36110B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0DCA5FC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7C9D48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4E9FF9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FFF8D4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9DB26C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76B2ED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F05DFF"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Projektplan</w:t>
            </w:r>
          </w:p>
        </w:tc>
      </w:tr>
      <w:tr w:rsidR="00E86F7A" w:rsidRPr="00E86F7A" w14:paraId="4A426469"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220527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3D09349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2534558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3C13A5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E7D47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CF20F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3316D7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A423D9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Projektplan</w:t>
            </w:r>
          </w:p>
        </w:tc>
      </w:tr>
      <w:tr w:rsidR="00E86F7A" w:rsidRPr="00E86F7A" w14:paraId="18E20981"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2E8B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20765C6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77C447A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FFE39F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701D60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7D821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5F4B69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0DEA4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w:t>
            </w:r>
          </w:p>
        </w:tc>
      </w:tr>
      <w:tr w:rsidR="00E86F7A" w:rsidRPr="00E86F7A" w14:paraId="41E658E7"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2934D9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581373E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D51BED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413A6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F6F9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DDE1B2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CC3F01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3DEB58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MDDS System löten</w:t>
            </w:r>
          </w:p>
        </w:tc>
      </w:tr>
      <w:tr w:rsidR="00E86F7A" w:rsidRPr="00E86F7A" w14:paraId="01F23DA4"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ED689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7AD1438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4919D0B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E67E6F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15B68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08367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D1ED3A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2AA14F0"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Tischaufbau reparieren</w:t>
            </w:r>
          </w:p>
        </w:tc>
      </w:tr>
      <w:tr w:rsidR="00E86F7A" w:rsidRPr="00E86F7A" w14:paraId="36F5FFFC"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33793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62BD4AF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12F26B8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9140C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400B9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1090AC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F032B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3D7557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Tischaufbau reparieren</w:t>
            </w:r>
          </w:p>
        </w:tc>
      </w:tr>
      <w:tr w:rsidR="00E86F7A" w:rsidRPr="00E86F7A" w14:paraId="2F6B176D"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66A2C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0249894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5A23A60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4A560D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800F9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E2C94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550964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A170A4"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MDDS System löten</w:t>
            </w:r>
          </w:p>
        </w:tc>
      </w:tr>
      <w:tr w:rsidR="00E86F7A" w:rsidRPr="00E86F7A" w14:paraId="4F559DA6"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A6E6DE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397A8DA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D98567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A128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E5DC8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B4ACB5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67926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3689CD6"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MDDS System löten</w:t>
            </w:r>
          </w:p>
        </w:tc>
      </w:tr>
      <w:tr w:rsidR="00E86F7A" w:rsidRPr="00E86F7A" w14:paraId="522956B8"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8DD65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3664130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3839F9E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36273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8BE15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451B24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324E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DFC467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29E94912"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6F0AFE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2A9A043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719FB79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54373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D6F4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70883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92641E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BC17C8"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1A6FF77C"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5A5034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567C203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72ED0BB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AE8341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24307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63858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6F03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9B20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4FB97C95"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1F5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529C6D5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61CB48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46387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EF036F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07A965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9E6B9B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36F4BB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61BDEE91"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ED41B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3DFDC37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3FC35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835625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0A112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41AAF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648816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9809D5"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151504D8"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E7627B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5DF49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020793E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7C0BF4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8761A6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5DEA5B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98883A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3032A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21C63680"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2679ED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3C44BBA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33DFB59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845ECA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D9455C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EAB72F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266F02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2181AB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7659FB1A"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C2599C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9883F0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AE5E4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07DD13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D0C6B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564EF4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C3BDCC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923077"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785F5E90"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503054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FEEB0A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2FB457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CA3CCE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2F987E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9DE65C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23F469F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2927A01"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1D52121C"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BBB13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248ABBB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951080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4AD70C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CD18F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43101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1ECE5A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66D6F9"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4B28BBD8"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8D75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7DD5BB6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B83601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4A0B48E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DF9606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F3FAA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74E3AB1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D2763B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0BB03404"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BB23E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4A5E79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55C1FE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A407EE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50BD7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81EA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6101F8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96651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1CD849E4"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C8341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7882A6B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7420D2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4BFF5FC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F09D0C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9BFFD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9B2E43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EEA47F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6D5FD34D"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097844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3FBA401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3A1B0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B2AF55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A12EDB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3372B0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367B5EF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F75AB6"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78931BC0"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3A335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3D0B94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1960610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776F5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DF7F52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2C841BF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63312A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2C8FB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Doku</w:t>
            </w:r>
          </w:p>
        </w:tc>
      </w:tr>
      <w:tr w:rsidR="00E86F7A" w:rsidRPr="00E86F7A" w14:paraId="45A75933"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9C89B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165BF9C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18A78B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462FD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7A634C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42AE4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F257FC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CA51F1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70CC7971"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015E62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16.04.21</w:t>
            </w:r>
          </w:p>
        </w:tc>
        <w:tc>
          <w:tcPr>
            <w:tcW w:w="0" w:type="auto"/>
            <w:tcBorders>
              <w:top w:val="nil"/>
              <w:left w:val="nil"/>
              <w:bottom w:val="single" w:sz="4" w:space="0" w:color="000000"/>
              <w:right w:val="single" w:sz="4" w:space="0" w:color="000000"/>
            </w:tcBorders>
            <w:shd w:val="clear" w:color="auto" w:fill="auto"/>
            <w:noWrap/>
            <w:vAlign w:val="center"/>
            <w:hideMark/>
          </w:tcPr>
          <w:p w14:paraId="232C0E5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15</w:t>
            </w:r>
          </w:p>
        </w:tc>
        <w:tc>
          <w:tcPr>
            <w:tcW w:w="0" w:type="auto"/>
            <w:tcBorders>
              <w:top w:val="nil"/>
              <w:left w:val="nil"/>
              <w:bottom w:val="single" w:sz="4" w:space="0" w:color="000000"/>
              <w:right w:val="single" w:sz="4" w:space="0" w:color="000000"/>
            </w:tcBorders>
            <w:shd w:val="clear" w:color="auto" w:fill="auto"/>
            <w:noWrap/>
            <w:vAlign w:val="center"/>
            <w:hideMark/>
          </w:tcPr>
          <w:p w14:paraId="6C2FBA3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E086F5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A3DA2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F4247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10,92</w:t>
            </w:r>
          </w:p>
        </w:tc>
        <w:tc>
          <w:tcPr>
            <w:tcW w:w="0" w:type="auto"/>
            <w:tcBorders>
              <w:top w:val="nil"/>
              <w:left w:val="single" w:sz="4" w:space="0" w:color="auto"/>
              <w:bottom w:val="single" w:sz="4" w:space="0" w:color="auto"/>
              <w:right w:val="nil"/>
            </w:tcBorders>
            <w:shd w:val="clear" w:color="FFFFCC" w:fill="FFFF99"/>
            <w:noWrap/>
            <w:vAlign w:val="center"/>
            <w:hideMark/>
          </w:tcPr>
          <w:p w14:paraId="7D28BCF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10,92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EE5CBE9"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Funktionstest</w:t>
            </w:r>
          </w:p>
        </w:tc>
      </w:tr>
      <w:tr w:rsidR="00E86F7A" w:rsidRPr="00E86F7A" w14:paraId="4567E0AC"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5BCF0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19.04.21</w:t>
            </w:r>
          </w:p>
        </w:tc>
        <w:tc>
          <w:tcPr>
            <w:tcW w:w="0" w:type="auto"/>
            <w:tcBorders>
              <w:top w:val="nil"/>
              <w:left w:val="nil"/>
              <w:bottom w:val="single" w:sz="4" w:space="0" w:color="000000"/>
              <w:right w:val="single" w:sz="4" w:space="0" w:color="000000"/>
            </w:tcBorders>
            <w:shd w:val="clear" w:color="auto" w:fill="auto"/>
            <w:noWrap/>
            <w:vAlign w:val="center"/>
            <w:hideMark/>
          </w:tcPr>
          <w:p w14:paraId="3022E7E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w:t>
            </w:r>
          </w:p>
        </w:tc>
        <w:tc>
          <w:tcPr>
            <w:tcW w:w="0" w:type="auto"/>
            <w:tcBorders>
              <w:top w:val="nil"/>
              <w:left w:val="nil"/>
              <w:bottom w:val="single" w:sz="4" w:space="0" w:color="000000"/>
              <w:right w:val="single" w:sz="4" w:space="0" w:color="000000"/>
            </w:tcBorders>
            <w:shd w:val="clear" w:color="auto" w:fill="auto"/>
            <w:noWrap/>
            <w:vAlign w:val="center"/>
            <w:hideMark/>
          </w:tcPr>
          <w:p w14:paraId="4626B1E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18:00</w:t>
            </w:r>
          </w:p>
        </w:tc>
        <w:tc>
          <w:tcPr>
            <w:tcW w:w="0" w:type="auto"/>
            <w:tcBorders>
              <w:top w:val="nil"/>
              <w:left w:val="nil"/>
              <w:bottom w:val="single" w:sz="4" w:space="0" w:color="000000"/>
              <w:right w:val="nil"/>
            </w:tcBorders>
            <w:shd w:val="clear" w:color="auto" w:fill="auto"/>
            <w:noWrap/>
            <w:vAlign w:val="center"/>
            <w:hideMark/>
          </w:tcPr>
          <w:p w14:paraId="5584AF5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48233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07C5AD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0DB68E4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F7C0F68"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 xml:space="preserve">Präsentation / Dokumentations </w:t>
            </w:r>
            <w:r w:rsidRPr="00E86F7A">
              <w:rPr>
                <w:rFonts w:ascii="Calibri" w:hAnsi="Calibri" w:cs="Calibri"/>
                <w:color w:val="000000"/>
                <w:sz w:val="22"/>
                <w:szCs w:val="22"/>
                <w:lang w:eastAsia="de-AT"/>
              </w:rPr>
              <w:lastRenderedPageBreak/>
              <w:t>fertigstellung</w:t>
            </w:r>
          </w:p>
        </w:tc>
      </w:tr>
      <w:tr w:rsidR="00E86F7A" w:rsidRPr="00E86F7A" w14:paraId="1B9DA07B" w14:textId="77777777" w:rsidTr="00E86F7A">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D2302C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lastRenderedPageBreak/>
              <w:t>18.04.21</w:t>
            </w:r>
          </w:p>
        </w:tc>
        <w:tc>
          <w:tcPr>
            <w:tcW w:w="0" w:type="auto"/>
            <w:tcBorders>
              <w:top w:val="nil"/>
              <w:left w:val="nil"/>
              <w:bottom w:val="single" w:sz="4" w:space="0" w:color="000000"/>
              <w:right w:val="single" w:sz="4" w:space="0" w:color="000000"/>
            </w:tcBorders>
            <w:shd w:val="clear" w:color="auto" w:fill="auto"/>
            <w:noWrap/>
            <w:vAlign w:val="center"/>
            <w:hideMark/>
          </w:tcPr>
          <w:p w14:paraId="032F1D8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15</w:t>
            </w:r>
          </w:p>
        </w:tc>
        <w:tc>
          <w:tcPr>
            <w:tcW w:w="0" w:type="auto"/>
            <w:tcBorders>
              <w:top w:val="nil"/>
              <w:left w:val="nil"/>
              <w:bottom w:val="single" w:sz="4" w:space="0" w:color="000000"/>
              <w:right w:val="single" w:sz="4" w:space="0" w:color="000000"/>
            </w:tcBorders>
            <w:shd w:val="clear" w:color="auto" w:fill="auto"/>
            <w:noWrap/>
            <w:vAlign w:val="center"/>
            <w:hideMark/>
          </w:tcPr>
          <w:p w14:paraId="418DBB6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755C6BE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5A4D1A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0B4E2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5,50</w:t>
            </w:r>
          </w:p>
        </w:tc>
        <w:tc>
          <w:tcPr>
            <w:tcW w:w="0" w:type="auto"/>
            <w:tcBorders>
              <w:top w:val="nil"/>
              <w:left w:val="single" w:sz="4" w:space="0" w:color="auto"/>
              <w:bottom w:val="single" w:sz="4" w:space="0" w:color="auto"/>
              <w:right w:val="nil"/>
            </w:tcBorders>
            <w:shd w:val="clear" w:color="FFFFCC" w:fill="FFFF99"/>
            <w:noWrap/>
            <w:vAlign w:val="center"/>
            <w:hideMark/>
          </w:tcPr>
          <w:p w14:paraId="7FC121D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F3B93B0"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Doku Verbesserung</w:t>
            </w:r>
          </w:p>
        </w:tc>
      </w:tr>
    </w:tbl>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218" w:name="_Toc68352657"/>
      <w:bookmarkStart w:id="219" w:name="_Toc69800329"/>
      <w:r>
        <w:t>Reim</w:t>
      </w:r>
      <w:bookmarkEnd w:id="218"/>
      <w:bookmarkEnd w:id="219"/>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r w:rsidRPr="0016537F">
              <w:rPr>
                <w:rFonts w:ascii="Calibri" w:hAnsi="Calibri" w:cs="Calibri"/>
                <w:color w:val="000000"/>
                <w:sz w:val="22"/>
                <w:szCs w:val="22"/>
                <w:lang w:eastAsia="de-AT"/>
              </w:rPr>
              <w:lastRenderedPageBreak/>
              <w:t>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ausprogrammierung der "Server" klasse der </w:t>
            </w:r>
            <w:r w:rsidRPr="0016537F">
              <w:rPr>
                <w:rFonts w:ascii="Calibri" w:hAnsi="Calibri" w:cs="Calibri"/>
                <w:color w:val="000000"/>
                <w:sz w:val="22"/>
                <w:szCs w:val="22"/>
                <w:lang w:eastAsia="de-AT"/>
              </w:rPr>
              <w:lastRenderedPageBreak/>
              <w:t>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13.07.20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20" w:name="_Toc68352658"/>
      <w:r>
        <w:lastRenderedPageBreak/>
        <w:br w:type="page"/>
      </w:r>
    </w:p>
    <w:p w14:paraId="0EDCC5D1" w14:textId="49172CD3" w:rsidR="00711986" w:rsidRDefault="00711986" w:rsidP="00C16749">
      <w:pPr>
        <w:pStyle w:val="berschrift4"/>
      </w:pPr>
      <w:bookmarkStart w:id="221" w:name="_Toc69800330"/>
      <w:r>
        <w:lastRenderedPageBreak/>
        <w:t>Pruggmayer</w:t>
      </w:r>
      <w:bookmarkEnd w:id="220"/>
      <w:bookmarkEnd w:id="221"/>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B06EBF"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lib move and swap functionality</w:t>
            </w:r>
          </w:p>
        </w:tc>
      </w:tr>
      <w:tr w:rsidR="00100C9D" w:rsidRPr="00B06EBF"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B06EBF"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B06EBF"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22" w:name="_Toc62814943"/>
      <w:bookmarkStart w:id="223" w:name="_Toc68444801"/>
      <w:bookmarkStart w:id="224" w:name="_Toc69800331"/>
      <w:r w:rsidRPr="00C16749">
        <w:t>Projektkosten</w:t>
      </w:r>
      <w:bookmarkEnd w:id="222"/>
      <w:bookmarkEnd w:id="223"/>
      <w:bookmarkEnd w:id="224"/>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25" w:name="_Toc62814944"/>
      <w:bookmarkStart w:id="226" w:name="_Toc69800332"/>
      <w:r w:rsidRPr="00AF170A">
        <w:t>Quellenverzeichnis</w:t>
      </w:r>
      <w:bookmarkEnd w:id="225"/>
      <w:bookmarkEnd w:id="226"/>
    </w:p>
    <w:p w14:paraId="21BB24E1" w14:textId="1EF0CE5D" w:rsidR="00B413A4" w:rsidRPr="00AF170A" w:rsidRDefault="00B413A4" w:rsidP="00AF170A">
      <w:pPr>
        <w:pStyle w:val="berschrift2"/>
      </w:pPr>
      <w:bookmarkStart w:id="227" w:name="_Toc62814945"/>
      <w:bookmarkStart w:id="228" w:name="_Toc69800333"/>
      <w:r w:rsidRPr="00AF170A">
        <w:t>Bücher</w:t>
      </w:r>
      <w:bookmarkEnd w:id="227"/>
      <w:bookmarkEnd w:id="228"/>
    </w:p>
    <w:p w14:paraId="4C093785" w14:textId="0941F85D" w:rsidR="00960910" w:rsidRDefault="00B413A4" w:rsidP="00960910">
      <w:pPr>
        <w:pStyle w:val="berschrift2"/>
      </w:pPr>
      <w:bookmarkStart w:id="229" w:name="_Toc62814946"/>
      <w:bookmarkStart w:id="230" w:name="_Toc69800334"/>
      <w:r w:rsidRPr="00AF170A">
        <w:t>Onlinemedien</w:t>
      </w:r>
      <w:bookmarkEnd w:id="229"/>
      <w:bookmarkEnd w:id="230"/>
    </w:p>
    <w:bookmarkStart w:id="231" w:name="_[1]_Wikipedia_HSV"/>
    <w:bookmarkEnd w:id="231"/>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32" w:name="_Toc69800335"/>
      <w:r w:rsidRPr="00960910">
        <w:rPr>
          <w:rStyle w:val="Hyperlink"/>
        </w:rPr>
        <w:t>[1] Wikipedia HSV</w:t>
      </w:r>
      <w:bookmarkEnd w:id="232"/>
      <w:r>
        <w:fldChar w:fldCharType="end"/>
      </w:r>
    </w:p>
    <w:p w14:paraId="71CBC9F5" w14:textId="6210FE44" w:rsidR="005B3EC0" w:rsidRDefault="00F92CFB" w:rsidP="005B3EC0">
      <w:pPr>
        <w:pStyle w:val="berschrift3"/>
        <w:rPr>
          <w:rStyle w:val="Hyperlink"/>
        </w:rPr>
      </w:pPr>
      <w:hyperlink r:id="rId120" w:history="1">
        <w:bookmarkStart w:id="233" w:name="_Toc69800336"/>
        <w:r w:rsidR="005B3EC0" w:rsidRPr="002A4C3C">
          <w:rPr>
            <w:rStyle w:val="Hyperlink"/>
          </w:rPr>
          <w:t>Dokumentation CMSIS-RTOS</w:t>
        </w:r>
        <w:bookmarkEnd w:id="233"/>
      </w:hyperlink>
    </w:p>
    <w:bookmarkStart w:id="234" w:name="Rendering"/>
    <w:bookmarkStart w:id="235" w:name="_Toc62814947"/>
    <w:bookmarkEnd w:id="234"/>
    <w:p w14:paraId="1859A653" w14:textId="69D676E8" w:rsidR="00B73145" w:rsidRDefault="00A113F0" w:rsidP="00A113F0">
      <w:pPr>
        <w:pStyle w:val="berschrift3"/>
        <w:rPr>
          <w:lang w:eastAsia="de-AT"/>
        </w:rPr>
      </w:pPr>
      <w:r>
        <w:rPr>
          <w:lang w:eastAsia="de-AT"/>
        </w:rPr>
        <w:fldChar w:fldCharType="begin"/>
      </w:r>
      <w:r>
        <w:rPr>
          <w:lang w:eastAsia="de-AT"/>
        </w:rPr>
        <w:instrText xml:space="preserve"> HYPERLINK "https://de.wikipedia.org/wiki/Bildsynthese" </w:instrText>
      </w:r>
      <w:r>
        <w:rPr>
          <w:lang w:eastAsia="de-AT"/>
        </w:rPr>
        <w:fldChar w:fldCharType="separate"/>
      </w:r>
      <w:bookmarkStart w:id="236" w:name="_Toc69800337"/>
      <w:r w:rsidRPr="00A113F0">
        <w:rPr>
          <w:rStyle w:val="Hyperlink"/>
          <w:lang w:eastAsia="de-AT"/>
        </w:rPr>
        <w:t>Rendering</w:t>
      </w:r>
      <w:bookmarkEnd w:id="236"/>
      <w:r>
        <w:rPr>
          <w:lang w:eastAsia="de-AT"/>
        </w:rPr>
        <w:fldChar w:fldCharType="end"/>
      </w:r>
      <w:r w:rsidR="00F94992">
        <w:rPr>
          <w:lang w:eastAsia="de-AT"/>
        </w:rPr>
        <w:t xml:space="preserve"> </w:t>
      </w:r>
    </w:p>
    <w:p w14:paraId="6114EA1D" w14:textId="77777777" w:rsidR="00B413A4" w:rsidRPr="00AF170A" w:rsidRDefault="00B413A4" w:rsidP="00AF170A">
      <w:pPr>
        <w:pStyle w:val="berschrift2"/>
      </w:pPr>
      <w:bookmarkStart w:id="237" w:name="_Toc69800338"/>
      <w:r w:rsidRPr="00AF170A">
        <w:t>Zeitschriften</w:t>
      </w:r>
      <w:bookmarkEnd w:id="235"/>
      <w:bookmarkEnd w:id="23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A8342D">
      <w:footerReference w:type="default" r:id="rId121"/>
      <w:type w:val="continuous"/>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E48CC" w14:textId="77777777" w:rsidR="00F92CFB" w:rsidRDefault="00F92CFB">
      <w:r>
        <w:separator/>
      </w:r>
    </w:p>
    <w:p w14:paraId="09FBA5A3" w14:textId="77777777" w:rsidR="00F92CFB" w:rsidRDefault="00F92CFB"/>
    <w:p w14:paraId="160E046E" w14:textId="77777777" w:rsidR="00F92CFB" w:rsidRDefault="00F92CFB"/>
    <w:p w14:paraId="32CCBBDD" w14:textId="77777777" w:rsidR="00F92CFB" w:rsidRDefault="00F92CFB"/>
    <w:p w14:paraId="734FE732" w14:textId="77777777" w:rsidR="00F92CFB" w:rsidRDefault="00F92CFB"/>
    <w:p w14:paraId="5B65682B" w14:textId="77777777" w:rsidR="00F92CFB" w:rsidRDefault="00F92CFB"/>
    <w:p w14:paraId="5C5A0EF7" w14:textId="77777777" w:rsidR="00F92CFB" w:rsidRDefault="00F92CFB"/>
    <w:p w14:paraId="05FCEF4D" w14:textId="77777777" w:rsidR="00F92CFB" w:rsidRDefault="00F92CFB"/>
    <w:p w14:paraId="53752115" w14:textId="77777777" w:rsidR="00F92CFB" w:rsidRDefault="00F92CFB"/>
    <w:p w14:paraId="4F8300BD" w14:textId="77777777" w:rsidR="00F92CFB" w:rsidRDefault="00F92CFB"/>
  </w:endnote>
  <w:endnote w:type="continuationSeparator" w:id="0">
    <w:p w14:paraId="3B46F2DC" w14:textId="77777777" w:rsidR="00F92CFB" w:rsidRDefault="00F92CFB">
      <w:r>
        <w:continuationSeparator/>
      </w:r>
    </w:p>
    <w:p w14:paraId="2BDFC5A7" w14:textId="77777777" w:rsidR="00F92CFB" w:rsidRDefault="00F92CFB"/>
    <w:p w14:paraId="42AE6871" w14:textId="77777777" w:rsidR="00F92CFB" w:rsidRDefault="00F92CFB"/>
    <w:p w14:paraId="37E9898C" w14:textId="77777777" w:rsidR="00F92CFB" w:rsidRDefault="00F92CFB"/>
    <w:p w14:paraId="154E992D" w14:textId="77777777" w:rsidR="00F92CFB" w:rsidRDefault="00F92CFB"/>
    <w:p w14:paraId="03571A9C" w14:textId="77777777" w:rsidR="00F92CFB" w:rsidRDefault="00F92CFB"/>
    <w:p w14:paraId="3FA47C2F" w14:textId="77777777" w:rsidR="00F92CFB" w:rsidRDefault="00F92CFB"/>
    <w:p w14:paraId="243CE2AE" w14:textId="77777777" w:rsidR="00F92CFB" w:rsidRDefault="00F92CFB"/>
    <w:p w14:paraId="4ED0EB40" w14:textId="77777777" w:rsidR="00F92CFB" w:rsidRDefault="00F92CFB"/>
    <w:p w14:paraId="3FDDDF60" w14:textId="77777777" w:rsidR="00F92CFB" w:rsidRDefault="00F92C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2747A9" w:rsidRDefault="002747A9" w:rsidP="00144D02">
    <w:pPr>
      <w:pStyle w:val="Fuzeile"/>
      <w:tabs>
        <w:tab w:val="clear" w:pos="4536"/>
        <w:tab w:val="clear" w:pos="9072"/>
        <w:tab w:val="left" w:pos="408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981" w14:textId="0C9689F7" w:rsidR="002747A9" w:rsidRPr="00A8342D" w:rsidRDefault="002747A9" w:rsidP="00114DB2">
    <w:pPr>
      <w:pStyle w:val="Fuzeile"/>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6E466" w14:textId="27D67E98" w:rsidR="002747A9" w:rsidRPr="00A8342D" w:rsidRDefault="002747A9" w:rsidP="00114DB2">
    <w:pPr>
      <w:pStyle w:val="Fuzeile"/>
      <w:pBdr>
        <w:top w:val="single" w:sz="4" w:space="1" w:color="auto"/>
      </w:pBd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2747A9" w:rsidRDefault="002747A9"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2747A9" w:rsidRDefault="002747A9"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0B158649" w:rsidR="002747A9" w:rsidRPr="004D1F77" w:rsidRDefault="002747A9"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2CF1" w14:textId="784BA0F7" w:rsidR="002747A9" w:rsidRPr="00A8342D" w:rsidRDefault="002747A9" w:rsidP="00114DB2">
    <w:pPr>
      <w:pStyle w:val="Fuzeile"/>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F887D" w14:textId="28D1F03B" w:rsidR="002747A9" w:rsidRPr="00A8342D" w:rsidRDefault="002747A9" w:rsidP="00114DB2">
    <w:pPr>
      <w:pStyle w:val="Fuzeile"/>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EA17" w14:textId="485CC05E" w:rsidR="002747A9" w:rsidRPr="00A8342D" w:rsidRDefault="002747A9" w:rsidP="00114DB2">
    <w:pPr>
      <w:pStyle w:val="Fuzeile"/>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8426" w14:textId="3DE90E31" w:rsidR="002747A9" w:rsidRPr="00A8342D" w:rsidRDefault="002747A9" w:rsidP="00114DB2">
    <w:pPr>
      <w:pStyle w:val="Fuzeile"/>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755A" w14:textId="24BC5C53" w:rsidR="002747A9" w:rsidRPr="00A8342D" w:rsidRDefault="002747A9" w:rsidP="00114DB2">
    <w:pPr>
      <w:pStyle w:val="Fuzeile"/>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1058D" w14:textId="77777777" w:rsidR="00F92CFB" w:rsidRDefault="00F92CFB">
      <w:r>
        <w:separator/>
      </w:r>
    </w:p>
    <w:p w14:paraId="537EBA74" w14:textId="77777777" w:rsidR="00F92CFB" w:rsidRDefault="00F92CFB"/>
    <w:p w14:paraId="3FC3D1E0" w14:textId="77777777" w:rsidR="00F92CFB" w:rsidRDefault="00F92CFB"/>
    <w:p w14:paraId="56576121" w14:textId="77777777" w:rsidR="00F92CFB" w:rsidRDefault="00F92CFB"/>
    <w:p w14:paraId="71361843" w14:textId="77777777" w:rsidR="00F92CFB" w:rsidRDefault="00F92CFB"/>
    <w:p w14:paraId="434DA40C" w14:textId="77777777" w:rsidR="00F92CFB" w:rsidRDefault="00F92CFB"/>
    <w:p w14:paraId="149B34CE" w14:textId="77777777" w:rsidR="00F92CFB" w:rsidRDefault="00F92CFB"/>
    <w:p w14:paraId="21459183" w14:textId="77777777" w:rsidR="00F92CFB" w:rsidRDefault="00F92CFB"/>
    <w:p w14:paraId="04EC1DCB" w14:textId="77777777" w:rsidR="00F92CFB" w:rsidRDefault="00F92CFB"/>
    <w:p w14:paraId="713FA7FF" w14:textId="77777777" w:rsidR="00F92CFB" w:rsidRDefault="00F92CFB"/>
  </w:footnote>
  <w:footnote w:type="continuationSeparator" w:id="0">
    <w:p w14:paraId="14B57909" w14:textId="77777777" w:rsidR="00F92CFB" w:rsidRDefault="00F92CFB">
      <w:r>
        <w:continuationSeparator/>
      </w:r>
    </w:p>
    <w:p w14:paraId="10F0FBFB" w14:textId="77777777" w:rsidR="00F92CFB" w:rsidRDefault="00F92CFB"/>
    <w:p w14:paraId="07FF7805" w14:textId="77777777" w:rsidR="00F92CFB" w:rsidRDefault="00F92CFB"/>
    <w:p w14:paraId="6EAC1541" w14:textId="77777777" w:rsidR="00F92CFB" w:rsidRDefault="00F92CFB"/>
    <w:p w14:paraId="5AB85CB7" w14:textId="77777777" w:rsidR="00F92CFB" w:rsidRDefault="00F92CFB"/>
    <w:p w14:paraId="6DC9CD4B" w14:textId="77777777" w:rsidR="00F92CFB" w:rsidRDefault="00F92CFB"/>
    <w:p w14:paraId="71D596E7" w14:textId="77777777" w:rsidR="00F92CFB" w:rsidRDefault="00F92CFB"/>
    <w:p w14:paraId="2A0B020C" w14:textId="77777777" w:rsidR="00F92CFB" w:rsidRDefault="00F92CFB"/>
    <w:p w14:paraId="035A5005" w14:textId="77777777" w:rsidR="00F92CFB" w:rsidRDefault="00F92CFB"/>
    <w:p w14:paraId="3ABC7222" w14:textId="77777777" w:rsidR="00F92CFB" w:rsidRDefault="00F92C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2747A9" w:rsidRPr="00E542F3" w:rsidRDefault="002747A9"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2747A9" w:rsidRDefault="002747A9"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2747A9" w:rsidRPr="00E542F3" w:rsidRDefault="002747A9" w:rsidP="0043369D">
    <w:pPr>
      <w:jc w:val="center"/>
      <w:rPr>
        <w:rFonts w:cs="Arial"/>
        <w:b/>
        <w:lang w:val="de-DE"/>
      </w:rPr>
    </w:pPr>
    <w:r>
      <w:rPr>
        <w:rFonts w:cs="Arial"/>
        <w:b/>
        <w:lang w:val="de-DE"/>
      </w:rPr>
      <w:t xml:space="preserve"> und Technische Informatik </w:t>
    </w:r>
  </w:p>
  <w:p w14:paraId="62F71806" w14:textId="77777777" w:rsidR="002747A9" w:rsidRPr="003E73FF" w:rsidRDefault="002747A9" w:rsidP="0043369D">
    <w:pPr>
      <w:pBdr>
        <w:bottom w:val="single" w:sz="4" w:space="1" w:color="auto"/>
      </w:pBdr>
      <w:rPr>
        <w:rFonts w:cs="Arial"/>
        <w:b/>
        <w:sz w:val="20"/>
        <w:lang w:val="de-DE"/>
      </w:rPr>
    </w:pPr>
  </w:p>
  <w:p w14:paraId="3C6183EF" w14:textId="77777777" w:rsidR="002747A9" w:rsidRDefault="002747A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2747A9" w:rsidRDefault="002747A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2747A9" w:rsidRDefault="002747A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2747A9" w14:paraId="54668BDD" w14:textId="77777777" w:rsidTr="00D02DCF">
      <w:trPr>
        <w:trHeight w:val="538"/>
      </w:trPr>
      <w:tc>
        <w:tcPr>
          <w:tcW w:w="1843" w:type="dxa"/>
          <w:vMerge w:val="restart"/>
          <w:vAlign w:val="center"/>
        </w:tcPr>
        <w:p w14:paraId="1B0B316D" w14:textId="77777777" w:rsidR="002747A9" w:rsidRDefault="002747A9"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2747A9" w:rsidRPr="00010C27" w:rsidRDefault="002747A9"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2747A9" w14:paraId="34627D47" w14:textId="77777777" w:rsidTr="00D02DCF">
      <w:trPr>
        <w:trHeight w:val="554"/>
      </w:trPr>
      <w:tc>
        <w:tcPr>
          <w:tcW w:w="1843" w:type="dxa"/>
          <w:vMerge/>
        </w:tcPr>
        <w:p w14:paraId="7D107C84" w14:textId="77777777" w:rsidR="002747A9" w:rsidRDefault="002747A9" w:rsidP="00E81B6D">
          <w:pPr>
            <w:pStyle w:val="Kopfzeile"/>
            <w:tabs>
              <w:tab w:val="center" w:pos="-1843"/>
              <w:tab w:val="left" w:pos="1134"/>
            </w:tabs>
            <w:jc w:val="center"/>
            <w:rPr>
              <w:rFonts w:cs="Arial"/>
              <w:b/>
              <w:sz w:val="28"/>
            </w:rPr>
          </w:pPr>
        </w:p>
      </w:tc>
      <w:tc>
        <w:tcPr>
          <w:tcW w:w="7877" w:type="dxa"/>
          <w:vAlign w:val="center"/>
        </w:tcPr>
        <w:p w14:paraId="7C85CEFB" w14:textId="77777777" w:rsidR="002747A9" w:rsidRPr="00A67435" w:rsidRDefault="002747A9"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2747A9" w:rsidRDefault="002747A9"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2747A9" w14:paraId="43491B88" w14:textId="77777777" w:rsidTr="006A7DFC">
      <w:trPr>
        <w:trHeight w:val="680"/>
      </w:trPr>
      <w:tc>
        <w:tcPr>
          <w:tcW w:w="1843" w:type="dxa"/>
          <w:vMerge w:val="restart"/>
          <w:vAlign w:val="center"/>
        </w:tcPr>
        <w:p w14:paraId="14E2D2AE" w14:textId="77777777" w:rsidR="002747A9" w:rsidRPr="0014028D" w:rsidRDefault="002747A9"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2747A9" w:rsidRPr="003C1A3E" w:rsidRDefault="002747A9"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2747A9" w:rsidRPr="00B06EBF" w14:paraId="6EA948BA" w14:textId="77777777" w:rsidTr="00EE5BFF">
      <w:trPr>
        <w:trHeight w:val="556"/>
      </w:trPr>
      <w:tc>
        <w:tcPr>
          <w:tcW w:w="1843" w:type="dxa"/>
          <w:vMerge/>
          <w:vAlign w:val="center"/>
        </w:tcPr>
        <w:p w14:paraId="66B207EC" w14:textId="77777777" w:rsidR="002747A9" w:rsidRDefault="002747A9" w:rsidP="00E81B6D">
          <w:pPr>
            <w:pStyle w:val="Kopfzeile"/>
            <w:tabs>
              <w:tab w:val="center" w:pos="-1843"/>
              <w:tab w:val="left" w:pos="1134"/>
            </w:tabs>
            <w:rPr>
              <w:rFonts w:cs="Arial"/>
              <w:b/>
              <w:sz w:val="28"/>
            </w:rPr>
          </w:pPr>
        </w:p>
      </w:tc>
      <w:tc>
        <w:tcPr>
          <w:tcW w:w="7877" w:type="dxa"/>
          <w:vAlign w:val="center"/>
        </w:tcPr>
        <w:p w14:paraId="56E6C891" w14:textId="77777777" w:rsidR="002747A9" w:rsidRPr="0014028D" w:rsidRDefault="002747A9"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2747A9" w:rsidRPr="00E53A13" w:rsidRDefault="002747A9"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2747A9" w:rsidRPr="00144D02" w:rsidRDefault="002747A9"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4DE0"/>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B7EF9"/>
    <w:rsid w:val="000C090B"/>
    <w:rsid w:val="000C0920"/>
    <w:rsid w:val="000C3CC4"/>
    <w:rsid w:val="000C6B92"/>
    <w:rsid w:val="000D0165"/>
    <w:rsid w:val="000D102E"/>
    <w:rsid w:val="000E4510"/>
    <w:rsid w:val="000E5AD8"/>
    <w:rsid w:val="000E66DB"/>
    <w:rsid w:val="000F15A8"/>
    <w:rsid w:val="000F2349"/>
    <w:rsid w:val="000F2D89"/>
    <w:rsid w:val="000F3023"/>
    <w:rsid w:val="000F37C0"/>
    <w:rsid w:val="000F65FB"/>
    <w:rsid w:val="000F6DA4"/>
    <w:rsid w:val="00100C9D"/>
    <w:rsid w:val="00102306"/>
    <w:rsid w:val="001052F3"/>
    <w:rsid w:val="00105484"/>
    <w:rsid w:val="00106B43"/>
    <w:rsid w:val="00107636"/>
    <w:rsid w:val="00110F26"/>
    <w:rsid w:val="00112939"/>
    <w:rsid w:val="00112A61"/>
    <w:rsid w:val="00114DB2"/>
    <w:rsid w:val="0011799B"/>
    <w:rsid w:val="001203EA"/>
    <w:rsid w:val="00124603"/>
    <w:rsid w:val="0012507B"/>
    <w:rsid w:val="00125701"/>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2368"/>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295C"/>
    <w:rsid w:val="00204B16"/>
    <w:rsid w:val="00206D65"/>
    <w:rsid w:val="00215830"/>
    <w:rsid w:val="00217279"/>
    <w:rsid w:val="00217A94"/>
    <w:rsid w:val="002204DF"/>
    <w:rsid w:val="00223435"/>
    <w:rsid w:val="00223A2F"/>
    <w:rsid w:val="00224972"/>
    <w:rsid w:val="002265A7"/>
    <w:rsid w:val="00227419"/>
    <w:rsid w:val="002278E5"/>
    <w:rsid w:val="00230E6A"/>
    <w:rsid w:val="002328F9"/>
    <w:rsid w:val="00240DDD"/>
    <w:rsid w:val="002414AB"/>
    <w:rsid w:val="00250A27"/>
    <w:rsid w:val="00253922"/>
    <w:rsid w:val="00255E0E"/>
    <w:rsid w:val="0025601F"/>
    <w:rsid w:val="00256453"/>
    <w:rsid w:val="00262ECD"/>
    <w:rsid w:val="00263384"/>
    <w:rsid w:val="00264C88"/>
    <w:rsid w:val="00265C36"/>
    <w:rsid w:val="002704E9"/>
    <w:rsid w:val="00270A90"/>
    <w:rsid w:val="002747A9"/>
    <w:rsid w:val="00276DE5"/>
    <w:rsid w:val="00285C4A"/>
    <w:rsid w:val="00286098"/>
    <w:rsid w:val="0028648A"/>
    <w:rsid w:val="00290B23"/>
    <w:rsid w:val="0029175D"/>
    <w:rsid w:val="00293030"/>
    <w:rsid w:val="00294FCE"/>
    <w:rsid w:val="002A1072"/>
    <w:rsid w:val="002A48B9"/>
    <w:rsid w:val="002A4C3C"/>
    <w:rsid w:val="002A7438"/>
    <w:rsid w:val="002A7B7C"/>
    <w:rsid w:val="002B01CA"/>
    <w:rsid w:val="002B23B8"/>
    <w:rsid w:val="002B3034"/>
    <w:rsid w:val="002B6FF8"/>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0B0"/>
    <w:rsid w:val="00343D4E"/>
    <w:rsid w:val="003454C4"/>
    <w:rsid w:val="00345E2F"/>
    <w:rsid w:val="003541CD"/>
    <w:rsid w:val="00357297"/>
    <w:rsid w:val="00362D36"/>
    <w:rsid w:val="00364A6B"/>
    <w:rsid w:val="00371225"/>
    <w:rsid w:val="003712C3"/>
    <w:rsid w:val="003772A3"/>
    <w:rsid w:val="00381020"/>
    <w:rsid w:val="0038619F"/>
    <w:rsid w:val="003903FA"/>
    <w:rsid w:val="00390409"/>
    <w:rsid w:val="00391C70"/>
    <w:rsid w:val="00392F65"/>
    <w:rsid w:val="003A0C33"/>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35AD"/>
    <w:rsid w:val="004D4B20"/>
    <w:rsid w:val="004D4EC6"/>
    <w:rsid w:val="004D60F7"/>
    <w:rsid w:val="004D6628"/>
    <w:rsid w:val="004E14AA"/>
    <w:rsid w:val="004F1EFB"/>
    <w:rsid w:val="004F39F9"/>
    <w:rsid w:val="004F3A4D"/>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023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D62"/>
    <w:rsid w:val="005B3EC0"/>
    <w:rsid w:val="005B7743"/>
    <w:rsid w:val="005C166A"/>
    <w:rsid w:val="005C30CB"/>
    <w:rsid w:val="005C47F4"/>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CE9"/>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6B97"/>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1D24"/>
    <w:rsid w:val="00707B5D"/>
    <w:rsid w:val="00711986"/>
    <w:rsid w:val="007135AD"/>
    <w:rsid w:val="00714F47"/>
    <w:rsid w:val="00716FB9"/>
    <w:rsid w:val="0071716A"/>
    <w:rsid w:val="00721F3E"/>
    <w:rsid w:val="0073539F"/>
    <w:rsid w:val="007423F2"/>
    <w:rsid w:val="00743841"/>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6782A"/>
    <w:rsid w:val="00770D60"/>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6BDE"/>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2126"/>
    <w:rsid w:val="008A4F64"/>
    <w:rsid w:val="008A5769"/>
    <w:rsid w:val="008A6CF7"/>
    <w:rsid w:val="008B3D0A"/>
    <w:rsid w:val="008C02F5"/>
    <w:rsid w:val="008C05A2"/>
    <w:rsid w:val="008C0CC9"/>
    <w:rsid w:val="008C1756"/>
    <w:rsid w:val="008C4B59"/>
    <w:rsid w:val="008C5856"/>
    <w:rsid w:val="008C7780"/>
    <w:rsid w:val="008D0335"/>
    <w:rsid w:val="008D2CAB"/>
    <w:rsid w:val="008D4C16"/>
    <w:rsid w:val="008E27E8"/>
    <w:rsid w:val="008F03ED"/>
    <w:rsid w:val="008F30F5"/>
    <w:rsid w:val="008F323F"/>
    <w:rsid w:val="008F6BAE"/>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37FA8"/>
    <w:rsid w:val="00940AF8"/>
    <w:rsid w:val="0094230D"/>
    <w:rsid w:val="00943A13"/>
    <w:rsid w:val="00943DAA"/>
    <w:rsid w:val="009448D8"/>
    <w:rsid w:val="00945E0B"/>
    <w:rsid w:val="00945E32"/>
    <w:rsid w:val="00947506"/>
    <w:rsid w:val="00952908"/>
    <w:rsid w:val="0095417B"/>
    <w:rsid w:val="00957DB1"/>
    <w:rsid w:val="00960910"/>
    <w:rsid w:val="00962C77"/>
    <w:rsid w:val="00964F79"/>
    <w:rsid w:val="00975CEC"/>
    <w:rsid w:val="00975E5C"/>
    <w:rsid w:val="0097605F"/>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2E77"/>
    <w:rsid w:val="009C4BF7"/>
    <w:rsid w:val="009C6BD1"/>
    <w:rsid w:val="009D14A5"/>
    <w:rsid w:val="009D5265"/>
    <w:rsid w:val="009D547B"/>
    <w:rsid w:val="009E216B"/>
    <w:rsid w:val="009E284C"/>
    <w:rsid w:val="009E4C6D"/>
    <w:rsid w:val="009E5D04"/>
    <w:rsid w:val="009F3694"/>
    <w:rsid w:val="009F3F78"/>
    <w:rsid w:val="009F5B06"/>
    <w:rsid w:val="009F7458"/>
    <w:rsid w:val="00A01826"/>
    <w:rsid w:val="00A0261D"/>
    <w:rsid w:val="00A040B4"/>
    <w:rsid w:val="00A10DDD"/>
    <w:rsid w:val="00A113F0"/>
    <w:rsid w:val="00A131DA"/>
    <w:rsid w:val="00A13280"/>
    <w:rsid w:val="00A13903"/>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42D"/>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49F8"/>
    <w:rsid w:val="00AC78A9"/>
    <w:rsid w:val="00AC7B8C"/>
    <w:rsid w:val="00AD5D84"/>
    <w:rsid w:val="00AD6926"/>
    <w:rsid w:val="00AE0AB8"/>
    <w:rsid w:val="00AE10EA"/>
    <w:rsid w:val="00AE594F"/>
    <w:rsid w:val="00AF07CE"/>
    <w:rsid w:val="00AF0BC5"/>
    <w:rsid w:val="00AF170A"/>
    <w:rsid w:val="00AF37C4"/>
    <w:rsid w:val="00B00E3C"/>
    <w:rsid w:val="00B00FBE"/>
    <w:rsid w:val="00B039ED"/>
    <w:rsid w:val="00B06BE3"/>
    <w:rsid w:val="00B06EBF"/>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73145"/>
    <w:rsid w:val="00B740BD"/>
    <w:rsid w:val="00B80A09"/>
    <w:rsid w:val="00B87D94"/>
    <w:rsid w:val="00B91861"/>
    <w:rsid w:val="00B95736"/>
    <w:rsid w:val="00B95AEA"/>
    <w:rsid w:val="00BA043C"/>
    <w:rsid w:val="00BA4E50"/>
    <w:rsid w:val="00BB37A6"/>
    <w:rsid w:val="00BB6113"/>
    <w:rsid w:val="00BC00A3"/>
    <w:rsid w:val="00BC22D5"/>
    <w:rsid w:val="00BC7279"/>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56B3"/>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1362"/>
    <w:rsid w:val="00D4252D"/>
    <w:rsid w:val="00D42587"/>
    <w:rsid w:val="00D43B37"/>
    <w:rsid w:val="00D448D3"/>
    <w:rsid w:val="00D46590"/>
    <w:rsid w:val="00D465D7"/>
    <w:rsid w:val="00D47C5F"/>
    <w:rsid w:val="00D55978"/>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86F7A"/>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4B5"/>
    <w:rsid w:val="00EE5BFF"/>
    <w:rsid w:val="00EE5C91"/>
    <w:rsid w:val="00EF0395"/>
    <w:rsid w:val="00EF2E73"/>
    <w:rsid w:val="00EF34C5"/>
    <w:rsid w:val="00EF45BC"/>
    <w:rsid w:val="00F026AA"/>
    <w:rsid w:val="00F02F93"/>
    <w:rsid w:val="00F1140D"/>
    <w:rsid w:val="00F12730"/>
    <w:rsid w:val="00F207C1"/>
    <w:rsid w:val="00F21D4D"/>
    <w:rsid w:val="00F27725"/>
    <w:rsid w:val="00F27FF9"/>
    <w:rsid w:val="00F318BA"/>
    <w:rsid w:val="00F32264"/>
    <w:rsid w:val="00F342D5"/>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3466"/>
    <w:rsid w:val="00F84AE7"/>
    <w:rsid w:val="00F87778"/>
    <w:rsid w:val="00F90C73"/>
    <w:rsid w:val="00F91689"/>
    <w:rsid w:val="00F91FB0"/>
    <w:rsid w:val="00F92CFB"/>
    <w:rsid w:val="00F94992"/>
    <w:rsid w:val="00F95026"/>
    <w:rsid w:val="00F96176"/>
    <w:rsid w:val="00F96F33"/>
    <w:rsid w:val="00FA2510"/>
    <w:rsid w:val="00FA5933"/>
    <w:rsid w:val="00FA6ABE"/>
    <w:rsid w:val="00FB0955"/>
    <w:rsid w:val="00FB154E"/>
    <w:rsid w:val="00FB722D"/>
    <w:rsid w:val="00FB748D"/>
    <w:rsid w:val="00FC1B3A"/>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8C1756"/>
    <w:rPr>
      <w:i/>
      <w:iCs/>
    </w:rPr>
  </w:style>
  <w:style w:type="character" w:styleId="BesuchterLink">
    <w:name w:val="FollowedHyperlink"/>
    <w:basedOn w:val="Absatz-Standardschriftar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3404">
      <w:bodyDiv w:val="1"/>
      <w:marLeft w:val="0"/>
      <w:marRight w:val="0"/>
      <w:marTop w:val="0"/>
      <w:marBottom w:val="0"/>
      <w:divBdr>
        <w:top w:val="none" w:sz="0" w:space="0" w:color="auto"/>
        <w:left w:val="none" w:sz="0" w:space="0" w:color="auto"/>
        <w:bottom w:val="none" w:sz="0" w:space="0" w:color="auto"/>
        <w:right w:val="none" w:sz="0" w:space="0" w:color="auto"/>
      </w:divBdr>
      <w:divsChild>
        <w:div w:id="581647955">
          <w:marLeft w:val="0"/>
          <w:marRight w:val="0"/>
          <w:marTop w:val="0"/>
          <w:marBottom w:val="0"/>
          <w:divBdr>
            <w:top w:val="none" w:sz="0" w:space="0" w:color="auto"/>
            <w:left w:val="none" w:sz="0" w:space="0" w:color="auto"/>
            <w:bottom w:val="none" w:sz="0" w:space="0" w:color="auto"/>
            <w:right w:val="none" w:sz="0" w:space="0" w:color="auto"/>
          </w:divBdr>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634142683">
      <w:bodyDiv w:val="1"/>
      <w:marLeft w:val="0"/>
      <w:marRight w:val="0"/>
      <w:marTop w:val="0"/>
      <w:marBottom w:val="0"/>
      <w:divBdr>
        <w:top w:val="none" w:sz="0" w:space="0" w:color="auto"/>
        <w:left w:val="none" w:sz="0" w:space="0" w:color="auto"/>
        <w:bottom w:val="none" w:sz="0" w:space="0" w:color="auto"/>
        <w:right w:val="none" w:sz="0" w:space="0" w:color="auto"/>
      </w:divBdr>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195">
      <w:bodyDiv w:val="1"/>
      <w:marLeft w:val="0"/>
      <w:marRight w:val="0"/>
      <w:marTop w:val="0"/>
      <w:marBottom w:val="0"/>
      <w:divBdr>
        <w:top w:val="none" w:sz="0" w:space="0" w:color="auto"/>
        <w:left w:val="none" w:sz="0" w:space="0" w:color="auto"/>
        <w:bottom w:val="none" w:sz="0" w:space="0" w:color="auto"/>
        <w:right w:val="none" w:sz="0" w:space="0" w:color="auto"/>
      </w:divBdr>
      <w:divsChild>
        <w:div w:id="763653223">
          <w:marLeft w:val="0"/>
          <w:marRight w:val="0"/>
          <w:marTop w:val="0"/>
          <w:marBottom w:val="0"/>
          <w:divBdr>
            <w:top w:val="none" w:sz="0" w:space="0" w:color="auto"/>
            <w:left w:val="none" w:sz="0" w:space="0" w:color="auto"/>
            <w:bottom w:val="none" w:sz="0" w:space="0" w:color="auto"/>
            <w:right w:val="none" w:sz="0" w:space="0" w:color="auto"/>
          </w:divBdr>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2846">
      <w:bodyDiv w:val="1"/>
      <w:marLeft w:val="0"/>
      <w:marRight w:val="0"/>
      <w:marTop w:val="0"/>
      <w:marBottom w:val="0"/>
      <w:divBdr>
        <w:top w:val="none" w:sz="0" w:space="0" w:color="auto"/>
        <w:left w:val="none" w:sz="0" w:space="0" w:color="auto"/>
        <w:bottom w:val="none" w:sz="0" w:space="0" w:color="auto"/>
        <w:right w:val="none" w:sz="0" w:space="0" w:color="auto"/>
      </w:divBdr>
      <w:divsChild>
        <w:div w:id="382410853">
          <w:marLeft w:val="0"/>
          <w:marRight w:val="0"/>
          <w:marTop w:val="0"/>
          <w:marBottom w:val="0"/>
          <w:divBdr>
            <w:top w:val="none" w:sz="0" w:space="0" w:color="auto"/>
            <w:left w:val="none" w:sz="0" w:space="0" w:color="auto"/>
            <w:bottom w:val="none" w:sz="0" w:space="0" w:color="auto"/>
            <w:right w:val="none" w:sz="0" w:space="0" w:color="auto"/>
          </w:divBdr>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0.png"/><Relationship Id="rId21" Type="http://schemas.openxmlformats.org/officeDocument/2006/relationships/header" Target="header6.xml"/><Relationship Id="rId42" Type="http://schemas.openxmlformats.org/officeDocument/2006/relationships/image" Target="media/image27.jpeg"/><Relationship Id="rId47" Type="http://schemas.openxmlformats.org/officeDocument/2006/relationships/footer" Target="footer5.xml"/><Relationship Id="rId63" Type="http://schemas.openxmlformats.org/officeDocument/2006/relationships/image" Target="media/image46.png"/><Relationship Id="rId68" Type="http://schemas.openxmlformats.org/officeDocument/2006/relationships/image" Target="media/image51.sv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86.png"/><Relationship Id="rId16" Type="http://schemas.openxmlformats.org/officeDocument/2006/relationships/header" Target="header4.xml"/><Relationship Id="rId107" Type="http://schemas.openxmlformats.org/officeDocument/2006/relationships/hyperlink" Target="https://www.python.org/ftp/python/3.9.3/python-3.9.3-amd64.exe"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7.png"/><Relationship Id="rId118" Type="http://schemas.openxmlformats.org/officeDocument/2006/relationships/image" Target="media/image91.png"/><Relationship Id="rId80" Type="http://schemas.openxmlformats.org/officeDocument/2006/relationships/image" Target="media/image63.png"/><Relationship Id="rId85" Type="http://schemas.openxmlformats.org/officeDocument/2006/relationships/image" Target="media/image67.jpe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hyperlink" Target="https://github.com/llvm/llvm-project/releases/download/llvmorg-11.0.1/LLVM-11.0.1-win64.exe" TargetMode="External"/><Relationship Id="rId54" Type="http://schemas.openxmlformats.org/officeDocument/2006/relationships/image" Target="media/image38.png"/><Relationship Id="rId70" Type="http://schemas.openxmlformats.org/officeDocument/2006/relationships/image" Target="media/image53.sv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88.png"/><Relationship Id="rId119" Type="http://schemas.openxmlformats.org/officeDocument/2006/relationships/image" Target="media/image92.png"/><Relationship Id="rId44" Type="http://schemas.openxmlformats.org/officeDocument/2006/relationships/image" Target="media/image29.jpeg"/><Relationship Id="rId60" Type="http://schemas.openxmlformats.org/officeDocument/2006/relationships/image" Target="media/image44.png"/><Relationship Id="rId65" Type="http://schemas.openxmlformats.org/officeDocument/2006/relationships/image" Target="media/image48.svg"/><Relationship Id="rId81" Type="http://schemas.openxmlformats.org/officeDocument/2006/relationships/footer" Target="footer7.xml"/><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code.visualstudio.com/download"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hyperlink" Target="https://www.keil.com/pack/doc/CMSIS/RTOS2/html/modules.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footer" Target="footer8.xml"/><Relationship Id="rId110" Type="http://schemas.openxmlformats.org/officeDocument/2006/relationships/hyperlink" Target="https://opencv.org/releases/" TargetMode="External"/><Relationship Id="rId115" Type="http://schemas.openxmlformats.org/officeDocument/2006/relationships/image" Target="media/image89.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jpe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footer" Target="footer11.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footer" Target="footer10.xml"/><Relationship Id="rId20" Type="http://schemas.openxmlformats.org/officeDocument/2006/relationships/header" Target="header5.xml"/><Relationship Id="rId41" Type="http://schemas.openxmlformats.org/officeDocument/2006/relationships/image" Target="media/image26.png"/><Relationship Id="rId62" Type="http://schemas.openxmlformats.org/officeDocument/2006/relationships/footer" Target="footer6.xml"/><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yperlink" Target="https://sourceforge.net/projects/opencvlibrary/files/4.5.1/opencv-4.5.1-vc14_vc15.exe/download" TargetMode="External"/><Relationship Id="rId15" Type="http://schemas.openxmlformats.org/officeDocument/2006/relationships/image" Target="media/image4.sv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s://visualstudio.microsoft.com/de/downloads/" TargetMode="External"/><Relationship Id="rId10" Type="http://schemas.openxmlformats.org/officeDocument/2006/relationships/image" Target="media/image1.emf"/><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Pages>
  <Words>18570</Words>
  <Characters>116992</Characters>
  <Application>Microsoft Office Word</Application>
  <DocSecurity>0</DocSecurity>
  <Lines>974</Lines>
  <Paragraphs>270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HTBL Hollabrunn</vt:lpstr>
      <vt:lpstr>HTBL Hollabrunn</vt:lpstr>
    </vt:vector>
  </TitlesOfParts>
  <Company/>
  <LinksUpToDate>false</LinksUpToDate>
  <CharactersWithSpaces>135292</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427</cp:revision>
  <cp:lastPrinted>2019-03-18T17:27:00Z</cp:lastPrinted>
  <dcterms:created xsi:type="dcterms:W3CDTF">2021-02-12T08:50:00Z</dcterms:created>
  <dcterms:modified xsi:type="dcterms:W3CDTF">2021-04-22T16:27:00Z</dcterms:modified>
</cp:coreProperties>
</file>