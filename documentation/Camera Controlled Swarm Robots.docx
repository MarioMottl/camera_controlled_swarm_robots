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F15658"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016DC3"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7796C9"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D465D7">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D465D7">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D465D7">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D465D7">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D465D7">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D465D7">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D465D7">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D465D7">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D465D7">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D465D7">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D465D7">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D465D7">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D465D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D465D7">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D465D7">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D465D7">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D465D7">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D465D7">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D465D7">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D465D7">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D465D7">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D465D7">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D465D7">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D465D7">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D465D7">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D465D7">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D465D7">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D465D7">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D465D7">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D465D7">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D465D7">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D465D7">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D465D7">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D465D7">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D465D7">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D465D7">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D465D7">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D465D7">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D465D7">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D465D7">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D465D7">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D465D7">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D465D7">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D465D7">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D465D7">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D465D7">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D465D7">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D465D7">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D465D7">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D465D7">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D465D7">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D465D7">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D465D7">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D465D7">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D465D7">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D465D7">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D465D7">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D465D7">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D465D7">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D465D7">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D465D7">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5A332D19">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16200609">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04F4682A">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2D65C382">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02A2F85F">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6076701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CDE0720">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45EFCE32">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1FBCAD0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74D3CD52">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127ED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14113589">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657D0F55">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779EFF9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6DCCADF6">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7E52BE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25273F4">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31CDDDB5">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B50FBF"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B50FB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B50FBF"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B50FBF"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615C3389">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BAB78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21A4ED5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4D6EDEE9">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30"/>
      <w:bookmarkStart w:id="43" w:name="_Toc68038890"/>
      <w:bookmarkStart w:id="44" w:name="_Toc62814906"/>
      <w:bookmarkStart w:id="45" w:name="_Toc64022142"/>
      <w:r w:rsidR="00392F65" w:rsidRPr="00ED47AF">
        <w:lastRenderedPageBreak/>
        <w:t>Visualisierung und Simulation</w:t>
      </w:r>
      <w:bookmarkEnd w:id="44"/>
      <w:bookmarkEnd w:id="45"/>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36E01B4">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34916BE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27AA251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38069A"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14053966">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35D9E078">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76902A6">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26C87E3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6FCCAB39">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1B1FA504">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2CFC395E">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7E0CE3B2">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366FDAFA">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6C02FFB6">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36041FD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5AA7306">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2B947C7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6A87E681">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0DA8F4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1D0C1707">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w:t>
      </w:r>
      <w:proofErr w:type="spellStart"/>
      <w:r>
        <w:t>crashkurs</w:t>
      </w:r>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5D86E62D">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7E9CA184">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B63C53A">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F3626E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6D928A69">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Anschließend wird IP Adresse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66CD2937">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E6DB2D7">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1AFCD4F1">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3FC7DFDD">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“-Werten Antwortet.</w:t>
      </w:r>
    </w:p>
    <w:p w14:paraId="04610D71" w14:textId="77777777" w:rsidR="00B50FBF" w:rsidRPr="006353A0" w:rsidRDefault="00B50FBF" w:rsidP="00B50FBF">
      <w:r>
        <w:rPr>
          <w:noProof/>
        </w:rPr>
        <w:drawing>
          <wp:inline distT="0" distB="0" distL="0" distR="0" wp14:anchorId="71E3E8FD" wp14:editId="4F6E2B98">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2"/>
      <w:bookmarkEnd w:id="43"/>
    </w:p>
    <w:p w14:paraId="34590CCC" w14:textId="77777777" w:rsidR="003F7EA3" w:rsidRDefault="003F7EA3" w:rsidP="003F7EA3">
      <w:pPr>
        <w:pStyle w:val="berschrift2"/>
      </w:pPr>
      <w:bookmarkStart w:id="86" w:name="_Toc62814932"/>
      <w:bookmarkStart w:id="87" w:name="_Toc68038894"/>
      <w:bookmarkStart w:id="88" w:name="_Toc62814931"/>
      <w:bookmarkStart w:id="89" w:name="_Toc68444782"/>
      <w:r w:rsidRPr="00AF170A">
        <w:t>Funktionalität Positionserkennung</w:t>
      </w:r>
      <w:bookmarkEnd w:id="88"/>
      <w:bookmarkEnd w:id="89"/>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014F192">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C268C38">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01F4B178">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3DDFA7D">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68480" behindDoc="1" locked="0" layoutInCell="1" allowOverlap="1" wp14:anchorId="35DF55A4" wp14:editId="53E55250">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69504" behindDoc="1" locked="0" layoutInCell="1" allowOverlap="1" wp14:anchorId="1F93A9D2" wp14:editId="7EE6A032">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r w:rsidRPr="00AF170A">
        <w:lastRenderedPageBreak/>
        <w:t>Steuerung der Fahrzeuge</w:t>
      </w:r>
      <w:bookmarkEnd w:id="86"/>
      <w:bookmarkEnd w:id="87"/>
      <w:r w:rsidR="006326ED">
        <w:t xml:space="preserve"> </w:t>
      </w:r>
    </w:p>
    <w:p w14:paraId="64FE75D0" w14:textId="77777777" w:rsidR="001A1802" w:rsidRDefault="001A1802" w:rsidP="001A1802">
      <w:pPr>
        <w:pStyle w:val="berschrift2"/>
      </w:pPr>
      <w:bookmarkStart w:id="94" w:name="_Toc62814934"/>
      <w:bookmarkStart w:id="95" w:name="_Toc68038896"/>
      <w:bookmarkStart w:id="96" w:name="_Toc62814933"/>
      <w:bookmarkStart w:id="97" w:name="_Toc64022169"/>
      <w:r w:rsidRPr="00AF170A">
        <w:t>Simulationstest mit Pseudodaten</w:t>
      </w:r>
      <w:bookmarkEnd w:id="96"/>
      <w:bookmarkEnd w:id="97"/>
    </w:p>
    <w:p w14:paraId="10FA9A69" w14:textId="77777777" w:rsidR="001A1802" w:rsidRDefault="001A1802" w:rsidP="001A1802">
      <w:r w:rsidRPr="001A7A4F">
        <w:rPr>
          <w:noProof/>
        </w:rPr>
        <w:drawing>
          <wp:inline distT="0" distB="0" distL="0" distR="0" wp14:anchorId="43556685" wp14:editId="3E4AE631">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3D66BEE2">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3B0B4652">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15431335">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352907C9" w14:textId="77777777" w:rsidR="001A1802" w:rsidRDefault="001A1802" w:rsidP="001A1802">
      <w:pPr>
        <w:spacing w:line="240" w:lineRule="auto"/>
      </w:pPr>
      <w:r>
        <w:br w:type="page"/>
      </w:r>
    </w:p>
    <w:p w14:paraId="021C722E" w14:textId="77777777" w:rsidR="001A1802" w:rsidRDefault="001A1802" w:rsidP="001A1802"/>
    <w:p w14:paraId="1854FF1E" w14:textId="77777777" w:rsidR="001A1802" w:rsidRDefault="001A1802" w:rsidP="001A1802">
      <w:pPr>
        <w:pStyle w:val="berschrift2"/>
      </w:pPr>
      <w:bookmarkStart w:id="98" w:name="_Toc64022168"/>
      <w:r w:rsidRPr="00AF170A">
        <w:t>Steuerung der Fahrzeuge</w:t>
      </w:r>
      <w:bookmarkEnd w:id="98"/>
    </w:p>
    <w:p w14:paraId="0FCBE26B" w14:textId="77777777" w:rsidR="001A1802" w:rsidRDefault="001A1802" w:rsidP="001A1802">
      <w:r w:rsidRPr="0056718B">
        <w:rPr>
          <w:noProof/>
        </w:rPr>
        <w:drawing>
          <wp:inline distT="0" distB="0" distL="0" distR="0" wp14:anchorId="4944A43B" wp14:editId="695D4C50">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4"/>
      <w:bookmarkEnd w:id="95"/>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40"/>
      <w:bookmarkStart w:id="108" w:name="_Toc68038902"/>
      <w:bookmarkStart w:id="109" w:name="_Toc62814939"/>
      <w:bookmarkStart w:id="110" w:name="_Toc68001577"/>
      <w:r w:rsidRPr="00AF170A">
        <w:t>Inbetriebnahme (f. 4Klasse TdoT)</w:t>
      </w:r>
      <w:bookmarkEnd w:id="109"/>
      <w:bookmarkEnd w:id="110"/>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w:t>
      </w:r>
      <w:proofErr w:type="spellStart"/>
      <w:r>
        <w:t>libraries</w:t>
      </w:r>
      <w:proofErr w:type="spellEnd"/>
      <w:r>
        <w:t xml:space="preserve"> installieren (</w:t>
      </w:r>
      <w:proofErr w:type="spellStart"/>
      <w:r>
        <w:t>git</w:t>
      </w:r>
      <w:proofErr w:type="spellEnd"/>
      <w:r>
        <w:t xml:space="preserve"> </w:t>
      </w:r>
      <w:proofErr w:type="spellStart"/>
      <w:r>
        <w:t>submodule</w:t>
      </w:r>
      <w:proofErr w:type="spellEnd"/>
      <w:r>
        <w:t xml:space="preserv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1CD1E29D">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63360" behindDoc="0" locked="0" layoutInCell="1" allowOverlap="1" wp14:anchorId="3AEF57BC" wp14:editId="0B0591B4">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64384" behindDoc="0" locked="0" layoutInCell="1" allowOverlap="1" wp14:anchorId="6FB36806" wp14:editId="50AAB2E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0C378322">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r w:rsidRPr="00AF170A">
        <w:t>Projektmanagement</w:t>
      </w:r>
      <w:bookmarkEnd w:id="107"/>
      <w:bookmarkEnd w:id="108"/>
    </w:p>
    <w:p w14:paraId="128B33DA" w14:textId="593224E7" w:rsidR="00B413A4" w:rsidRDefault="00B413A4" w:rsidP="00AF170A">
      <w:pPr>
        <w:pStyle w:val="berschrift2"/>
      </w:pPr>
      <w:bookmarkStart w:id="111" w:name="_Toc62814941"/>
      <w:bookmarkStart w:id="112" w:name="_Toc68038903"/>
      <w:r w:rsidRPr="00AF170A">
        <w:t>Projektplan</w:t>
      </w:r>
      <w:bookmarkEnd w:id="111"/>
      <w:bookmarkEnd w:id="112"/>
    </w:p>
    <w:p w14:paraId="6F97280F" w14:textId="77777777" w:rsidR="003F7EA3" w:rsidRDefault="003F7EA3" w:rsidP="003F7EA3">
      <w:pPr>
        <w:pStyle w:val="berschrift3"/>
      </w:pPr>
      <w:r w:rsidRPr="00C8072F">
        <w:rPr>
          <w:noProof/>
        </w:rPr>
        <w:drawing>
          <wp:anchor distT="0" distB="0" distL="114300" distR="114300" simplePos="0" relativeHeight="251666432" behindDoc="1" locked="0" layoutInCell="1" allowOverlap="1" wp14:anchorId="14E8CA5A" wp14:editId="41A79EC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73BE88E8" w14:textId="77777777" w:rsidR="003F7EA3" w:rsidRPr="003F7EA3" w:rsidRDefault="003F7EA3" w:rsidP="003F7EA3"/>
    <w:p w14:paraId="0150F915" w14:textId="3A6D5182" w:rsidR="00B413A4" w:rsidRDefault="00B413A4" w:rsidP="00AF170A">
      <w:pPr>
        <w:pStyle w:val="berschrift2"/>
      </w:pPr>
      <w:bookmarkStart w:id="113" w:name="_Toc62814942"/>
      <w:bookmarkStart w:id="114" w:name="_Toc68038904"/>
      <w:r w:rsidRPr="00ED47AF">
        <w:t>Projekttagebuch</w:t>
      </w:r>
      <w:bookmarkEnd w:id="113"/>
      <w:bookmarkEnd w:id="114"/>
    </w:p>
    <w:p w14:paraId="469D9162" w14:textId="77777777" w:rsidR="00711986" w:rsidRDefault="00711986" w:rsidP="00711986">
      <w:pPr>
        <w:pStyle w:val="berschrift3"/>
      </w:pPr>
      <w:bookmarkStart w:id="115" w:name="_Toc68352656"/>
      <w:r>
        <w:t>Mottl</w:t>
      </w:r>
      <w:bookmarkEnd w:id="115"/>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D04F811" w14:textId="77777777" w:rsidR="00711986" w:rsidRDefault="00711986" w:rsidP="00711986">
      <w:pPr>
        <w:pStyle w:val="berschrift3"/>
      </w:pPr>
      <w:bookmarkStart w:id="116" w:name="_Toc68352657"/>
      <w:r>
        <w:t>Reim</w:t>
      </w:r>
      <w:bookmarkEnd w:id="116"/>
    </w:p>
    <w:p w14:paraId="0EDCC5D1" w14:textId="2680334C" w:rsidR="00711986" w:rsidRPr="00711986" w:rsidRDefault="00711986" w:rsidP="00711986">
      <w:pPr>
        <w:pStyle w:val="berschrift3"/>
      </w:pPr>
      <w:bookmarkStart w:id="117" w:name="_Toc68352658"/>
      <w:r>
        <w:t>Pruggmayer</w:t>
      </w:r>
      <w:bookmarkEnd w:id="117"/>
    </w:p>
    <w:p w14:paraId="39190280" w14:textId="77777777" w:rsidR="003F7EA3" w:rsidRDefault="003F7EA3" w:rsidP="003F7EA3">
      <w:pPr>
        <w:pStyle w:val="berschrift2"/>
      </w:pPr>
      <w:bookmarkStart w:id="118" w:name="_Toc62814943"/>
      <w:bookmarkStart w:id="119" w:name="_Toc68444801"/>
      <w:r w:rsidRPr="00ED47AF">
        <w:t>Projektkosten</w:t>
      </w:r>
      <w:bookmarkEnd w:id="118"/>
      <w:bookmarkEnd w:id="11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20" w:name="_Toc62814944"/>
      <w:bookmarkStart w:id="121" w:name="_Toc68038906"/>
      <w:r w:rsidRPr="00AF170A">
        <w:lastRenderedPageBreak/>
        <w:t>Quellenverzeichnis</w:t>
      </w:r>
      <w:bookmarkEnd w:id="120"/>
      <w:bookmarkEnd w:id="121"/>
    </w:p>
    <w:p w14:paraId="21BB24E1" w14:textId="1EF0CE5D" w:rsidR="00B413A4" w:rsidRPr="00AF170A" w:rsidRDefault="00B413A4" w:rsidP="00AF170A">
      <w:pPr>
        <w:pStyle w:val="berschrift2"/>
      </w:pPr>
      <w:bookmarkStart w:id="122" w:name="_Toc62814945"/>
      <w:bookmarkStart w:id="123" w:name="_Toc68038907"/>
      <w:r w:rsidRPr="00AF170A">
        <w:t>Bücher</w:t>
      </w:r>
      <w:bookmarkEnd w:id="122"/>
      <w:bookmarkEnd w:id="123"/>
    </w:p>
    <w:p w14:paraId="23828429" w14:textId="5E51E9E8" w:rsidR="00B413A4" w:rsidRPr="00AF170A" w:rsidRDefault="00B413A4" w:rsidP="00AF170A">
      <w:pPr>
        <w:pStyle w:val="berschrift2"/>
      </w:pPr>
      <w:bookmarkStart w:id="124" w:name="_Toc62814946"/>
      <w:bookmarkStart w:id="125" w:name="_Toc68038908"/>
      <w:r w:rsidRPr="00AF170A">
        <w:t>Onlinemedien</w:t>
      </w:r>
      <w:bookmarkEnd w:id="124"/>
      <w:bookmarkEnd w:id="125"/>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7"/>
      <w:footerReference w:type="default" r:id="rId98"/>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B59D1B" w14:textId="77777777" w:rsidR="00D465D7" w:rsidRDefault="00D465D7">
      <w:r>
        <w:separator/>
      </w:r>
    </w:p>
    <w:p w14:paraId="315901E8" w14:textId="77777777" w:rsidR="00D465D7" w:rsidRDefault="00D465D7"/>
    <w:p w14:paraId="3EAAE6BD" w14:textId="77777777" w:rsidR="00D465D7" w:rsidRDefault="00D465D7"/>
    <w:p w14:paraId="3D62C91C" w14:textId="77777777" w:rsidR="00D465D7" w:rsidRDefault="00D465D7"/>
    <w:p w14:paraId="11CA18F5" w14:textId="77777777" w:rsidR="00D465D7" w:rsidRDefault="00D465D7"/>
    <w:p w14:paraId="112C240E" w14:textId="77777777" w:rsidR="00D465D7" w:rsidRDefault="00D465D7"/>
    <w:p w14:paraId="656FF7A3" w14:textId="77777777" w:rsidR="00D465D7" w:rsidRDefault="00D465D7"/>
    <w:p w14:paraId="137C1E28" w14:textId="77777777" w:rsidR="00D465D7" w:rsidRDefault="00D465D7"/>
    <w:p w14:paraId="1B9D9443" w14:textId="77777777" w:rsidR="00D465D7" w:rsidRDefault="00D465D7"/>
    <w:p w14:paraId="074D9CDE" w14:textId="77777777" w:rsidR="00D465D7" w:rsidRDefault="00D465D7"/>
  </w:endnote>
  <w:endnote w:type="continuationSeparator" w:id="0">
    <w:p w14:paraId="3BC11980" w14:textId="77777777" w:rsidR="00D465D7" w:rsidRDefault="00D465D7">
      <w:r>
        <w:continuationSeparator/>
      </w:r>
    </w:p>
    <w:p w14:paraId="79FC25E1" w14:textId="77777777" w:rsidR="00D465D7" w:rsidRDefault="00D465D7"/>
    <w:p w14:paraId="59461588" w14:textId="77777777" w:rsidR="00D465D7" w:rsidRDefault="00D465D7"/>
    <w:p w14:paraId="70B4F8B7" w14:textId="77777777" w:rsidR="00D465D7" w:rsidRDefault="00D465D7"/>
    <w:p w14:paraId="69B67D6A" w14:textId="77777777" w:rsidR="00D465D7" w:rsidRDefault="00D465D7"/>
    <w:p w14:paraId="18F62BF1" w14:textId="77777777" w:rsidR="00D465D7" w:rsidRDefault="00D465D7"/>
    <w:p w14:paraId="37008DA0" w14:textId="77777777" w:rsidR="00D465D7" w:rsidRDefault="00D465D7"/>
    <w:p w14:paraId="2B45FB22" w14:textId="77777777" w:rsidR="00D465D7" w:rsidRDefault="00D465D7"/>
    <w:p w14:paraId="36C0102F" w14:textId="77777777" w:rsidR="00D465D7" w:rsidRDefault="00D465D7"/>
    <w:p w14:paraId="0139A3D5" w14:textId="77777777" w:rsidR="00D465D7" w:rsidRDefault="00D465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E8B18" w14:textId="77777777" w:rsidR="00D465D7" w:rsidRDefault="00D465D7">
      <w:r>
        <w:separator/>
      </w:r>
    </w:p>
    <w:p w14:paraId="0BAAFDED" w14:textId="77777777" w:rsidR="00D465D7" w:rsidRDefault="00D465D7"/>
    <w:p w14:paraId="39DC1748" w14:textId="77777777" w:rsidR="00D465D7" w:rsidRDefault="00D465D7"/>
    <w:p w14:paraId="4B76091C" w14:textId="77777777" w:rsidR="00D465D7" w:rsidRDefault="00D465D7"/>
    <w:p w14:paraId="0A485CDA" w14:textId="77777777" w:rsidR="00D465D7" w:rsidRDefault="00D465D7"/>
    <w:p w14:paraId="151EDD55" w14:textId="77777777" w:rsidR="00D465D7" w:rsidRDefault="00D465D7"/>
    <w:p w14:paraId="5C1DB9F4" w14:textId="77777777" w:rsidR="00D465D7" w:rsidRDefault="00D465D7"/>
    <w:p w14:paraId="7B73A8B1" w14:textId="77777777" w:rsidR="00D465D7" w:rsidRDefault="00D465D7"/>
    <w:p w14:paraId="1F1B9373" w14:textId="77777777" w:rsidR="00D465D7" w:rsidRDefault="00D465D7"/>
    <w:p w14:paraId="7FF47412" w14:textId="77777777" w:rsidR="00D465D7" w:rsidRDefault="00D465D7"/>
  </w:footnote>
  <w:footnote w:type="continuationSeparator" w:id="0">
    <w:p w14:paraId="4151E365" w14:textId="77777777" w:rsidR="00D465D7" w:rsidRDefault="00D465D7">
      <w:r>
        <w:continuationSeparator/>
      </w:r>
    </w:p>
    <w:p w14:paraId="7D8D6391" w14:textId="77777777" w:rsidR="00D465D7" w:rsidRDefault="00D465D7"/>
    <w:p w14:paraId="3431B5A0" w14:textId="77777777" w:rsidR="00D465D7" w:rsidRDefault="00D465D7"/>
    <w:p w14:paraId="72119004" w14:textId="77777777" w:rsidR="00D465D7" w:rsidRDefault="00D465D7"/>
    <w:p w14:paraId="26CEE1F1" w14:textId="77777777" w:rsidR="00D465D7" w:rsidRDefault="00D465D7"/>
    <w:p w14:paraId="69BE9105" w14:textId="77777777" w:rsidR="00D465D7" w:rsidRDefault="00D465D7"/>
    <w:p w14:paraId="4ECE6F0B" w14:textId="77777777" w:rsidR="00D465D7" w:rsidRDefault="00D465D7"/>
    <w:p w14:paraId="6086C6FF" w14:textId="77777777" w:rsidR="00D465D7" w:rsidRDefault="00D465D7"/>
    <w:p w14:paraId="2D8D01D9" w14:textId="77777777" w:rsidR="00D465D7" w:rsidRDefault="00D465D7"/>
    <w:p w14:paraId="158CBA2D" w14:textId="77777777" w:rsidR="00D465D7" w:rsidRDefault="00D465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cv.org/release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ithub.com/llvm/llvm-project/releases/download/llvmorg-11.0.1/LLVM-11.0.1-win64.exe" TargetMode="External"/><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82</Pages>
  <Words>13161</Words>
  <Characters>82916</Characters>
  <Application>Microsoft Office Word</Application>
  <DocSecurity>0</DocSecurity>
  <Lines>690</Lines>
  <Paragraphs>191</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95886</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254</cp:revision>
  <cp:lastPrinted>2019-03-18T17:27:00Z</cp:lastPrinted>
  <dcterms:created xsi:type="dcterms:W3CDTF">2021-02-12T08:50:00Z</dcterms:created>
  <dcterms:modified xsi:type="dcterms:W3CDTF">2021-04-05T10:33:00Z</dcterms:modified>
</cp:coreProperties>
</file>