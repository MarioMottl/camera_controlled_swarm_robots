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632"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704"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9BB6B9" id="Gerade Verbindung 4"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752"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5B8764" id="Gerade Verbindung 5"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824"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2A328B" id="Gerade Verbindung 6" o:spid="_x0000_s1026" style="position:absolute;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 xml:space="preserve">Illustrative </w:t>
            </w:r>
            <w:proofErr w:type="spellStart"/>
            <w:r w:rsidRPr="00ED47AF">
              <w:rPr>
                <w:rFonts w:cs="Arial"/>
              </w:rPr>
              <w:t>graph</w:t>
            </w:r>
            <w:proofErr w:type="spellEnd"/>
            <w:r w:rsidRPr="00ED47AF">
              <w:rPr>
                <w:rFonts w:cs="Arial"/>
              </w:rPr>
              <w:t xml:space="preserve">, </w:t>
            </w:r>
            <w:proofErr w:type="spellStart"/>
            <w:r w:rsidRPr="00ED47AF">
              <w:rPr>
                <w:rFonts w:cs="Arial"/>
              </w:rPr>
              <w:t>photo</w:t>
            </w:r>
            <w:proofErr w:type="spellEnd"/>
          </w:p>
          <w:p w14:paraId="0A70FBE6" w14:textId="77777777" w:rsidR="00112A61" w:rsidRPr="00ED47AF" w:rsidRDefault="00112A61" w:rsidP="0067469A">
            <w:pPr>
              <w:spacing w:line="240" w:lineRule="auto"/>
              <w:rPr>
                <w:rFonts w:cs="Arial"/>
              </w:rPr>
            </w:pPr>
            <w:r w:rsidRPr="00ED47AF">
              <w:rPr>
                <w:rFonts w:cs="Arial"/>
              </w:rPr>
              <w:t xml:space="preserve">(incl. </w:t>
            </w:r>
            <w:proofErr w:type="spellStart"/>
            <w:r w:rsidRPr="00ED47AF">
              <w:rPr>
                <w:rFonts w:cs="Arial"/>
              </w:rPr>
              <w:t>explanation</w:t>
            </w:r>
            <w:proofErr w:type="spellEnd"/>
            <w:r w:rsidRPr="00ED47AF">
              <w:rPr>
                <w:rFonts w:cs="Arial"/>
              </w:rPr>
              <w:t>)</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6933C4">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6933C4">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6933C4">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6933C4">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6933C4">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6933C4">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6933C4">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6933C4">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6933C4">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6933C4">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6933C4">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6933C4">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6933C4">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6933C4">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6933C4">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6933C4">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6933C4">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6933C4">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6933C4">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6933C4">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6933C4">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6933C4">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6933C4">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6933C4">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6933C4">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6933C4">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6933C4">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6933C4">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6933C4">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6933C4">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6933C4">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6933C4">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6933C4">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6933C4">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6933C4">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6933C4">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6933C4">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6933C4">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6933C4">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6933C4">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6933C4">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6933C4">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6933C4">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6933C4">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6933C4">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6933C4">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6933C4">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6933C4">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6933C4">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6933C4">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6933C4">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6933C4">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6933C4">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6933C4">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6933C4">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6933C4">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6933C4">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6933C4">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6933C4">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6933C4">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6933C4">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6933C4">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6933C4">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6933C4">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6933C4">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6933C4">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6933C4">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r w:rsidRPr="00ED47AF">
        <w:lastRenderedPageBreak/>
        <w:t>Positionserkennung</w:t>
      </w:r>
      <w:bookmarkEnd w:id="13"/>
      <w:bookmarkEnd w:id="14"/>
    </w:p>
    <w:p w14:paraId="61019CCC" w14:textId="77777777" w:rsidR="00B50FBF" w:rsidRDefault="00B50FBF" w:rsidP="00B50FBF">
      <w:pPr>
        <w:pStyle w:val="berschrift2"/>
        <w:rPr>
          <w:rFonts w:cs="Arial"/>
        </w:rPr>
      </w:pPr>
      <w:bookmarkStart w:id="15" w:name="_Toc62814900"/>
      <w:bookmarkStart w:id="16" w:name="_Toc68444711"/>
      <w:r w:rsidRPr="00ED47AF">
        <w:rPr>
          <w:rFonts w:cs="Arial"/>
        </w:rPr>
        <w:t>Übersicht</w:t>
      </w:r>
      <w:bookmarkEnd w:id="15"/>
      <w:bookmarkEnd w:id="16"/>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7" w:name="_Toc62814901"/>
      <w:bookmarkStart w:id="18" w:name="_Toc68444712"/>
      <w:r w:rsidRPr="00ED47AF">
        <w:rPr>
          <w:rFonts w:cs="Arial"/>
        </w:rPr>
        <w:lastRenderedPageBreak/>
        <w:t>Aufbau</w:t>
      </w:r>
      <w:bookmarkEnd w:id="17"/>
      <w:bookmarkEnd w:id="18"/>
    </w:p>
    <w:p w14:paraId="28901571" w14:textId="77777777" w:rsidR="00B50FBF" w:rsidRPr="00D112D1" w:rsidRDefault="00B50FBF" w:rsidP="00B50FBF">
      <w:r>
        <w:t xml:space="preserve">Der Aufbau wurde nach einer 3D Modellierung von Reim Michael nachgebaut mit kleinen Veränderungen. Die Kamera sitzt oben und blickt herab auf die Tischfläche in einem Abstand von ~1,5m. Jedoch wird nicht die gesamte Tischfläche genutzt. Die Originalmaße des Tisches betragen 2*1,05m. Die Kamera kann nutzt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19" w:name="_Toc68444714"/>
      <w:bookmarkStart w:id="20" w:name="_Toc62814902"/>
      <w:r w:rsidRPr="00ED47AF">
        <w:rPr>
          <w:rFonts w:cs="Arial"/>
        </w:rPr>
        <w:lastRenderedPageBreak/>
        <w:t>Kamera</w:t>
      </w:r>
      <w:bookmarkEnd w:id="19"/>
      <w:r w:rsidRPr="00ED47AF">
        <w:rPr>
          <w:rFonts w:cs="Arial"/>
        </w:rPr>
        <w:t xml:space="preserve"> </w:t>
      </w:r>
      <w:bookmarkEnd w:id="20"/>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1" w:name="_Toc68444715"/>
      <w:r>
        <w:t>Korrekter Platzierung der Kamera</w:t>
      </w:r>
      <w:bookmarkEnd w:id="21"/>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2" w:name="_Toc68444716"/>
      <w:r>
        <w:rPr>
          <w:noProof/>
        </w:rPr>
        <w:lastRenderedPageBreak/>
        <w:t>Kalibrierung der Kamera (GUI)</w:t>
      </w:r>
      <w:bookmarkEnd w:id="22"/>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3"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24" w:name="_Toc68444717"/>
      <w:r>
        <w:t>Kalibrierung der Kamera (Code / Python)</w:t>
      </w:r>
      <w:bookmarkEnd w:id="24"/>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25" w:name="_Toc68444718"/>
      <w:r w:rsidRPr="00ED47AF">
        <w:rPr>
          <w:rFonts w:cs="Arial"/>
        </w:rPr>
        <w:lastRenderedPageBreak/>
        <w:t>Erkennung Positions LEDs</w:t>
      </w:r>
      <w:bookmarkEnd w:id="23"/>
      <w:bookmarkEnd w:id="25"/>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26" w:name="_Toc68444719"/>
      <w:r w:rsidRPr="00ED47AF">
        <w:lastRenderedPageBreak/>
        <w:t>Algorithmus zur Erkennung</w:t>
      </w:r>
      <w:bookmarkEnd w:id="2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27" w:name="_Toc68444720"/>
      <w:r>
        <w:t>Blob Detection</w:t>
      </w:r>
      <w:bookmarkEnd w:id="2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28" w:name="_Toc68444721"/>
      <w:r>
        <w:t>Beispielparameter</w:t>
      </w:r>
      <w:bookmarkEnd w:id="28"/>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29" w:name="_Toc68444722"/>
      <w:r>
        <w:t>Filtern von Blobs nach Farbe, Größe, Form</w:t>
      </w:r>
      <w:bookmarkEnd w:id="29"/>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30" w:name="_Toc68444723"/>
      <w:r>
        <w:lastRenderedPageBreak/>
        <w:t>Kalibrierung der Erkennung</w:t>
      </w:r>
      <w:bookmarkEnd w:id="30"/>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31" w:name="_Toc68352589"/>
      <w:bookmarkStart w:id="32" w:name="_Toc68444724"/>
      <w:r>
        <w:t>Feature</w:t>
      </w:r>
      <w:bookmarkEnd w:id="31"/>
      <w:bookmarkEnd w:id="32"/>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r>
        <w:lastRenderedPageBreak/>
        <w:t>Wiederherstellen</w:t>
      </w:r>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2064B3" w:rsidRDefault="00B50FBF" w:rsidP="00B50FBF">
      <w:pPr>
        <w:rPr>
          <w:color w:val="000000"/>
          <w:lang w:eastAsia="de-AT"/>
        </w:rPr>
      </w:pPr>
      <w:r w:rsidRPr="002064B3">
        <w:rPr>
          <w:color w:val="008000"/>
          <w:lang w:eastAsia="de-AT"/>
        </w:rPr>
        <w:t>    //</w:t>
      </w:r>
      <w:proofErr w:type="spellStart"/>
      <w:r w:rsidRPr="002064B3">
        <w:rPr>
          <w:color w:val="008000"/>
          <w:lang w:eastAsia="de-AT"/>
        </w:rPr>
        <w:t>reads</w:t>
      </w:r>
      <w:proofErr w:type="spellEnd"/>
      <w:r w:rsidRPr="002064B3">
        <w:rPr>
          <w:color w:val="008000"/>
          <w:lang w:eastAsia="de-AT"/>
        </w:rPr>
        <w:t> out the last </w:t>
      </w:r>
      <w:proofErr w:type="spellStart"/>
      <w:r w:rsidRPr="002064B3">
        <w:rPr>
          <w:color w:val="008000"/>
          <w:lang w:eastAsia="de-AT"/>
        </w:rPr>
        <w:t>values</w:t>
      </w:r>
      <w:proofErr w:type="spellEnd"/>
      <w:r w:rsidRPr="002064B3">
        <w:rPr>
          <w:color w:val="008000"/>
          <w:lang w:eastAsia="de-AT"/>
        </w:rPr>
        <w:t> the user </w:t>
      </w:r>
      <w:proofErr w:type="spellStart"/>
      <w:r w:rsidRPr="002064B3">
        <w:rPr>
          <w:color w:val="008000"/>
          <w:lang w:eastAsia="de-AT"/>
        </w:rPr>
        <w:t>used</w:t>
      </w:r>
      <w:proofErr w:type="spellEnd"/>
    </w:p>
    <w:p w14:paraId="69EE5CB8" w14:textId="77777777" w:rsidR="00B50FBF" w:rsidRPr="002064B3" w:rsidRDefault="00B50FBF" w:rsidP="00B50FBF">
      <w:pPr>
        <w:rPr>
          <w:color w:val="000000"/>
          <w:lang w:eastAsia="de-AT"/>
        </w:rPr>
      </w:pPr>
      <w:r w:rsidRPr="002064B3">
        <w:rPr>
          <w:color w:val="000000"/>
          <w:lang w:eastAsia="de-AT"/>
        </w:rPr>
        <w:t>    </w:t>
      </w:r>
      <w:r w:rsidRPr="002064B3">
        <w:rPr>
          <w:lang w:eastAsia="de-AT"/>
        </w:rPr>
        <w:t>std</w:t>
      </w:r>
      <w:r w:rsidRPr="002064B3">
        <w:rPr>
          <w:color w:val="000000"/>
          <w:lang w:eastAsia="de-AT"/>
        </w:rPr>
        <w:t>::</w:t>
      </w:r>
      <w:proofErr w:type="spellStart"/>
      <w:r w:rsidRPr="002064B3">
        <w:rPr>
          <w:lang w:eastAsia="de-AT"/>
        </w:rPr>
        <w:t>ifstream</w:t>
      </w:r>
      <w:proofErr w:type="spellEnd"/>
      <w:r w:rsidRPr="002064B3">
        <w:rPr>
          <w:color w:val="000000"/>
          <w:lang w:eastAsia="de-AT"/>
        </w:rPr>
        <w:t> </w:t>
      </w:r>
      <w:r w:rsidRPr="002064B3">
        <w:rPr>
          <w:color w:val="001080"/>
          <w:lang w:eastAsia="de-AT"/>
        </w:rPr>
        <w:t>f</w:t>
      </w:r>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7867F261"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if</w:t>
      </w: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is_open</w:t>
      </w:r>
      <w:proofErr w:type="spellEnd"/>
      <w:r w:rsidRPr="002064B3">
        <w:rPr>
          <w:color w:val="000000"/>
          <w:lang w:eastAsia="de-AT"/>
        </w:rPr>
        <w:t>())</w:t>
      </w:r>
    </w:p>
    <w:p w14:paraId="46CA76E3" w14:textId="77777777" w:rsidR="00B50FBF" w:rsidRPr="002064B3" w:rsidRDefault="00B50FBF" w:rsidP="00B50FBF">
      <w:pPr>
        <w:rPr>
          <w:color w:val="000000"/>
          <w:lang w:eastAsia="de-AT"/>
        </w:rPr>
      </w:pPr>
      <w:r w:rsidRPr="002064B3">
        <w:rPr>
          <w:color w:val="000000"/>
          <w:lang w:eastAsia="de-AT"/>
        </w:rPr>
        <w:t>    {</w:t>
      </w:r>
    </w:p>
    <w:p w14:paraId="603FC1D9"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w:t>
      </w:r>
    </w:p>
    <w:p w14:paraId="08FC8471"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color w:val="795E26"/>
          <w:lang w:eastAsia="de-AT"/>
        </w:rPr>
        <w:t>close</w:t>
      </w:r>
      <w:proofErr w:type="spellEnd"/>
      <w:r w:rsidRPr="002064B3">
        <w:rPr>
          <w:color w:val="000000"/>
          <w:lang w:eastAsia="de-AT"/>
        </w:rPr>
        <w:t>();</w:t>
      </w:r>
    </w:p>
    <w:p w14:paraId="5A719806" w14:textId="77777777" w:rsidR="00B50FBF" w:rsidRPr="002064B3" w:rsidRDefault="00B50FBF" w:rsidP="00B50FBF">
      <w:pPr>
        <w:rPr>
          <w:color w:val="000000"/>
          <w:lang w:eastAsia="de-AT"/>
        </w:rPr>
      </w:pPr>
      <w:r w:rsidRPr="002064B3">
        <w:rPr>
          <w:color w:val="000000"/>
          <w:lang w:eastAsia="de-AT"/>
        </w:rPr>
        <w:t>    }</w:t>
      </w:r>
    </w:p>
    <w:p w14:paraId="52E20821" w14:textId="77777777" w:rsidR="00B50FBF" w:rsidRPr="002064B3" w:rsidRDefault="00B50FBF" w:rsidP="00B50FBF">
      <w:pPr>
        <w:rPr>
          <w:color w:val="000000"/>
          <w:lang w:eastAsia="de-AT"/>
        </w:rPr>
      </w:pPr>
      <w:r w:rsidRPr="002064B3">
        <w:rPr>
          <w:color w:val="008000"/>
          <w:lang w:eastAsia="de-AT"/>
        </w:rPr>
        <w:t>    //if </w:t>
      </w:r>
      <w:proofErr w:type="spellStart"/>
      <w:r w:rsidRPr="002064B3">
        <w:rPr>
          <w:color w:val="008000"/>
          <w:lang w:eastAsia="de-AT"/>
        </w:rPr>
        <w:t>none</w:t>
      </w:r>
      <w:proofErr w:type="spellEnd"/>
      <w:r w:rsidRPr="002064B3">
        <w:rPr>
          <w:color w:val="008000"/>
          <w:lang w:eastAsia="de-AT"/>
        </w:rPr>
        <w:t> </w:t>
      </w:r>
      <w:proofErr w:type="spellStart"/>
      <w:r w:rsidRPr="002064B3">
        <w:rPr>
          <w:color w:val="008000"/>
          <w:lang w:eastAsia="de-AT"/>
        </w:rPr>
        <w:t>are</w:t>
      </w:r>
      <w:proofErr w:type="spellEnd"/>
      <w:r w:rsidRPr="002064B3">
        <w:rPr>
          <w:color w:val="008000"/>
          <w:lang w:eastAsia="de-AT"/>
        </w:rPr>
        <w:t> </w:t>
      </w:r>
      <w:proofErr w:type="spellStart"/>
      <w:r w:rsidRPr="002064B3">
        <w:rPr>
          <w:color w:val="008000"/>
          <w:lang w:eastAsia="de-AT"/>
        </w:rPr>
        <w:t>found</w:t>
      </w:r>
      <w:proofErr w:type="spellEnd"/>
      <w:r w:rsidRPr="002064B3">
        <w:rPr>
          <w:color w:val="008000"/>
          <w:lang w:eastAsia="de-AT"/>
        </w:rPr>
        <w:t> </w:t>
      </w:r>
      <w:proofErr w:type="spellStart"/>
      <w:r w:rsidRPr="002064B3">
        <w:rPr>
          <w:color w:val="008000"/>
          <w:lang w:eastAsia="de-AT"/>
        </w:rPr>
        <w:t>sets</w:t>
      </w:r>
      <w:proofErr w:type="spellEnd"/>
      <w:r w:rsidRPr="002064B3">
        <w:rPr>
          <w:color w:val="008000"/>
          <w:lang w:eastAsia="de-AT"/>
        </w:rPr>
        <w:t> </w:t>
      </w:r>
      <w:proofErr w:type="spellStart"/>
      <w:r w:rsidRPr="002064B3">
        <w:rPr>
          <w:color w:val="008000"/>
          <w:lang w:eastAsia="de-AT"/>
        </w:rPr>
        <w:t>them</w:t>
      </w:r>
      <w:proofErr w:type="spellEnd"/>
      <w:r w:rsidRPr="002064B3">
        <w:rPr>
          <w:color w:val="008000"/>
          <w:lang w:eastAsia="de-AT"/>
        </w:rPr>
        <w:t> to </w:t>
      </w:r>
      <w:proofErr w:type="spellStart"/>
      <w:r w:rsidRPr="002064B3">
        <w:rPr>
          <w:color w:val="008000"/>
          <w:lang w:eastAsia="de-AT"/>
        </w:rPr>
        <w:t>zero</w:t>
      </w:r>
      <w:proofErr w:type="spellEnd"/>
    </w:p>
    <w:p w14:paraId="445EADAF"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else</w:t>
      </w:r>
    </w:p>
    <w:p w14:paraId="7F39E84A" w14:textId="77777777" w:rsidR="00B50FBF" w:rsidRPr="002064B3" w:rsidRDefault="00B50FBF" w:rsidP="00B50FBF">
      <w:pPr>
        <w:rPr>
          <w:color w:val="000000"/>
          <w:lang w:eastAsia="de-AT"/>
        </w:rPr>
      </w:pPr>
      <w:r w:rsidRPr="002064B3">
        <w:rPr>
          <w:color w:val="000000"/>
          <w:lang w:eastAsia="de-AT"/>
        </w:rPr>
        <w:t>    {</w:t>
      </w:r>
    </w:p>
    <w:p w14:paraId="6B91574A"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 </w:t>
      </w:r>
      <w:r w:rsidRPr="002064B3">
        <w:rPr>
          <w:color w:val="098658"/>
          <w:lang w:eastAsia="de-AT"/>
        </w:rPr>
        <w:t>0</w:t>
      </w:r>
      <w:r w:rsidRPr="002064B3">
        <w:rPr>
          <w:color w:val="000000"/>
          <w:lang w:eastAsia="de-AT"/>
        </w:rPr>
        <w:t>;</w:t>
      </w:r>
    </w:p>
    <w:p w14:paraId="41CEAE30" w14:textId="77777777" w:rsidR="00B50FBF" w:rsidRPr="002064B3" w:rsidRDefault="00B50FBF" w:rsidP="00B50FBF">
      <w:pPr>
        <w:rPr>
          <w:color w:val="000000"/>
          <w:lang w:eastAsia="de-AT"/>
        </w:rPr>
      </w:pPr>
      <w:r w:rsidRPr="002064B3">
        <w:rPr>
          <w:color w:val="000000"/>
          <w:lang w:eastAsia="de-AT"/>
        </w:rPr>
        <w:t>    }</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2064B3" w:rsidRDefault="00B50FBF" w:rsidP="00B50FBF">
      <w:pPr>
        <w:rPr>
          <w:color w:val="000000"/>
          <w:lang w:eastAsia="de-AT"/>
        </w:rPr>
      </w:pPr>
      <w:r w:rsidRPr="002064B3">
        <w:rPr>
          <w:color w:val="008000"/>
          <w:lang w:eastAsia="de-AT"/>
        </w:rPr>
        <w:t>    //</w:t>
      </w:r>
      <w:proofErr w:type="spellStart"/>
      <w:r w:rsidRPr="002064B3">
        <w:rPr>
          <w:color w:val="008000"/>
          <w:lang w:eastAsia="de-AT"/>
        </w:rPr>
        <w:t>saves</w:t>
      </w:r>
      <w:proofErr w:type="spellEnd"/>
      <w:r w:rsidRPr="002064B3">
        <w:rPr>
          <w:color w:val="008000"/>
          <w:lang w:eastAsia="de-AT"/>
        </w:rPr>
        <w:t> the last </w:t>
      </w:r>
      <w:proofErr w:type="spellStart"/>
      <w:r w:rsidRPr="002064B3">
        <w:rPr>
          <w:color w:val="008000"/>
          <w:lang w:eastAsia="de-AT"/>
        </w:rPr>
        <w:t>settings</w:t>
      </w:r>
      <w:proofErr w:type="spellEnd"/>
      <w:r w:rsidRPr="002064B3">
        <w:rPr>
          <w:color w:val="008000"/>
          <w:lang w:eastAsia="de-AT"/>
        </w:rPr>
        <w:t> the user </w:t>
      </w:r>
      <w:proofErr w:type="spellStart"/>
      <w:r w:rsidRPr="002064B3">
        <w:rPr>
          <w:color w:val="008000"/>
          <w:lang w:eastAsia="de-AT"/>
        </w:rPr>
        <w:t>put</w:t>
      </w:r>
      <w:proofErr w:type="spellEnd"/>
      <w:r w:rsidRPr="002064B3">
        <w:rPr>
          <w:color w:val="008000"/>
          <w:lang w:eastAsia="de-AT"/>
        </w:rPr>
        <w:t> in</w:t>
      </w:r>
    </w:p>
    <w:p w14:paraId="610AC36A" w14:textId="77777777" w:rsidR="00B50FBF" w:rsidRPr="002064B3" w:rsidRDefault="00B50FBF" w:rsidP="00B50FBF">
      <w:pPr>
        <w:rPr>
          <w:color w:val="000000"/>
          <w:lang w:eastAsia="de-AT"/>
        </w:rPr>
      </w:pPr>
      <w:r w:rsidRPr="002064B3">
        <w:rPr>
          <w:color w:val="000000"/>
          <w:lang w:eastAsia="de-AT"/>
        </w:rPr>
        <w:t>    </w:t>
      </w:r>
      <w:r w:rsidRPr="002064B3">
        <w:rPr>
          <w:color w:val="267F99"/>
          <w:lang w:eastAsia="de-AT"/>
        </w:rPr>
        <w:t>std</w:t>
      </w:r>
      <w:r w:rsidRPr="002064B3">
        <w:rPr>
          <w:color w:val="000000"/>
          <w:lang w:eastAsia="de-AT"/>
        </w:rPr>
        <w:t>::</w:t>
      </w:r>
      <w:proofErr w:type="spellStart"/>
      <w:r w:rsidRPr="002064B3">
        <w:rPr>
          <w:color w:val="267F99"/>
          <w:lang w:eastAsia="de-AT"/>
        </w:rPr>
        <w:t>ofstream</w:t>
      </w:r>
      <w:proofErr w:type="spellEnd"/>
      <w:r w:rsidRPr="002064B3">
        <w:rPr>
          <w:color w:val="000000"/>
          <w:lang w:eastAsia="de-AT"/>
        </w:rPr>
        <w:t> </w:t>
      </w:r>
      <w:r w:rsidRPr="002064B3">
        <w:rPr>
          <w:color w:val="001080"/>
          <w:lang w:eastAsia="de-AT"/>
        </w:rPr>
        <w:t>f</w:t>
      </w:r>
      <w:r w:rsidRPr="002064B3">
        <w:rPr>
          <w:color w:val="000000"/>
          <w:lang w:eastAsia="de-AT"/>
        </w:rPr>
        <w:t>;</w:t>
      </w:r>
    </w:p>
    <w:p w14:paraId="74F7B194"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open</w:t>
      </w:r>
      <w:proofErr w:type="spellEnd"/>
      <w:r w:rsidRPr="002064B3">
        <w:rPr>
          <w:color w:val="000000"/>
          <w:lang w:eastAsia="de-AT"/>
        </w:rPr>
        <w:t>(</w:t>
      </w:r>
      <w:r w:rsidRPr="002064B3">
        <w:rPr>
          <w:color w:val="A31515"/>
          <w:lang w:eastAsia="de-AT"/>
        </w:rPr>
        <w:t>"</w:t>
      </w:r>
      <w:proofErr w:type="spellStart"/>
      <w:r w:rsidRPr="002064B3">
        <w:rPr>
          <w:color w:val="A31515"/>
          <w:lang w:eastAsia="de-AT"/>
        </w:rPr>
        <w:t>settings.cfg</w:t>
      </w:r>
      <w:proofErr w:type="spellEnd"/>
      <w:r w:rsidRPr="002064B3">
        <w:rPr>
          <w:color w:val="A31515"/>
          <w:lang w:eastAsia="de-AT"/>
        </w:rPr>
        <w:t>"</w:t>
      </w:r>
      <w:r w:rsidRPr="002064B3">
        <w:rPr>
          <w:color w:val="000000"/>
          <w:lang w:eastAsia="de-AT"/>
        </w:rPr>
        <w:t>);</w:t>
      </w:r>
    </w:p>
    <w:p w14:paraId="5D646ADB"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w:t>
      </w:r>
    </w:p>
    <w:p w14:paraId="70644991" w14:textId="77777777" w:rsidR="00B50FBF" w:rsidRPr="002064B3" w:rsidRDefault="00B50FBF" w:rsidP="00B50FBF">
      <w:pPr>
        <w:rPr>
          <w:color w:val="000000"/>
          <w:lang w:eastAsia="de-AT"/>
        </w:rPr>
      </w:pPr>
      <w:r w:rsidRPr="002064B3">
        <w:rPr>
          <w:color w:val="000000"/>
          <w:lang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33" w:name="_Toc68352581"/>
      <w:bookmarkStart w:id="34" w:name="_Toc68444725"/>
      <w:r w:rsidRPr="00ED47AF">
        <w:lastRenderedPageBreak/>
        <w:t>Berechnung der Position</w:t>
      </w:r>
      <w:bookmarkEnd w:id="33"/>
      <w:bookmarkEnd w:id="3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6933C4"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6933C4"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6933C4"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6933C4"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3E051B" w:rsidRDefault="00B50FBF" w:rsidP="00B50FBF">
      <w:pPr>
        <w:rPr>
          <w:color w:val="000000"/>
          <w:lang w:eastAsia="de-AT"/>
        </w:rPr>
      </w:pPr>
      <w:r w:rsidRPr="003E051B">
        <w:rPr>
          <w:color w:val="0000FF"/>
          <w:lang w:eastAsia="de-AT"/>
        </w:rPr>
        <w:t>float</w:t>
      </w:r>
      <w:r w:rsidRPr="003E051B">
        <w:rPr>
          <w:color w:val="000000"/>
          <w:lang w:eastAsia="de-AT"/>
        </w:rPr>
        <w:t> </w:t>
      </w:r>
      <w:r w:rsidRPr="003E051B">
        <w:rPr>
          <w:lang w:eastAsia="de-AT"/>
        </w:rPr>
        <w:t>SwarmDetection</w:t>
      </w:r>
      <w:r w:rsidRPr="003E051B">
        <w:rPr>
          <w:color w:val="000000"/>
          <w:lang w:eastAsia="de-AT"/>
        </w:rPr>
        <w:t>::</w:t>
      </w:r>
      <w:r w:rsidRPr="003E051B">
        <w:rPr>
          <w:color w:val="795E26"/>
          <w:lang w:eastAsia="de-AT"/>
        </w:rPr>
        <w:t>getDistance</w:t>
      </w:r>
      <w:r w:rsidRPr="003E051B">
        <w:rPr>
          <w:color w:val="000000"/>
          <w:lang w:eastAsia="de-AT"/>
        </w:rPr>
        <w:t>(</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p1</w:t>
      </w:r>
      <w:r w:rsidRPr="003E051B">
        <w:rPr>
          <w:color w:val="000000"/>
          <w:lang w:eastAsia="de-AT"/>
        </w:rPr>
        <w:t>, </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p2</w:t>
      </w:r>
      <w:r w:rsidRPr="003E051B">
        <w:rPr>
          <w:color w:val="000000"/>
          <w:lang w:eastAsia="de-AT"/>
        </w:rPr>
        <w:t>)</w:t>
      </w:r>
    </w:p>
    <w:p w14:paraId="510A565D" w14:textId="77777777" w:rsidR="00B50FBF" w:rsidRPr="003E051B" w:rsidRDefault="00B50FBF" w:rsidP="00B50FBF">
      <w:pPr>
        <w:rPr>
          <w:color w:val="000000"/>
          <w:lang w:eastAsia="de-AT"/>
        </w:rPr>
      </w:pPr>
      <w:r w:rsidRPr="003E051B">
        <w:rPr>
          <w:color w:val="000000"/>
          <w:lang w:eastAsia="de-AT"/>
        </w:rPr>
        <w:t>{</w:t>
      </w:r>
    </w:p>
    <w:p w14:paraId="14A0151D" w14:textId="77777777" w:rsidR="00B50FBF" w:rsidRPr="003E051B" w:rsidRDefault="00B50FBF" w:rsidP="00B50FBF">
      <w:pPr>
        <w:rPr>
          <w:color w:val="000000"/>
          <w:lang w:eastAsia="de-AT"/>
        </w:rPr>
      </w:pPr>
      <w:r w:rsidRPr="003E051B">
        <w:rPr>
          <w:color w:val="008000"/>
          <w:lang w:eastAsia="de-AT"/>
        </w:rPr>
        <w:t>    //Returns the </w:t>
      </w:r>
      <w:proofErr w:type="spellStart"/>
      <w:r w:rsidRPr="003E051B">
        <w:rPr>
          <w:color w:val="008000"/>
          <w:lang w:eastAsia="de-AT"/>
        </w:rPr>
        <w:t>distance</w:t>
      </w:r>
      <w:proofErr w:type="spellEnd"/>
      <w:r w:rsidRPr="003E051B">
        <w:rPr>
          <w:color w:val="008000"/>
          <w:lang w:eastAsia="de-AT"/>
        </w:rPr>
        <w:t> </w:t>
      </w:r>
      <w:proofErr w:type="spellStart"/>
      <w:r w:rsidRPr="003E051B">
        <w:rPr>
          <w:color w:val="008000"/>
          <w:lang w:eastAsia="de-AT"/>
        </w:rPr>
        <w:t>between</w:t>
      </w:r>
      <w:proofErr w:type="spellEnd"/>
      <w:r w:rsidRPr="003E051B">
        <w:rPr>
          <w:color w:val="008000"/>
          <w:lang w:eastAsia="de-AT"/>
        </w:rPr>
        <w:t> the two </w:t>
      </w:r>
      <w:proofErr w:type="spellStart"/>
      <w:r w:rsidRPr="003E051B">
        <w:rPr>
          <w:color w:val="008000"/>
          <w:lang w:eastAsia="de-AT"/>
        </w:rPr>
        <w:t>provided</w:t>
      </w:r>
      <w:proofErr w:type="spellEnd"/>
      <w:r w:rsidRPr="003E051B">
        <w:rPr>
          <w:color w:val="008000"/>
          <w:lang w:eastAsia="de-AT"/>
        </w:rPr>
        <w:t> </w:t>
      </w:r>
      <w:proofErr w:type="spellStart"/>
      <w:r w:rsidRPr="003E051B">
        <w:rPr>
          <w:color w:val="008000"/>
          <w:lang w:eastAsia="de-AT"/>
        </w:rPr>
        <w:t>keypoints</w:t>
      </w:r>
      <w:proofErr w:type="spellEnd"/>
    </w:p>
    <w:p w14:paraId="5C56BF84" w14:textId="77777777" w:rsidR="00B50FBF" w:rsidRPr="003E051B" w:rsidRDefault="00B50FBF" w:rsidP="00B50FBF">
      <w:pPr>
        <w:rPr>
          <w:color w:val="000000"/>
          <w:lang w:eastAsia="de-AT"/>
        </w:rPr>
      </w:pPr>
      <w:r w:rsidRPr="003E051B">
        <w:rPr>
          <w:color w:val="000000"/>
          <w:lang w:eastAsia="de-AT"/>
        </w:rPr>
        <w:t>    </w:t>
      </w:r>
      <w:r w:rsidRPr="003E051B">
        <w:rPr>
          <w:color w:val="0000FF"/>
          <w:lang w:eastAsia="de-AT"/>
        </w:rPr>
        <w:t>float</w:t>
      </w:r>
      <w:r w:rsidRPr="003E051B">
        <w:rPr>
          <w:color w:val="000000"/>
          <w:lang w:eastAsia="de-AT"/>
        </w:rPr>
        <w:t> </w:t>
      </w:r>
      <w:r w:rsidRPr="003E051B">
        <w:rPr>
          <w:color w:val="001080"/>
          <w:lang w:eastAsia="de-AT"/>
        </w:rPr>
        <w:t>a</w:t>
      </w:r>
      <w:r w:rsidRPr="003E051B">
        <w:rPr>
          <w:color w:val="000000"/>
          <w:lang w:eastAsia="de-AT"/>
        </w:rPr>
        <w:t>, </w:t>
      </w:r>
      <w:r w:rsidRPr="003E051B">
        <w:rPr>
          <w:color w:val="001080"/>
          <w:lang w:eastAsia="de-AT"/>
        </w:rPr>
        <w:t>b</w:t>
      </w:r>
      <w:r w:rsidRPr="003E051B">
        <w:rPr>
          <w:color w:val="000000"/>
          <w:lang w:eastAsia="de-AT"/>
        </w:rPr>
        <w:t>;</w:t>
      </w:r>
    </w:p>
    <w:p w14:paraId="06FE1DD2"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a</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w:t>
      </w:r>
    </w:p>
    <w:p w14:paraId="5DCAC639"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b</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w:t>
      </w:r>
    </w:p>
    <w:p w14:paraId="472356BE" w14:textId="77777777" w:rsidR="00B50FBF" w:rsidRPr="003E051B" w:rsidRDefault="00B50FBF" w:rsidP="00B50FBF">
      <w:pPr>
        <w:rPr>
          <w:color w:val="000000"/>
          <w:lang w:eastAsia="de-AT"/>
        </w:rPr>
      </w:pPr>
      <w:r w:rsidRPr="003E051B">
        <w:rPr>
          <w:color w:val="000000"/>
          <w:lang w:eastAsia="de-AT"/>
        </w:rPr>
        <w:t>    </w:t>
      </w:r>
      <w:r w:rsidRPr="003E051B">
        <w:rPr>
          <w:color w:val="AF00DB"/>
          <w:lang w:eastAsia="de-AT"/>
        </w:rPr>
        <w:t>return</w:t>
      </w:r>
      <w:r w:rsidRPr="003E051B">
        <w:rPr>
          <w:color w:val="000000"/>
          <w:lang w:eastAsia="de-AT"/>
        </w:rPr>
        <w:t> </w:t>
      </w:r>
      <w:proofErr w:type="spellStart"/>
      <w:r w:rsidRPr="003E051B">
        <w:rPr>
          <w:color w:val="795E26"/>
          <w:lang w:eastAsia="de-AT"/>
        </w:rPr>
        <w:t>sqrt</w:t>
      </w:r>
      <w:proofErr w:type="spellEnd"/>
      <w:r w:rsidRPr="003E051B">
        <w:rPr>
          <w:color w:val="000000"/>
          <w:lang w:eastAsia="de-AT"/>
        </w:rPr>
        <w:t>(</w:t>
      </w:r>
      <w:r w:rsidRPr="003E051B">
        <w:rPr>
          <w:color w:val="001080"/>
          <w:lang w:eastAsia="de-AT"/>
        </w:rPr>
        <w:t>a</w:t>
      </w:r>
      <w:r w:rsidRPr="003E051B">
        <w:rPr>
          <w:color w:val="000000"/>
          <w:lang w:eastAsia="de-AT"/>
        </w:rPr>
        <w:t>*</w:t>
      </w:r>
      <w:proofErr w:type="spellStart"/>
      <w:r w:rsidRPr="003E051B">
        <w:rPr>
          <w:color w:val="001080"/>
          <w:lang w:eastAsia="de-AT"/>
        </w:rPr>
        <w:t>a</w:t>
      </w:r>
      <w:r w:rsidRPr="003E051B">
        <w:rPr>
          <w:color w:val="000000"/>
          <w:lang w:eastAsia="de-AT"/>
        </w:rPr>
        <w:t>+</w:t>
      </w:r>
      <w:r w:rsidRPr="003E051B">
        <w:rPr>
          <w:color w:val="001080"/>
          <w:lang w:eastAsia="de-AT"/>
        </w:rPr>
        <w:t>b</w:t>
      </w:r>
      <w:proofErr w:type="spellEnd"/>
      <w:r w:rsidRPr="003E051B">
        <w:rPr>
          <w:color w:val="000000"/>
          <w:lang w:eastAsia="de-AT"/>
        </w:rPr>
        <w:t>*</w:t>
      </w:r>
      <w:r w:rsidRPr="003E051B">
        <w:rPr>
          <w:color w:val="001080"/>
          <w:lang w:eastAsia="de-AT"/>
        </w:rPr>
        <w:t>b</w:t>
      </w:r>
      <w:r w:rsidRPr="003E051B">
        <w:rPr>
          <w:color w:val="000000"/>
          <w:lang w:eastAsia="de-AT"/>
        </w:rPr>
        <w:t>);</w:t>
      </w:r>
    </w:p>
    <w:p w14:paraId="31C38F4A" w14:textId="77777777" w:rsidR="00B50FBF" w:rsidRPr="003E051B" w:rsidRDefault="00B50FBF" w:rsidP="00B50FBF">
      <w:pPr>
        <w:rPr>
          <w:color w:val="000000"/>
          <w:lang w:eastAsia="de-AT"/>
        </w:rPr>
      </w:pPr>
      <w:r w:rsidRPr="003E051B">
        <w:rPr>
          <w:color w:val="000000"/>
          <w:lang w:eastAsia="de-AT"/>
        </w:rPr>
        <w:t>}</w:t>
      </w:r>
    </w:p>
    <w:p w14:paraId="365CE2AC" w14:textId="77777777" w:rsidR="00B50FBF" w:rsidRDefault="00B50FBF" w:rsidP="00B50FBF"/>
    <w:p w14:paraId="2470C3B1" w14:textId="77777777" w:rsidR="00B50FBF" w:rsidRDefault="00B50FBF" w:rsidP="00B50FBF"/>
    <w:p w14:paraId="151023A9" w14:textId="77777777" w:rsidR="00B50FBF" w:rsidRDefault="00B50FBF" w:rsidP="00B50FBF"/>
    <w:p w14:paraId="2734D360" w14:textId="77777777" w:rsidR="00B50FBF" w:rsidRDefault="00B50FBF" w:rsidP="00B50FBF"/>
    <w:p w14:paraId="309DE091" w14:textId="77777777" w:rsidR="00B50FBF" w:rsidRPr="003E051B" w:rsidRDefault="00B50FBF" w:rsidP="00B50FBF"/>
    <w:p w14:paraId="33BCFA96" w14:textId="77777777" w:rsidR="00B50FBF" w:rsidRPr="003E051B" w:rsidRDefault="00B50FBF" w:rsidP="00B50FBF">
      <w:pPr>
        <w:rPr>
          <w:lang w:eastAsia="de-AT"/>
        </w:rPr>
      </w:pPr>
      <w:r w:rsidRPr="003E051B">
        <w:rPr>
          <w:lang w:eastAsia="de-AT"/>
        </w:rPr>
        <w:lastRenderedPageBreak/>
        <w:t>            </w:t>
      </w:r>
      <w:r w:rsidRPr="003E051B">
        <w:rPr>
          <w:color w:val="267F99"/>
          <w:lang w:eastAsia="de-AT"/>
        </w:rPr>
        <w:t>std</w:t>
      </w:r>
      <w:r w:rsidRPr="003E051B">
        <w:rPr>
          <w:lang w:eastAsia="de-AT"/>
        </w:rPr>
        <w:t>::cout &lt;&lt; </w:t>
      </w:r>
      <w:r w:rsidRPr="003E051B">
        <w:rPr>
          <w:color w:val="A31515"/>
          <w:lang w:eastAsia="de-AT"/>
        </w:rPr>
        <w:t>"[DEBUG]ABv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1</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73E61326"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"[DEBUG]BCv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1</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5C797DA8"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"[DEBUG]ACv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3BD682C1" w14:textId="77777777" w:rsidR="00B50FBF" w:rsidRPr="00A428AD" w:rsidRDefault="00B50FBF" w:rsidP="00B50FBF">
      <w:pPr>
        <w:spacing w:line="240" w:lineRule="auto"/>
        <w:rPr>
          <w:rFonts w:cs="Arial"/>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35" w:name="_Toc68444726"/>
      <w:r>
        <w:lastRenderedPageBreak/>
        <w:t>Zusammensetzung von Bildpunkte zu Autos</w:t>
      </w:r>
      <w:bookmarkEnd w:id="3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36" w:name="_Toc68444727"/>
      <w:r>
        <w:t>Optimierung</w:t>
      </w:r>
      <w:bookmarkEnd w:id="36"/>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191C48B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p>
    <w:p w14:paraId="6D1EA64A"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4BDE50DB"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69099B62"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309AE867"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41D27D2D"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42" w:name="_Toc62814906"/>
      <w:bookmarkStart w:id="43" w:name="_Toc64022142"/>
      <w:bookmarkStart w:id="44" w:name="_Toc62814930"/>
      <w:bookmarkStart w:id="45" w:name="_Toc68038890"/>
      <w:r w:rsidR="00392F65" w:rsidRPr="00ED47AF">
        <w:lastRenderedPageBreak/>
        <w:t>Visualisierung und Simulation</w:t>
      </w:r>
      <w:bookmarkEnd w:id="42"/>
      <w:bookmarkEnd w:id="43"/>
    </w:p>
    <w:p w14:paraId="17A0EC86" w14:textId="77777777" w:rsidR="00392F65" w:rsidRPr="00ED47AF" w:rsidRDefault="00392F65" w:rsidP="00392F65">
      <w:pPr>
        <w:pStyle w:val="berschrift2"/>
        <w:rPr>
          <w:rFonts w:cs="Arial"/>
        </w:rPr>
      </w:pPr>
      <w:bookmarkStart w:id="46" w:name="_Toc62814907"/>
      <w:bookmarkStart w:id="47" w:name="_Toc64022143"/>
      <w:r w:rsidRPr="00ED47AF">
        <w:rPr>
          <w:rFonts w:cs="Arial"/>
        </w:rPr>
        <w:t>Übersicht Softwarearchitektur</w:t>
      </w:r>
      <w:bookmarkEnd w:id="46"/>
      <w:bookmarkEnd w:id="47"/>
    </w:p>
    <w:p w14:paraId="139E83A2" w14:textId="77777777" w:rsidR="00392F65" w:rsidRPr="00ED47AF" w:rsidRDefault="00392F65" w:rsidP="00392F65">
      <w:pPr>
        <w:pStyle w:val="berschrift3"/>
      </w:pPr>
      <w:r w:rsidRPr="00ED47AF">
        <w:t>Blockschaltbild</w:t>
      </w:r>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r w:rsidRPr="00ED47AF">
        <w:t>GUI</w:t>
      </w:r>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r w:rsidRPr="00ED47AF">
        <w:t>Engine</w:t>
      </w:r>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r w:rsidRPr="00ED47AF">
        <w:t>Client</w:t>
      </w:r>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r w:rsidRPr="00ED47AF">
        <w:lastRenderedPageBreak/>
        <w:t>Modelle, Texturen, Shader</w:t>
      </w:r>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r w:rsidRPr="00ED47AF">
        <w:t>Path Generierung</w:t>
      </w:r>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r w:rsidRPr="00ED47AF">
        <w:rPr>
          <w:rFonts w:cs="Arial"/>
        </w:rPr>
        <w:lastRenderedPageBreak/>
        <w:t>Graphical User Interface</w:t>
      </w:r>
    </w:p>
    <w:p w14:paraId="339EF44D" w14:textId="77777777" w:rsidR="00392F65" w:rsidRDefault="00392F65" w:rsidP="00392F65">
      <w:pPr>
        <w:pStyle w:val="berschrift3"/>
      </w:pPr>
      <w:r>
        <w:t>Aufbau</w:t>
      </w:r>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r>
        <w:t>Befehle</w:t>
      </w:r>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r>
        <w:t>Befehle für die Simulation</w:t>
      </w:r>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r>
        <w:t>Befehle für den realen Aufbau</w:t>
      </w:r>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r>
        <w:t>Realisierung</w:t>
      </w:r>
    </w:p>
    <w:p w14:paraId="71A5A2F6" w14:textId="77777777" w:rsidR="00392F65" w:rsidRPr="008E39E8" w:rsidRDefault="00392F65" w:rsidP="00392F65">
      <w:pPr>
        <w:pStyle w:val="berschrift4"/>
      </w:pPr>
      <w:r>
        <w:t>Erstellung und Initialisierung vom GUI</w:t>
      </w:r>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r>
        <w:lastRenderedPageBreak/>
        <w:t>Erstellung der Events für das GUI</w:t>
      </w:r>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48" w:name="_Toc62814908"/>
      <w:bookmarkStart w:id="49" w:name="_Toc64022144"/>
      <w:r w:rsidRPr="00ED47AF">
        <w:rPr>
          <w:rFonts w:cs="Arial"/>
        </w:rPr>
        <w:t>Aufbau der Engine</w:t>
      </w:r>
      <w:bookmarkEnd w:id="48"/>
      <w:bookmarkEnd w:id="49"/>
    </w:p>
    <w:p w14:paraId="356371BB" w14:textId="77777777" w:rsidR="00392F65" w:rsidRDefault="00392F65" w:rsidP="00392F65">
      <w:pPr>
        <w:pStyle w:val="berschrift3"/>
      </w:pPr>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430EF23E" w14:textId="77777777" w:rsidR="00392F65" w:rsidRDefault="00392F65" w:rsidP="00392F65">
      <w:pPr>
        <w:pStyle w:val="berschrift3"/>
      </w:pPr>
      <w:r>
        <w:t>Graphisches Rendering</w:t>
      </w:r>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r>
        <w:t>Texturen, Modelle und Shader</w:t>
      </w:r>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16537F"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16537F">
        <w:rPr>
          <w:rFonts w:ascii="Consolas" w:hAnsi="Consolas"/>
          <w:color w:val="0000FF"/>
          <w:sz w:val="16"/>
          <w:szCs w:val="16"/>
          <w:lang w:val="en-GB" w:eastAsia="de-AT"/>
        </w:rPr>
        <w:t>int</w:t>
      </w:r>
      <w:r w:rsidRPr="0016537F">
        <w:rPr>
          <w:rFonts w:ascii="Consolas" w:hAnsi="Consolas"/>
          <w:color w:val="000000"/>
          <w:sz w:val="16"/>
          <w:szCs w:val="16"/>
          <w:lang w:val="en-GB" w:eastAsia="de-AT"/>
        </w:rPr>
        <w:t> </w:t>
      </w:r>
      <w:proofErr w:type="spellStart"/>
      <w:r w:rsidRPr="0016537F">
        <w:rPr>
          <w:rFonts w:ascii="Consolas" w:hAnsi="Consolas"/>
          <w:color w:val="001080"/>
          <w:sz w:val="16"/>
          <w:szCs w:val="16"/>
          <w:lang w:val="en-GB" w:eastAsia="de-AT"/>
        </w:rPr>
        <w:t>x_pixels</w:t>
      </w:r>
      <w:proofErr w:type="spellEnd"/>
      <w:r w:rsidRPr="0016537F">
        <w:rPr>
          <w:rFonts w:ascii="Consolas" w:hAnsi="Consolas"/>
          <w:color w:val="000000"/>
          <w:sz w:val="16"/>
          <w:szCs w:val="16"/>
          <w:lang w:val="en-GB" w:eastAsia="de-AT"/>
        </w:rPr>
        <w:t>, </w:t>
      </w:r>
      <w:proofErr w:type="spellStart"/>
      <w:r w:rsidRPr="0016537F">
        <w:rPr>
          <w:rFonts w:ascii="Consolas" w:hAnsi="Consolas"/>
          <w:color w:val="001080"/>
          <w:sz w:val="16"/>
          <w:szCs w:val="16"/>
          <w:lang w:val="en-GB" w:eastAsia="de-AT"/>
        </w:rPr>
        <w:t>y_</w:t>
      </w:r>
      <w:proofErr w:type="gramStart"/>
      <w:r w:rsidRPr="0016537F">
        <w:rPr>
          <w:rFonts w:ascii="Consolas" w:hAnsi="Consolas"/>
          <w:color w:val="001080"/>
          <w:sz w:val="16"/>
          <w:szCs w:val="16"/>
          <w:lang w:val="en-GB" w:eastAsia="de-AT"/>
        </w:rPr>
        <w:t>pixels</w:t>
      </w:r>
      <w:proofErr w:type="spellEnd"/>
      <w:r w:rsidRPr="0016537F">
        <w:rPr>
          <w:rFonts w:ascii="Consolas" w:hAnsi="Consolas"/>
          <w:color w:val="000000"/>
          <w:sz w:val="16"/>
          <w:szCs w:val="16"/>
          <w:lang w:val="en-GB" w:eastAsia="de-AT"/>
        </w:rPr>
        <w:t>;</w:t>
      </w:r>
      <w:proofErr w:type="gramEnd"/>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16537F">
        <w:rPr>
          <w:rFonts w:ascii="Consolas" w:hAnsi="Consolas"/>
          <w:color w:val="000000"/>
          <w:sz w:val="16"/>
          <w:szCs w:val="16"/>
          <w:lang w:val="en-GB"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r>
        <w:t>Grafik Renderer mit OpenGL</w:t>
      </w:r>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r>
        <w:rPr>
          <w:lang w:eastAsia="de-AT"/>
        </w:rPr>
        <w:lastRenderedPageBreak/>
        <w:t>Fahrzeug AI</w:t>
      </w:r>
    </w:p>
    <w:p w14:paraId="2E0299A2" w14:textId="77777777" w:rsidR="00392F65" w:rsidRDefault="00392F65" w:rsidP="00392F65">
      <w:pPr>
        <w:pStyle w:val="berschrift4"/>
        <w:rPr>
          <w:lang w:eastAsia="de-AT"/>
        </w:rPr>
      </w:pPr>
      <w:r>
        <w:rPr>
          <w:lang w:eastAsia="de-AT"/>
        </w:rPr>
        <w:t>Generierung des Weges</w:t>
      </w:r>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r>
        <w:lastRenderedPageBreak/>
        <w:t>Aufbereitung der Goals</w:t>
      </w:r>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proofErr w:type="gram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roofErr w:type="gramEnd"/>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r w:rsidRPr="00B93891">
        <w:lastRenderedPageBreak/>
        <w:t>Senden der Goals zur V</w:t>
      </w:r>
      <w:r>
        <w:t>isualisierung</w:t>
      </w:r>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r>
        <w:t>Verarbeitung der Goals in der Visualisierung</w:t>
      </w:r>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50" w:name="_Toc62814909"/>
      <w:bookmarkStart w:id="51" w:name="_Toc64022145"/>
      <w:r w:rsidRPr="00ED47AF">
        <w:rPr>
          <w:rFonts w:cs="Arial"/>
        </w:rPr>
        <w:t>Erstellung von 3D-Modellen</w:t>
      </w:r>
      <w:bookmarkEnd w:id="50"/>
      <w:bookmarkEnd w:id="5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r>
        <w:t>Tisch</w:t>
      </w:r>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r>
        <w:t>Fahrzeug</w:t>
      </w:r>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r>
        <w:t>Komplette 3D-Szene</w:t>
      </w:r>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52" w:name="_Toc62814910"/>
      <w:bookmarkStart w:id="53" w:name="_Toc64022146"/>
      <w:r w:rsidRPr="00ED47AF">
        <w:rPr>
          <w:rFonts w:cs="Arial"/>
        </w:rPr>
        <w:lastRenderedPageBreak/>
        <w:t>Bewegungen im Dreidimensionalen Raum</w:t>
      </w:r>
      <w:bookmarkEnd w:id="52"/>
      <w:bookmarkEnd w:id="53"/>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r>
        <w:t>Kamerarotation</w:t>
      </w:r>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r>
        <w:t>Kamerabewegung</w:t>
      </w:r>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54" w:name="_Toc62814911"/>
      <w:bookmarkStart w:id="55" w:name="_Toc64022147"/>
      <w:r w:rsidRPr="00ED47AF">
        <w:rPr>
          <w:rFonts w:cs="Arial"/>
        </w:rPr>
        <w:lastRenderedPageBreak/>
        <w:t>Auswertung von erhaltenen Positionsdaten</w:t>
      </w:r>
      <w:bookmarkEnd w:id="54"/>
      <w:bookmarkEnd w:id="55"/>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0000FF"/>
          <w:sz w:val="16"/>
          <w:szCs w:val="16"/>
          <w:lang w:val="en-GB" w:eastAsia="de-AT"/>
        </w:rPr>
        <w:t>float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x;</w:t>
      </w:r>
      <w:proofErr w:type="gramEnd"/>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y;</w:t>
      </w:r>
      <w:proofErr w:type="gramEnd"/>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proofErr w:type="gramStart"/>
      <w:r w:rsidRPr="00DE7C3A">
        <w:rPr>
          <w:rFonts w:ascii="Consolas" w:hAnsi="Consolas" w:cs="Consolas"/>
          <w:color w:val="000000"/>
          <w:sz w:val="16"/>
          <w:szCs w:val="16"/>
          <w:lang w:val="en-GB" w:eastAsia="de-AT"/>
        </w:rPr>
        <w:t>);</w:t>
      </w:r>
      <w:proofErr w:type="gramEnd"/>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56" w:name="_Toc62814912"/>
      <w:bookmarkStart w:id="57" w:name="_Toc64022148"/>
      <w:r w:rsidRPr="00ED47AF">
        <w:rPr>
          <w:rFonts w:cs="Arial"/>
        </w:rPr>
        <w:lastRenderedPageBreak/>
        <w:t xml:space="preserve">Übertragung zu </w:t>
      </w:r>
      <w:r>
        <w:rPr>
          <w:rFonts w:cs="Arial"/>
        </w:rPr>
        <w:t>Fahrzeug</w:t>
      </w:r>
      <w:r w:rsidRPr="00ED47AF">
        <w:rPr>
          <w:rFonts w:cs="Arial"/>
        </w:rPr>
        <w:t xml:space="preserve"> </w:t>
      </w:r>
      <w:bookmarkEnd w:id="56"/>
      <w:bookmarkEnd w:id="57"/>
      <w:r>
        <w:rPr>
          <w:rFonts w:cs="Arial"/>
        </w:rPr>
        <w:t>Software</w:t>
      </w:r>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w:t>
      </w:r>
      <w:proofErr w:type="gramStart"/>
      <w:r w:rsidRPr="006C0268">
        <w:rPr>
          <w:rFonts w:ascii="Consolas" w:hAnsi="Consolas" w:cs="Consolas"/>
          <w:color w:val="000000"/>
          <w:sz w:val="19"/>
          <w:szCs w:val="19"/>
          <w:lang w:val="en-GB" w:eastAsia="de-AT"/>
        </w:rPr>
        <w:t>command;</w:t>
      </w:r>
      <w:proofErr w:type="gramEnd"/>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roofErr w:type="gramStart"/>
      <w:r w:rsidRPr="006C0268">
        <w:rPr>
          <w:rFonts w:ascii="Consolas" w:hAnsi="Consolas" w:cs="Consolas"/>
          <w:color w:val="000000"/>
          <w:sz w:val="19"/>
          <w:szCs w:val="19"/>
          <w:lang w:val="en-GB" w:eastAsia="de-AT"/>
        </w:rPr>
        <w:t>);</w:t>
      </w:r>
      <w:proofErr w:type="gramEnd"/>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roofErr w:type="gramStart"/>
      <w:r w:rsidRPr="006C0268">
        <w:rPr>
          <w:rFonts w:ascii="Consolas" w:hAnsi="Consolas" w:cs="Consolas"/>
          <w:color w:val="000000"/>
          <w:sz w:val="19"/>
          <w:szCs w:val="19"/>
          <w:lang w:val="en-GB" w:eastAsia="de-AT"/>
        </w:rPr>
        <w:t>);</w:t>
      </w:r>
      <w:proofErr w:type="gramEnd"/>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roofErr w:type="gramStart"/>
      <w:r w:rsidRPr="006C0268">
        <w:rPr>
          <w:rFonts w:ascii="Consolas" w:hAnsi="Consolas" w:cs="Consolas"/>
          <w:color w:val="000000"/>
          <w:sz w:val="19"/>
          <w:szCs w:val="19"/>
          <w:lang w:val="en-GB" w:eastAsia="de-AT"/>
        </w:rPr>
        <w:t>);</w:t>
      </w:r>
      <w:proofErr w:type="gramEnd"/>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r w:rsidRPr="00ED47AF">
        <w:lastRenderedPageBreak/>
        <w:t>Fahrzeug Software</w:t>
      </w:r>
    </w:p>
    <w:p w14:paraId="2A454D5E" w14:textId="77777777" w:rsidR="00B50FBF" w:rsidRPr="00ED47AF" w:rsidRDefault="00B50FBF" w:rsidP="00B50FBF">
      <w:pPr>
        <w:pStyle w:val="berschrift2"/>
        <w:rPr>
          <w:rFonts w:cs="Arial"/>
        </w:rPr>
      </w:pPr>
      <w:bookmarkStart w:id="58" w:name="_Toc67928357"/>
      <w:bookmarkStart w:id="59" w:name="_Toc68001556"/>
      <w:r w:rsidRPr="00ED47AF">
        <w:rPr>
          <w:rFonts w:cs="Arial"/>
        </w:rPr>
        <w:t>Übersicht der Architektur</w:t>
      </w:r>
      <w:bookmarkEnd w:id="58"/>
      <w:bookmarkEnd w:id="5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60" w:name="_Toc67928358"/>
      <w:bookmarkStart w:id="61" w:name="_Toc68001557"/>
      <w:r w:rsidRPr="00ED47AF">
        <w:rPr>
          <w:rFonts w:cs="Arial"/>
        </w:rPr>
        <w:t>Kommunikation mit Swarm Controll</w:t>
      </w:r>
      <w:bookmarkEnd w:id="60"/>
      <w:bookmarkEnd w:id="6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62" w:name="_Toc67928359"/>
      <w:bookmarkStart w:id="63" w:name="_Toc68001558"/>
      <w:r w:rsidRPr="00ED47AF">
        <w:t>Kommunikationsprotokoll</w:t>
      </w:r>
      <w:bookmarkEnd w:id="62"/>
      <w:bookmarkEnd w:id="63"/>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Default="00B50FBF" w:rsidP="000A1763">
            <w:pPr>
              <w:pStyle w:val="Standard1"/>
              <w:rPr>
                <w:sz w:val="24"/>
              </w:rPr>
            </w:pPr>
            <w:r w:rsidRPr="00ED47AF">
              <w:rPr>
                <w:sz w:val="24"/>
              </w:rPr>
              <w:t>String</w:t>
            </w:r>
          </w:p>
          <w:p w14:paraId="4FE91F3C" w14:textId="77777777" w:rsidR="00B50FBF" w:rsidRPr="00ED47AF" w:rsidRDefault="00B50FBF" w:rsidP="000A1763">
            <w:pPr>
              <w:pStyle w:val="Standard1"/>
              <w:rPr>
                <w:sz w:val="24"/>
              </w:rPr>
            </w:pPr>
            <w:proofErr w:type="spellStart"/>
            <w:r>
              <w:rPr>
                <w:sz w:val="24"/>
              </w:rPr>
              <w:t>Aq</w:t>
            </w:r>
            <w:proofErr w:type="spellEnd"/>
            <w:r>
              <w:rPr>
                <w:sz w:val="24"/>
              </w:rPr>
              <w:t>-Event(</w:t>
            </w:r>
            <w:proofErr w:type="spellStart"/>
            <w:r>
              <w:rPr>
                <w:sz w:val="24"/>
              </w:rPr>
              <w:t>aq</w:t>
            </w:r>
            <w:proofErr w:type="spellEnd"/>
            <w:r>
              <w:rPr>
                <w:sz w:val="24"/>
              </w:rPr>
              <w:t xml:space="preserve">-on / </w:t>
            </w:r>
            <w:proofErr w:type="spellStart"/>
            <w:r>
              <w:rPr>
                <w:sz w:val="24"/>
              </w:rPr>
              <w:t>aq</w:t>
            </w:r>
            <w:proofErr w:type="spellEnd"/>
            <w:r>
              <w:rPr>
                <w:sz w:val="24"/>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ED47AF" w:rsidRDefault="00B50FBF" w:rsidP="000A1763">
            <w:pPr>
              <w:pStyle w:val="Standard1"/>
              <w:rPr>
                <w:sz w:val="24"/>
              </w:rPr>
            </w:pPr>
            <w:r w:rsidRPr="00ED47AF">
              <w:rPr>
                <w:sz w:val="24"/>
              </w:rPr>
              <w:t xml:space="preserve">32-bit </w:t>
            </w:r>
            <w:proofErr w:type="spellStart"/>
            <w:r w:rsidRPr="00ED47AF">
              <w:rPr>
                <w:sz w:val="24"/>
              </w:rPr>
              <w:t>floating</w:t>
            </w:r>
            <w:proofErr w:type="spellEnd"/>
            <w:r w:rsidRPr="00ED47AF">
              <w:rPr>
                <w:sz w:val="24"/>
              </w:rPr>
              <w:t xml:space="preserve"> </w:t>
            </w:r>
            <w:proofErr w:type="spellStart"/>
            <w:r w:rsidRPr="00ED47AF">
              <w:rPr>
                <w:sz w:val="24"/>
              </w:rPr>
              <w:t>point</w:t>
            </w:r>
            <w:proofErr w:type="spellEnd"/>
            <w:r w:rsidRPr="00ED47AF">
              <w:rPr>
                <w:sz w:val="24"/>
              </w:rPr>
              <w:t xml:space="preserve"> </w:t>
            </w:r>
            <w:proofErr w:type="spellStart"/>
            <w:r w:rsidRPr="00ED47AF">
              <w:rPr>
                <w:sz w:val="24"/>
              </w:rPr>
              <w:t>number</w:t>
            </w:r>
            <w:proofErr w:type="spellEnd"/>
            <w:r w:rsidRPr="00ED47AF">
              <w:rPr>
                <w:sz w:val="24"/>
              </w:rPr>
              <w:t xml:space="preserve">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64" w:name="_Toc67928360"/>
      <w:bookmarkStart w:id="65" w:name="_Toc68001559"/>
      <w:r>
        <w:lastRenderedPageBreak/>
        <w:t xml:space="preserve">Übersicht Software-Architektur </w:t>
      </w:r>
      <w:bookmarkEnd w:id="64"/>
      <w:r>
        <w:t>der SvVis-API</w:t>
      </w:r>
      <w:bookmarkEnd w:id="6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66" w:name="_Toc67928361"/>
      <w:bookmarkStart w:id="67" w:name="_Toc68001560"/>
      <w:r>
        <w:lastRenderedPageBreak/>
        <w:t>Decodierung</w:t>
      </w:r>
      <w:bookmarkEnd w:id="66"/>
      <w:bookmarkEnd w:id="67"/>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 = </w:t>
      </w:r>
      <w:proofErr w:type="spellStart"/>
      <w:r w:rsidRPr="00BB01F3">
        <w:rPr>
          <w:rFonts w:cs="Arial"/>
          <w:color w:val="000000"/>
          <w:lang w:eastAsia="de-AT"/>
        </w:rPr>
        <w:t>recvbuf</w:t>
      </w:r>
      <w:proofErr w:type="spellEnd"/>
      <w:r w:rsidRPr="00BB01F3">
        <w:rPr>
          <w:rFonts w:cs="Arial"/>
          <w:color w:val="000000"/>
          <w:lang w:eastAsia="de-AT"/>
        </w:rPr>
        <w:t>;</w:t>
      </w:r>
    </w:p>
    <w:p w14:paraId="4A7A9939"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0000"/>
          <w:lang w:eastAsia="de-AT"/>
        </w:rPr>
        <w:t>maxlen</w:t>
      </w:r>
      <w:proofErr w:type="spellEnd"/>
      <w:r w:rsidRPr="00BB01F3">
        <w:rPr>
          <w:rFonts w:cs="Arial"/>
          <w:color w:val="000000"/>
          <w:lang w:eastAsia="de-AT"/>
        </w:rPr>
        <w:t>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proofErr w:type="spellEnd"/>
      <w:r w:rsidRPr="00BB01F3">
        <w:rPr>
          <w:rFonts w:cs="Arial"/>
          <w:color w:val="000000"/>
          <w:lang w:eastAsia="de-AT"/>
        </w:rPr>
        <w:t>);</w:t>
      </w:r>
    </w:p>
    <w:p w14:paraId="5C54F48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795E26"/>
          <w:lang w:eastAsia="de-AT"/>
        </w:rPr>
        <w:t>memset</w:t>
      </w:r>
      <w:proofErr w:type="spellEnd"/>
      <w:r w:rsidRPr="00BB01F3">
        <w:rPr>
          <w:rFonts w:cs="Arial"/>
          <w:color w:val="000000"/>
          <w:lang w:eastAsia="de-AT"/>
        </w:rPr>
        <w:t>(&amp;</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proofErr w:type="spellEnd"/>
      <w:r w:rsidRPr="00BB01F3">
        <w:rPr>
          <w:rFonts w:cs="Arial"/>
          <w:color w:val="000000"/>
          <w:lang w:eastAsia="de-AT"/>
        </w:rPr>
        <w:t>));</w:t>
      </w:r>
    </w:p>
    <w:p w14:paraId="4235AA32" w14:textId="77777777" w:rsidR="00B50FBF" w:rsidRDefault="00B50FBF" w:rsidP="00B50FBF">
      <w:pPr>
        <w:rPr>
          <w:szCs w:val="28"/>
        </w:rPr>
      </w:pPr>
    </w:p>
    <w:p w14:paraId="1FCF2120" w14:textId="77777777" w:rsidR="00B50FBF" w:rsidRDefault="00B50FBF" w:rsidP="00B50FBF">
      <w:pPr>
        <w:rPr>
          <w:szCs w:val="28"/>
        </w:rPr>
      </w:pPr>
      <w:r>
        <w:rPr>
          <w:szCs w:val="28"/>
        </w:rPr>
        <w:t xml:space="preserve">Dieser Code-Ausschnitt initialisiert en Buffer für die Message </w:t>
      </w:r>
      <w:proofErr w:type="spellStart"/>
      <w:r>
        <w:rPr>
          <w:szCs w:val="28"/>
        </w:rPr>
        <w:t>undverarbeitet</w:t>
      </w:r>
      <w:proofErr w:type="spellEnd"/>
      <w:r>
        <w:rPr>
          <w:szCs w:val="28"/>
        </w:rPr>
        <w:t xml:space="preserve">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8000"/>
          <w:lang w:eastAsia="de-AT"/>
        </w:rPr>
        <w:t>            // handle non-string </w:t>
      </w:r>
      <w:proofErr w:type="spellStart"/>
      <w:r w:rsidRPr="00BB01F3">
        <w:rPr>
          <w:rFonts w:cs="Arial"/>
          <w:color w:val="008000"/>
          <w:lang w:eastAsia="de-AT"/>
        </w:rPr>
        <w:t>messages</w:t>
      </w:r>
      <w:proofErr w:type="spellEnd"/>
    </w:p>
    <w:p w14:paraId="75AE48E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&lt; </w:t>
      </w:r>
      <w:proofErr w:type="spellStart"/>
      <w:r w:rsidRPr="00BB01F3">
        <w:rPr>
          <w:rFonts w:cs="Arial"/>
          <w:color w:val="000000"/>
          <w:lang w:eastAsia="de-AT"/>
        </w:rPr>
        <w:t>maxlen</w:t>
      </w:r>
      <w:proofErr w:type="spellEnd"/>
      <w:r w:rsidRPr="00BB01F3">
        <w:rPr>
          <w:rFonts w:cs="Arial"/>
          <w:color w:val="000000"/>
          <w:lang w:eastAsia="de-AT"/>
        </w:rPr>
        <w:t>)</w:t>
      </w:r>
    </w:p>
    <w:p w14:paraId="3A2EDC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2D0983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076B70C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3FD19DF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67A5DE40"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14C2F10" w14:textId="77777777" w:rsidR="00B50FBF" w:rsidRDefault="00B50FBF" w:rsidP="00B50FBF">
      <w:pPr>
        <w:rPr>
          <w:szCs w:val="28"/>
        </w:rPr>
      </w:pPr>
    </w:p>
    <w:p w14:paraId="42B675A5" w14:textId="77777777" w:rsidR="00B50FBF" w:rsidRDefault="00B50FBF" w:rsidP="00B50FBF">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6CCC05F1" w14:textId="77777777" w:rsidR="00B50FBF" w:rsidRDefault="00B50FBF" w:rsidP="00B50FBF">
      <w:pPr>
        <w:rPr>
          <w:szCs w:val="28"/>
        </w:rPr>
      </w:pPr>
    </w:p>
    <w:p w14:paraId="6A0CE7EF" w14:textId="77777777" w:rsidR="00B50FBF" w:rsidRPr="00BB01F3" w:rsidRDefault="00B50FBF" w:rsidP="00B50FBF">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w:t>
      </w:r>
      <w:proofErr w:type="spellStart"/>
      <w:r w:rsidRPr="00BB01F3">
        <w:rPr>
          <w:rFonts w:cs="Arial"/>
          <w:color w:val="008000"/>
          <w:lang w:eastAsia="de-AT"/>
        </w:rPr>
        <w:t>string</w:t>
      </w:r>
      <w:proofErr w:type="spellEnd"/>
      <w:r w:rsidRPr="00BB01F3">
        <w:rPr>
          <w:rFonts w:cs="Arial"/>
          <w:color w:val="008000"/>
          <w:lang w:eastAsia="de-AT"/>
        </w:rPr>
        <w:t> message</w:t>
      </w:r>
    </w:p>
    <w:p w14:paraId="0C2A9F8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proofErr w:type="spellStart"/>
      <w:r w:rsidRPr="00BB01F3">
        <w:rPr>
          <w:rFonts w:cs="Arial"/>
          <w:color w:val="000000"/>
          <w:lang w:eastAsia="de-AT"/>
        </w:rPr>
        <w:t>recvbuf</w:t>
      </w:r>
      <w:proofErr w:type="spellEnd"/>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5A37DB5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2BE72AE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r w:rsidRPr="00BB01F3">
        <w:rPr>
          <w:rFonts w:cs="Arial"/>
          <w:color w:val="008000"/>
          <w:lang w:eastAsia="de-AT"/>
        </w:rPr>
        <w:t> </w:t>
      </w:r>
    </w:p>
    <w:p w14:paraId="5E6652A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167EF13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EF7DB0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proofErr w:type="spellEnd"/>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259ADA3D" w14:textId="77777777" w:rsidR="00B50FBF" w:rsidRDefault="00B50FBF" w:rsidP="00B50FBF">
      <w:pPr>
        <w:rPr>
          <w:szCs w:val="28"/>
        </w:rPr>
      </w:pPr>
      <w:r>
        <w:rPr>
          <w:szCs w:val="28"/>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BB01F3" w:rsidRDefault="00B50FBF" w:rsidP="00B50FBF">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FD660D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off</w:t>
      </w:r>
    </w:p>
    <w:p w14:paraId="0E4F4E9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1386A8D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3007D32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73BC4CD"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0AF9B335"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aq</w:t>
      </w:r>
      <w:proofErr w:type="spellEnd"/>
      <w:r w:rsidRPr="00BB01F3">
        <w:rPr>
          <w:rFonts w:cs="Arial"/>
          <w:color w:val="008000"/>
          <w:lang w:eastAsia="de-AT"/>
        </w:rPr>
        <w:t> on</w:t>
      </w:r>
    </w:p>
    <w:p w14:paraId="285CBD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08E6D7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AE8B77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6CD2DEE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w:t>
      </w:r>
      <w:proofErr w:type="spellStart"/>
      <w:r w:rsidRPr="00BB01F3">
        <w:rPr>
          <w:rFonts w:cs="Arial"/>
          <w:color w:val="008000"/>
          <w:lang w:eastAsia="de-AT"/>
        </w:rPr>
        <w:t>string</w:t>
      </w:r>
      <w:proofErr w:type="spellEnd"/>
      <w:r w:rsidRPr="00BB01F3">
        <w:rPr>
          <w:rFonts w:cs="Arial"/>
          <w:color w:val="008000"/>
          <w:lang w:eastAsia="de-AT"/>
        </w:rPr>
        <w:t> message</w:t>
      </w:r>
    </w:p>
    <w:p w14:paraId="70BEA7EC"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68" w:name="_Toc67928362"/>
      <w:bookmarkStart w:id="69" w:name="_Toc68001561"/>
      <w:r>
        <w:t>Encodierung</w:t>
      </w:r>
      <w:bookmarkEnd w:id="68"/>
      <w:bookmarkEnd w:id="69"/>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func_send</w:t>
      </w:r>
      <w:proofErr w:type="spellEnd"/>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0422770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93C48E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w:t>
      </w:r>
      <w:proofErr w:type="spellStart"/>
      <w:r w:rsidRPr="00E94F33">
        <w:rPr>
          <w:rFonts w:ascii="Consolas" w:hAnsi="Consolas"/>
          <w:color w:val="000000"/>
          <w:sz w:val="21"/>
          <w:szCs w:val="21"/>
          <w:lang w:eastAsia="de-AT"/>
        </w:rPr>
        <w:t>tar</w:t>
      </w:r>
      <w:proofErr w:type="spellEnd"/>
      <w:r w:rsidRPr="00E94F33">
        <w:rPr>
          <w:rFonts w:ascii="Consolas" w:hAnsi="Consolas"/>
          <w:color w:val="000000"/>
          <w:sz w:val="21"/>
          <w:szCs w:val="21"/>
          <w:lang w:eastAsia="de-AT"/>
        </w:rPr>
        <w:t>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w:t>
      </w:r>
      <w:proofErr w:type="spellStart"/>
      <w:r w:rsidRPr="00E94F33">
        <w:rPr>
          <w:rFonts w:ascii="Consolas" w:hAnsi="Consolas"/>
          <w:color w:val="000000"/>
          <w:sz w:val="21"/>
          <w:szCs w:val="21"/>
          <w:lang w:eastAsia="de-AT"/>
        </w:rPr>
        <w:t>this_void</w:t>
      </w:r>
      <w:proofErr w:type="spellEnd"/>
      <w:r w:rsidRPr="00E94F33">
        <w:rPr>
          <w:rFonts w:ascii="Consolas" w:hAnsi="Consolas"/>
          <w:color w:val="000000"/>
          <w:sz w:val="21"/>
          <w:szCs w:val="21"/>
          <w:lang w:eastAsia="de-AT"/>
        </w:rPr>
        <w:t>;</w:t>
      </w:r>
    </w:p>
    <w:p w14:paraId="58C613E5"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proofErr w:type="spellStart"/>
      <w:r w:rsidRPr="00E94F33">
        <w:rPr>
          <w:rFonts w:ascii="Consolas" w:hAnsi="Consolas"/>
          <w:color w:val="267F99"/>
          <w:sz w:val="21"/>
          <w:szCs w:val="21"/>
          <w:lang w:eastAsia="de-AT"/>
        </w:rPr>
        <w:t>message_t</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msg</w:t>
      </w:r>
      <w:proofErr w:type="spellEnd"/>
      <w:r w:rsidRPr="00E94F33">
        <w:rPr>
          <w:rFonts w:ascii="Consolas" w:hAnsi="Consolas"/>
          <w:color w:val="000000"/>
          <w:sz w:val="21"/>
          <w:szCs w:val="21"/>
          <w:lang w:eastAsia="de-AT"/>
        </w:rPr>
        <w:t>;</w:t>
      </w:r>
    </w:p>
    <w:p w14:paraId="41F61EB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1A0458B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3CC84AE"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80AC80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0A86C9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proofErr w:type="spellEnd"/>
      <w:r w:rsidRPr="00E94F33">
        <w:rPr>
          <w:rFonts w:ascii="Consolas" w:hAnsi="Consolas"/>
          <w:color w:val="000000"/>
          <w:sz w:val="21"/>
          <w:szCs w:val="21"/>
          <w:lang w:eastAsia="de-AT"/>
        </w:rPr>
        <w:t>, </w:t>
      </w:r>
      <w:proofErr w:type="spellStart"/>
      <w:r w:rsidRPr="00E94F33">
        <w:rPr>
          <w:rFonts w:ascii="Consolas" w:hAnsi="Consolas"/>
          <w:color w:val="000000"/>
          <w:sz w:val="21"/>
          <w:szCs w:val="21"/>
          <w:lang w:eastAsia="de-AT"/>
        </w:rPr>
        <w:t>osWaitForever</w:t>
      </w:r>
      <w:proofErr w:type="spellEnd"/>
      <w:r w:rsidRPr="00E94F33">
        <w:rPr>
          <w:rFonts w:ascii="Consolas" w:hAnsi="Consolas"/>
          <w:color w:val="000000"/>
          <w:sz w:val="21"/>
          <w:szCs w:val="21"/>
          <w:lang w:eastAsia="de-AT"/>
        </w:rPr>
        <w:t>);</w:t>
      </w:r>
    </w:p>
    <w:p w14:paraId="385AB19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proofErr w:type="spellStart"/>
      <w:r w:rsidRPr="00E94F33">
        <w:rPr>
          <w:rFonts w:ascii="Consolas" w:hAnsi="Consolas"/>
          <w:color w:val="795E26"/>
          <w:sz w:val="21"/>
          <w:szCs w:val="21"/>
          <w:lang w:eastAsia="de-AT"/>
        </w:rPr>
        <w:t>put_blocking</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proofErr w:type="spellEnd"/>
      <w:r w:rsidRPr="00E94F33">
        <w:rPr>
          <w:rFonts w:ascii="Consolas" w:hAnsi="Consolas"/>
          <w:color w:val="000000"/>
          <w:sz w:val="21"/>
          <w:szCs w:val="21"/>
          <w:lang w:eastAsia="de-AT"/>
        </w:rPr>
        <w:t>, </w:t>
      </w:r>
      <w:proofErr w:type="spellStart"/>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proofErr w:type="spellEnd"/>
      <w:r w:rsidRPr="00E94F33">
        <w:rPr>
          <w:rFonts w:ascii="Consolas" w:hAnsi="Consolas"/>
          <w:color w:val="000000"/>
          <w:sz w:val="21"/>
          <w:szCs w:val="21"/>
          <w:lang w:eastAsia="de-AT"/>
        </w:rPr>
        <w:t>);</w:t>
      </w:r>
    </w:p>
    <w:p w14:paraId="0A5C2522" w14:textId="77777777" w:rsidR="00B50FBF"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proofErr w:type="spellStart"/>
      <w:r w:rsidRPr="00E94F33">
        <w:rPr>
          <w:rFonts w:ascii="Consolas" w:hAnsi="Consolas"/>
          <w:color w:val="795E26"/>
          <w:sz w:val="21"/>
          <w:szCs w:val="21"/>
          <w:lang w:eastAsia="de-AT"/>
        </w:rPr>
        <w:t>osMessageQueueGetCount</w:t>
      </w:r>
      <w:proofErr w:type="spellEnd"/>
      <w:r w:rsidRPr="00E94F33">
        <w:rPr>
          <w:rFonts w:ascii="Consolas" w:hAnsi="Consolas"/>
          <w:color w:val="000000"/>
          <w:sz w:val="21"/>
          <w:szCs w:val="21"/>
          <w:lang w:eastAsia="de-AT"/>
        </w:rPr>
        <w:t>(</w:t>
      </w:r>
      <w:proofErr w:type="spellStart"/>
      <w:r w:rsidRPr="00E94F33">
        <w:rPr>
          <w:rFonts w:ascii="Consolas" w:hAnsi="Consolas"/>
          <w:color w:val="001080"/>
          <w:sz w:val="21"/>
          <w:szCs w:val="21"/>
          <w:lang w:eastAsia="de-AT"/>
        </w:rPr>
        <w:t>tar</w:t>
      </w:r>
      <w:proofErr w:type="spellEnd"/>
      <w:r w:rsidRPr="00E94F33">
        <w:rPr>
          <w:rFonts w:ascii="Consolas" w:hAnsi="Consolas"/>
          <w:color w:val="000000"/>
          <w:sz w:val="21"/>
          <w:szCs w:val="21"/>
          <w:lang w:eastAsia="de-AT"/>
        </w:rPr>
        <w:t>-&gt;</w:t>
      </w:r>
      <w:proofErr w:type="spellStart"/>
      <w:r w:rsidRPr="00E94F33">
        <w:rPr>
          <w:rFonts w:ascii="Consolas" w:hAnsi="Consolas"/>
          <w:color w:val="001080"/>
          <w:sz w:val="21"/>
          <w:szCs w:val="21"/>
          <w:lang w:eastAsia="de-AT"/>
        </w:rPr>
        <w:t>queue_send</w:t>
      </w:r>
      <w:proofErr w:type="spellEnd"/>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70" w:name="_Toc67928363"/>
      <w:bookmarkStart w:id="71" w:name="_Toc68001562"/>
      <w:r w:rsidRPr="00ED47AF">
        <w:rPr>
          <w:rFonts w:cs="Arial"/>
        </w:rPr>
        <w:lastRenderedPageBreak/>
        <w:t>Hardware Ansteuerung</w:t>
      </w:r>
      <w:bookmarkEnd w:id="70"/>
      <w:bookmarkEnd w:id="71"/>
    </w:p>
    <w:p w14:paraId="09A6E944" w14:textId="77777777" w:rsidR="00B50FBF" w:rsidRPr="00ED47AF" w:rsidRDefault="00B50FBF" w:rsidP="00B50FBF">
      <w:pPr>
        <w:pStyle w:val="berschrift3"/>
      </w:pPr>
      <w:bookmarkStart w:id="72" w:name="_Toc67928364"/>
      <w:bookmarkStart w:id="73" w:name="_Toc68001563"/>
      <w:r w:rsidRPr="00ED47AF">
        <w:t>LED-Ansteuerung</w:t>
      </w:r>
      <w:bookmarkEnd w:id="72"/>
      <w:bookmarkEnd w:id="73"/>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74" w:name="_Toc67928365"/>
      <w:bookmarkStart w:id="75" w:name="_Toc68001564"/>
      <w:r w:rsidRPr="00ED47AF">
        <w:t>Kommunikationsmodule</w:t>
      </w:r>
      <w:bookmarkEnd w:id="74"/>
      <w:bookmarkEnd w:id="75"/>
    </w:p>
    <w:p w14:paraId="36695AFA" w14:textId="77777777" w:rsidR="00B50FBF" w:rsidRDefault="00B50FBF" w:rsidP="00B50FBF">
      <w:pPr>
        <w:pStyle w:val="berschrift4"/>
      </w:pPr>
      <w:bookmarkStart w:id="76" w:name="_Toc67928366"/>
      <w:bookmarkStart w:id="77" w:name="_Toc68001565"/>
      <w:r>
        <w:t>Allgemein</w:t>
      </w:r>
      <w:bookmarkEnd w:id="76"/>
      <w:bookmarkEnd w:id="77"/>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D31681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public:</w:t>
      </w:r>
    </w:p>
    <w:p w14:paraId="7B742980"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pop</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32691534"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put</w:t>
      </w:r>
      <w:proofErr w:type="spellEnd"/>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proofErr w:type="spellStart"/>
      <w:r w:rsidRPr="00A344BC">
        <w:rPr>
          <w:rFonts w:cs="Arial"/>
          <w:color w:val="001080"/>
          <w:lang w:eastAsia="de-AT"/>
        </w:rPr>
        <w:t>timeout</w:t>
      </w:r>
      <w:proofErr w:type="spellEnd"/>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45F2F8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proofErr w:type="spellStart"/>
      <w:r w:rsidRPr="00A344BC">
        <w:rPr>
          <w:rFonts w:cs="Arial"/>
          <w:color w:val="267F99"/>
          <w:lang w:eastAsia="de-AT"/>
        </w:rPr>
        <w:t>osStatus_t</w:t>
      </w:r>
      <w:proofErr w:type="spellEnd"/>
      <w:r w:rsidRPr="00A344BC">
        <w:rPr>
          <w:rFonts w:cs="Arial"/>
          <w:color w:val="000000"/>
          <w:lang w:eastAsia="de-AT"/>
        </w:rPr>
        <w:t> </w:t>
      </w:r>
      <w:proofErr w:type="spellStart"/>
      <w:r w:rsidRPr="00A344BC">
        <w:rPr>
          <w:rFonts w:cs="Arial"/>
          <w:color w:val="795E26"/>
          <w:lang w:eastAsia="de-AT"/>
        </w:rPr>
        <w:t>flush</w:t>
      </w:r>
      <w:proofErr w:type="spellEnd"/>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2B00EE3"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78" w:name="_Toc67928367"/>
      <w:bookmarkStart w:id="79" w:name="_Toc68001566"/>
      <w:r w:rsidRPr="001D5CA6">
        <w:t>DAP Link</w:t>
      </w:r>
      <w:bookmarkEnd w:id="78"/>
      <w:bookmarkEnd w:id="7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80" w:name="_Toc67928368"/>
      <w:bookmarkStart w:id="81" w:name="_Toc68001567"/>
      <w:r w:rsidRPr="001D5CA6">
        <w:t>Bluetooth</w:t>
      </w:r>
      <w:bookmarkEnd w:id="80"/>
      <w:bookmarkEnd w:id="81"/>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82" w:name="_Toc67928369"/>
      <w:bookmarkStart w:id="83" w:name="_Toc68001568"/>
      <w:r w:rsidRPr="001D5CA6">
        <w:lastRenderedPageBreak/>
        <w:t>WLAN</w:t>
      </w:r>
      <w:bookmarkEnd w:id="82"/>
      <w:bookmarkEnd w:id="83"/>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84" w:name="_Toc67928370"/>
      <w:bookmarkStart w:id="85" w:name="_Toc68001569"/>
      <w:r w:rsidRPr="00AF170A">
        <w:t>Motor Ansteuerung</w:t>
      </w:r>
      <w:bookmarkEnd w:id="84"/>
      <w:bookmarkEnd w:id="8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r>
        <w:rPr>
          <w:rFonts w:eastAsia="Arial"/>
        </w:rPr>
        <w:t>Swarm Control</w:t>
      </w:r>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Swarm Control ist für die Ansteuerung der Fahrzeuge verantwortlich. Die Kommunikation mit der Visualisierung erfolgt über Schwarm Pakete, Die Kommunikation mit den Fahrzeugen </w:t>
      </w:r>
      <w:proofErr w:type="gramStart"/>
      <w:r>
        <w:rPr>
          <w:rFonts w:eastAsia="Arial"/>
        </w:rPr>
        <w:t>Erfolgt</w:t>
      </w:r>
      <w:proofErr w:type="gramEnd"/>
      <w:r>
        <w:rPr>
          <w:rFonts w:eastAsia="Arial"/>
        </w:rPr>
        <w:t xml:space="preserve">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r w:rsidRPr="00DE6350">
        <w:lastRenderedPageBreak/>
        <w:t>SvVis</w:t>
      </w:r>
      <w:r>
        <w:t xml:space="preserve"> – Visualisierung - </w:t>
      </w:r>
      <w:proofErr w:type="spellStart"/>
      <w:r>
        <w:t>crashkurs</w:t>
      </w:r>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r>
        <w:t>Verbindung aufbauen</w:t>
      </w:r>
    </w:p>
    <w:p w14:paraId="5D6A79D2" w14:textId="77777777" w:rsidR="00B50FBF" w:rsidRDefault="00B50FBF" w:rsidP="00B50FBF">
      <w:pPr>
        <w:pStyle w:val="berschrift3"/>
      </w:pPr>
      <w:r>
        <w:t xml:space="preserve">COM-Port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r>
        <w:lastRenderedPageBreak/>
        <w:t>TCP/IP – Verbindung</w:t>
      </w:r>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 xml:space="preserve">Anschließend wird </w:t>
      </w:r>
      <w:proofErr w:type="gramStart"/>
      <w:r>
        <w:t>IP Adresse</w:t>
      </w:r>
      <w:proofErr w:type="gramEnd"/>
      <w:r>
        <w:t xml:space="preserv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r>
        <w:lastRenderedPageBreak/>
        <w:t>Daten senden / Empfangen</w:t>
      </w:r>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 xml:space="preserve">“-Werten </w:t>
      </w:r>
      <w:proofErr w:type="gramStart"/>
      <w:r>
        <w:t>Antwortet</w:t>
      </w:r>
      <w:proofErr w:type="gramEnd"/>
      <w:r>
        <w: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r w:rsidRPr="00AF170A">
        <w:lastRenderedPageBreak/>
        <w:t>Ergebnisse</w:t>
      </w:r>
      <w:bookmarkEnd w:id="44"/>
      <w:bookmarkEnd w:id="45"/>
    </w:p>
    <w:p w14:paraId="34590CCC" w14:textId="77777777" w:rsidR="003F7EA3" w:rsidRDefault="003F7EA3" w:rsidP="003F7EA3">
      <w:pPr>
        <w:pStyle w:val="berschrift2"/>
      </w:pPr>
      <w:bookmarkStart w:id="86" w:name="_Toc62814931"/>
      <w:bookmarkStart w:id="87" w:name="_Toc68444782"/>
      <w:bookmarkStart w:id="88" w:name="_Toc62814932"/>
      <w:bookmarkStart w:id="89" w:name="_Toc68038894"/>
      <w:r w:rsidRPr="00AF170A">
        <w:t>Funktionalität Positionserkennung</w:t>
      </w:r>
      <w:bookmarkEnd w:id="86"/>
      <w:bookmarkEnd w:id="87"/>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90" w:name="_Toc68444783"/>
      <w:r>
        <w:t>Erkennung der Fahrzeuge</w:t>
      </w:r>
      <w:bookmarkEnd w:id="9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91" w:name="_Toc68444784"/>
      <w:r>
        <w:t>Tracking</w:t>
      </w:r>
      <w:bookmarkEnd w:id="91"/>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92" w:name="_Toc68444785"/>
      <w:r>
        <w:rPr>
          <w:noProof/>
        </w:rPr>
        <w:drawing>
          <wp:anchor distT="0" distB="0" distL="114300" distR="114300" simplePos="0" relativeHeight="251678208"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92"/>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berschrift4"/>
      </w:pPr>
      <w:bookmarkStart w:id="93" w:name="_Toc68444786"/>
      <w:r>
        <w:rPr>
          <w:noProof/>
        </w:rPr>
        <w:drawing>
          <wp:anchor distT="0" distB="0" distL="114300" distR="114300" simplePos="0" relativeHeight="251692544"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93"/>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berschrift2"/>
      </w:pPr>
      <w:r w:rsidRPr="00AF170A">
        <w:lastRenderedPageBreak/>
        <w:t>Steuerung der Fahrzeuge</w:t>
      </w:r>
      <w:bookmarkEnd w:id="88"/>
      <w:bookmarkEnd w:id="89"/>
      <w:r w:rsidR="006326ED">
        <w:t xml:space="preserve"> </w:t>
      </w:r>
    </w:p>
    <w:p w14:paraId="64FE75D0" w14:textId="77777777" w:rsidR="001A1802" w:rsidRDefault="001A1802" w:rsidP="001A1802">
      <w:pPr>
        <w:pStyle w:val="berschrift2"/>
      </w:pPr>
      <w:bookmarkStart w:id="94" w:name="_Toc62814933"/>
      <w:bookmarkStart w:id="95" w:name="_Toc64022169"/>
      <w:bookmarkStart w:id="96" w:name="_Toc62814934"/>
      <w:bookmarkStart w:id="97" w:name="_Toc68038896"/>
      <w:r w:rsidRPr="00AF170A">
        <w:t>Simulationstest mit Pseudodaten</w:t>
      </w:r>
      <w:bookmarkEnd w:id="94"/>
      <w:bookmarkEnd w:id="95"/>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98" w:name="_Toc64022168"/>
      <w:r w:rsidRPr="00AF170A">
        <w:lastRenderedPageBreak/>
        <w:t>Steuerung der Fahrzeuge</w:t>
      </w:r>
      <w:bookmarkEnd w:id="98"/>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4090BE0E" w14:textId="30F96F2A" w:rsidR="00B413A4" w:rsidRPr="00AF170A" w:rsidRDefault="00B413A4" w:rsidP="00AF170A">
      <w:pPr>
        <w:pStyle w:val="berschrift2"/>
      </w:pPr>
      <w:r w:rsidRPr="00AF170A">
        <w:t>Steuersoftwarte Funktionalitätstest</w:t>
      </w:r>
      <w:bookmarkEnd w:id="96"/>
      <w:bookmarkEnd w:id="97"/>
    </w:p>
    <w:p w14:paraId="0BD7FFBF" w14:textId="54EECDB5" w:rsidR="00B413A4" w:rsidRPr="00AF170A" w:rsidRDefault="00B413A4" w:rsidP="00AF170A">
      <w:pPr>
        <w:pStyle w:val="berschrift2"/>
      </w:pPr>
      <w:bookmarkStart w:id="99" w:name="_Toc62814935"/>
      <w:bookmarkStart w:id="100" w:name="_Toc68038897"/>
      <w:r w:rsidRPr="00AF170A">
        <w:t>Schwarmbewegung</w:t>
      </w:r>
      <w:bookmarkEnd w:id="99"/>
      <w:bookmarkEnd w:id="100"/>
      <w:r w:rsidRPr="00AF170A">
        <w:t xml:space="preserve"> </w:t>
      </w:r>
    </w:p>
    <w:p w14:paraId="787B01FF" w14:textId="2D2E4261" w:rsidR="00B413A4" w:rsidRPr="00AF170A" w:rsidRDefault="00B413A4" w:rsidP="00AF170A">
      <w:pPr>
        <w:pStyle w:val="berschrift3"/>
      </w:pPr>
      <w:bookmarkStart w:id="101" w:name="_Toc62814936"/>
      <w:bookmarkStart w:id="102" w:name="_Toc68038898"/>
      <w:r w:rsidRPr="00AF170A">
        <w:t>Kreis</w:t>
      </w:r>
      <w:bookmarkEnd w:id="101"/>
      <w:bookmarkEnd w:id="102"/>
    </w:p>
    <w:p w14:paraId="3F55C2AE" w14:textId="74AE5BE2" w:rsidR="00B413A4" w:rsidRPr="00AF170A" w:rsidRDefault="00B413A4" w:rsidP="00AF170A">
      <w:pPr>
        <w:pStyle w:val="berschrift3"/>
      </w:pPr>
      <w:bookmarkStart w:id="103" w:name="_Toc62814937"/>
      <w:bookmarkStart w:id="104" w:name="_Toc68038899"/>
      <w:r w:rsidRPr="00AF170A">
        <w:t>Zick-Zack</w:t>
      </w:r>
      <w:bookmarkEnd w:id="103"/>
      <w:bookmarkEnd w:id="104"/>
      <w:r w:rsidRPr="00AF170A">
        <w:br w:type="page"/>
      </w:r>
    </w:p>
    <w:p w14:paraId="581A71C3" w14:textId="4E5234B2" w:rsidR="00B413A4" w:rsidRPr="00AF170A" w:rsidRDefault="00B413A4" w:rsidP="00AF170A">
      <w:pPr>
        <w:pStyle w:val="berschrift1"/>
      </w:pPr>
      <w:bookmarkStart w:id="105" w:name="_Toc62814938"/>
      <w:bookmarkStart w:id="106" w:name="_Toc68038900"/>
      <w:r w:rsidRPr="00AF170A">
        <w:lastRenderedPageBreak/>
        <w:t>Anhang</w:t>
      </w:r>
      <w:bookmarkEnd w:id="105"/>
      <w:bookmarkEnd w:id="106"/>
    </w:p>
    <w:p w14:paraId="585E988F" w14:textId="77777777" w:rsidR="003F7EA3" w:rsidRDefault="003F7EA3" w:rsidP="003F7EA3">
      <w:pPr>
        <w:pStyle w:val="berschrift2"/>
      </w:pPr>
      <w:bookmarkStart w:id="107" w:name="_Toc62814939"/>
      <w:bookmarkStart w:id="108" w:name="_Toc68001577"/>
      <w:bookmarkStart w:id="109" w:name="_Toc62814940"/>
      <w:bookmarkStart w:id="110" w:name="_Toc68038902"/>
      <w:r w:rsidRPr="00AF170A">
        <w:t>Inbetriebnahme (f. 4Klasse TdoT)</w:t>
      </w:r>
      <w:bookmarkEnd w:id="107"/>
      <w:bookmarkEnd w:id="108"/>
    </w:p>
    <w:p w14:paraId="400F8436" w14:textId="77777777" w:rsidR="003F7EA3" w:rsidRDefault="003F7EA3" w:rsidP="003F7EA3">
      <w:r>
        <w:t>Unbedingt Benötigte Applikationen:</w:t>
      </w:r>
    </w:p>
    <w:p w14:paraId="2E4FD26D" w14:textId="77777777" w:rsidR="003F7EA3" w:rsidRDefault="003F7EA3" w:rsidP="00D465D7">
      <w:pPr>
        <w:pStyle w:val="Listenabsatz"/>
        <w:numPr>
          <w:ilvl w:val="0"/>
          <w:numId w:val="14"/>
        </w:numPr>
      </w:pPr>
      <w:r>
        <w:t>Microsoft Visual Studio (</w:t>
      </w:r>
      <w:hyperlink r:id="rId84" w:history="1">
        <w:r w:rsidRPr="00650DA1">
          <w:rPr>
            <w:rStyle w:val="Hyperlink"/>
          </w:rPr>
          <w:t>https://visualstudio.microsoft.com/de/downloads/</w:t>
        </w:r>
      </w:hyperlink>
      <w:r>
        <w:t>)</w:t>
      </w:r>
    </w:p>
    <w:p w14:paraId="47486C06" w14:textId="77777777" w:rsidR="003F7EA3" w:rsidRDefault="003F7EA3" w:rsidP="00D465D7">
      <w:pPr>
        <w:pStyle w:val="Listenabsatz"/>
        <w:numPr>
          <w:ilvl w:val="0"/>
          <w:numId w:val="14"/>
        </w:numPr>
      </w:pPr>
      <w:r>
        <w:t>Python (</w:t>
      </w:r>
      <w:hyperlink r:id="rId85"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86"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Default="003F7EA3" w:rsidP="00D465D7">
      <w:pPr>
        <w:pStyle w:val="Listenabsatz"/>
        <w:numPr>
          <w:ilvl w:val="0"/>
          <w:numId w:val="14"/>
        </w:numPr>
      </w:pPr>
      <w:r>
        <w:t>Visual Studio Code (</w:t>
      </w:r>
      <w:hyperlink r:id="rId87" w:history="1">
        <w:r w:rsidRPr="00650DA1">
          <w:rPr>
            <w:rStyle w:val="Hyperlink"/>
          </w:rPr>
          <w:t>https://code.visualstudio.com/download</w:t>
        </w:r>
      </w:hyperlink>
      <w: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Default="003F7EA3" w:rsidP="00D465D7">
      <w:pPr>
        <w:pStyle w:val="Listenabsatz"/>
        <w:numPr>
          <w:ilvl w:val="1"/>
          <w:numId w:val="15"/>
        </w:numPr>
      </w:pPr>
      <w:r>
        <w:t>Repository-</w:t>
      </w:r>
      <w:proofErr w:type="spellStart"/>
      <w:r>
        <w:t>libraries</w:t>
      </w:r>
      <w:proofErr w:type="spellEnd"/>
      <w:r>
        <w:t xml:space="preserve"> installieren (</w:t>
      </w:r>
      <w:proofErr w:type="spellStart"/>
      <w:r>
        <w:t>git</w:t>
      </w:r>
      <w:proofErr w:type="spellEnd"/>
      <w:r>
        <w:t xml:space="preserve"> </w:t>
      </w:r>
      <w:proofErr w:type="spellStart"/>
      <w:r>
        <w:t>submodule</w:t>
      </w:r>
      <w:proofErr w:type="spellEnd"/>
      <w:r>
        <w:t xml:space="preserve"> update –init)</w:t>
      </w:r>
    </w:p>
    <w:p w14:paraId="6260A25C" w14:textId="77777777" w:rsidR="003F7EA3" w:rsidRDefault="003F7EA3" w:rsidP="00D465D7">
      <w:pPr>
        <w:pStyle w:val="Listenabsatz"/>
        <w:numPr>
          <w:ilvl w:val="1"/>
          <w:numId w:val="15"/>
        </w:numPr>
      </w:pPr>
      <w:r>
        <w:t>OpenCV (</w:t>
      </w:r>
      <w:hyperlink r:id="rId88" w:history="1">
        <w:r w:rsidRPr="002E02A9">
          <w:rPr>
            <w:rStyle w:val="Hyperlink"/>
          </w:rPr>
          <w:t>https://opencv.org/releases/</w:t>
        </w:r>
      </w:hyperlink>
      <w: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89"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34176"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48512"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r>
        <w:lastRenderedPageBreak/>
        <w:t>Inbetriebnahme Fahrzeug Software</w:t>
      </w:r>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proofErr w:type="spellStart"/>
      <w:r w:rsidRPr="003B41AB">
        <w:t>cortex_Program_new_svvis</w:t>
      </w:r>
      <w:proofErr w:type="spellEnd"/>
      <w:r>
        <w:t xml:space="preserve">“ (bevorzugte </w:t>
      </w:r>
      <w:proofErr w:type="spellStart"/>
      <w:r>
        <w:t>version</w:t>
      </w:r>
      <w:proofErr w:type="spellEnd"/>
      <w:r>
        <w:t>), oder im Ordner „SvVis/</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r>
        <w:t>getestet.Wenn</w:t>
      </w:r>
      <w:proofErr w:type="spellEnd"/>
      <w:r>
        <w:t xml:space="preserve"> der Ordner das erste </w:t>
      </w:r>
      <w:proofErr w:type="spellStart"/>
      <w:proofErr w:type="gramStart"/>
      <w:r>
        <w:t>mal</w:t>
      </w:r>
      <w:proofErr w:type="spellEnd"/>
      <w:proofErr w:type="gramEnd"/>
      <w:r>
        <w:t xml:space="preserve"> mit Visual Studio geöffnet wird, dauert es eine Zeit, bis das Programm übersetzt werden kann. </w:t>
      </w:r>
    </w:p>
    <w:p w14:paraId="15586AA2" w14:textId="77777777" w:rsidR="003F7EA3" w:rsidRDefault="003F7EA3" w:rsidP="003F7EA3">
      <w:pPr>
        <w:pStyle w:val="berschrift3"/>
      </w:pPr>
      <w:r>
        <w:t>Inbetriebnahme Kamera Software</w:t>
      </w:r>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r>
        <w:lastRenderedPageBreak/>
        <w:t>Inbetriebnahme Visualisierung / Simulation</w:t>
      </w:r>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 xml:space="preserve">Die Swarm Control wird mit dem </w:t>
      </w:r>
      <w:proofErr w:type="spellStart"/>
      <w:r>
        <w:t>CMake</w:t>
      </w:r>
      <w:proofErr w:type="spellEnd"/>
      <w:r>
        <w:t>-Projekt in „</w:t>
      </w:r>
      <w:r w:rsidRPr="00E77C95">
        <w:t>SvVis</w:t>
      </w:r>
      <w:r>
        <w:t>/</w:t>
      </w:r>
      <w:proofErr w:type="spellStart"/>
      <w:r w:rsidRPr="00E77C95">
        <w:t>SvVis_PC</w:t>
      </w:r>
      <w:proofErr w:type="spellEnd"/>
      <w:r>
        <w:t>“ gestartet.</w:t>
      </w:r>
    </w:p>
    <w:p w14:paraId="3DAC3572" w14:textId="447EED4C" w:rsidR="00B413A4" w:rsidRPr="00AF170A" w:rsidRDefault="00B413A4" w:rsidP="00AF170A">
      <w:pPr>
        <w:pStyle w:val="berschrift2"/>
      </w:pPr>
      <w:r w:rsidRPr="00AF170A">
        <w:lastRenderedPageBreak/>
        <w:t>Projektmanagement</w:t>
      </w:r>
      <w:bookmarkEnd w:id="109"/>
      <w:bookmarkEnd w:id="110"/>
    </w:p>
    <w:p w14:paraId="128B33DA" w14:textId="593224E7" w:rsidR="00B413A4" w:rsidRDefault="00B413A4" w:rsidP="00C16749">
      <w:pPr>
        <w:pStyle w:val="berschrift3"/>
      </w:pPr>
      <w:bookmarkStart w:id="111" w:name="_Toc62814941"/>
      <w:bookmarkStart w:id="112" w:name="_Toc68038903"/>
      <w:r w:rsidRPr="00AF170A">
        <w:t>Projektplan</w:t>
      </w:r>
      <w:bookmarkEnd w:id="111"/>
      <w:bookmarkEnd w:id="112"/>
    </w:p>
    <w:p w14:paraId="73BE88E8" w14:textId="5B7A398C" w:rsidR="003F7EA3" w:rsidRPr="003F7EA3" w:rsidRDefault="003F7EA3" w:rsidP="00C16749">
      <w:pPr>
        <w:pStyle w:val="berschrift4"/>
      </w:pPr>
      <w:r w:rsidRPr="00C8072F">
        <w:rPr>
          <w:noProof/>
        </w:rPr>
        <w:drawing>
          <wp:anchor distT="0" distB="0" distL="114300" distR="114300" simplePos="0" relativeHeight="251663872"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p>
    <w:p w14:paraId="0150F915" w14:textId="482E19B2" w:rsidR="00F91689" w:rsidRDefault="00B413A4" w:rsidP="00C16749">
      <w:pPr>
        <w:pStyle w:val="berschrift3"/>
      </w:pPr>
      <w:bookmarkStart w:id="113" w:name="_Toc62814942"/>
      <w:bookmarkStart w:id="114" w:name="_Toc68038904"/>
      <w:r w:rsidRPr="00ED47AF">
        <w:t>Projekttagebuch</w:t>
      </w:r>
      <w:bookmarkEnd w:id="113"/>
      <w:bookmarkEnd w:id="114"/>
    </w:p>
    <w:p w14:paraId="394FDF16" w14:textId="4B296318" w:rsidR="00B413A4" w:rsidRPr="00F91689" w:rsidRDefault="00F91689" w:rsidP="00F91689">
      <w:pPr>
        <w:spacing w:line="240" w:lineRule="auto"/>
        <w:rPr>
          <w:rFonts w:cs="Arial"/>
          <w:b/>
          <w:bCs/>
          <w:sz w:val="26"/>
          <w:szCs w:val="26"/>
        </w:rPr>
      </w:pPr>
      <w:r>
        <w:br w:type="page"/>
      </w:r>
    </w:p>
    <w:p w14:paraId="513A643D" w14:textId="642D7ED8" w:rsidR="00812921" w:rsidRPr="00812921" w:rsidRDefault="00812921" w:rsidP="00C16749">
      <w:pPr>
        <w:pStyle w:val="berschrift4"/>
      </w:pPr>
      <w:r>
        <w:lastRenderedPageBreak/>
        <w:t>Mottl</w:t>
      </w:r>
    </w:p>
    <w:tbl>
      <w:tblPr>
        <w:tblW w:w="0" w:type="auto"/>
        <w:tblInd w:w="70" w:type="dxa"/>
        <w:tblCellMar>
          <w:left w:w="70" w:type="dxa"/>
          <w:right w:w="70" w:type="dxa"/>
        </w:tblCellMar>
        <w:tblLook w:val="04A0" w:firstRow="1" w:lastRow="0" w:firstColumn="1" w:lastColumn="0" w:noHBand="0" w:noVBand="1"/>
      </w:tblPr>
      <w:tblGrid>
        <w:gridCol w:w="921"/>
        <w:gridCol w:w="460"/>
        <w:gridCol w:w="645"/>
        <w:gridCol w:w="645"/>
        <w:gridCol w:w="904"/>
        <w:gridCol w:w="977"/>
        <w:gridCol w:w="1008"/>
        <w:gridCol w:w="358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w:t>
            </w:r>
            <w:proofErr w:type="gramStart"/>
            <w:r w:rsidRPr="004D045B">
              <w:rPr>
                <w:rFonts w:ascii="Calibri" w:hAnsi="Calibri" w:cs="Calibri"/>
                <w:color w:val="000000"/>
                <w:sz w:val="22"/>
                <w:szCs w:val="22"/>
                <w:lang w:eastAsia="de-AT"/>
              </w:rPr>
              <w:t>Gesamt</w:t>
            </w:r>
            <w:proofErr w:type="gramEnd"/>
            <w:r w:rsidRPr="004D045B">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w:t>
            </w:r>
            <w:proofErr w:type="gramStart"/>
            <w:r w:rsidRPr="004D045B">
              <w:rPr>
                <w:rFonts w:ascii="Calibri" w:hAnsi="Calibri" w:cs="Calibri"/>
                <w:color w:val="000000"/>
                <w:sz w:val="22"/>
                <w:szCs w:val="22"/>
                <w:lang w:eastAsia="de-AT"/>
              </w:rPr>
              <w:t>Programmiert</w:t>
            </w:r>
            <w:proofErr w:type="gramEnd"/>
            <w:r w:rsidRPr="004D045B">
              <w:rPr>
                <w:rFonts w:ascii="Calibri" w:hAnsi="Calibri" w:cs="Calibri"/>
                <w:color w:val="000000"/>
                <w:sz w:val="22"/>
                <w:szCs w:val="22"/>
                <w:lang w:eastAsia="de-AT"/>
              </w:rPr>
              <w:t xml:space="preserve">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to UART nicht blockierend Skript 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115" w:name="_Toc68352657"/>
      <w:r>
        <w:lastRenderedPageBreak/>
        <w:t>Reim</w:t>
      </w:r>
      <w:bookmarkEnd w:id="115"/>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w:t>
            </w:r>
            <w:proofErr w:type="gramStart"/>
            <w:r w:rsidRPr="0016537F">
              <w:rPr>
                <w:rFonts w:ascii="Calibri" w:hAnsi="Calibri" w:cs="Calibri"/>
                <w:color w:val="000000"/>
                <w:sz w:val="22"/>
                <w:szCs w:val="22"/>
                <w:lang w:eastAsia="de-AT"/>
              </w:rPr>
              <w:t>Gesamt</w:t>
            </w:r>
            <w:proofErr w:type="gramEnd"/>
            <w:r w:rsidRPr="0016537F">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13.07.</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12:3</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14:3</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w:t>
            </w:r>
            <w:r w:rsidRPr="0016537F">
              <w:rPr>
                <w:rFonts w:ascii="Calibri" w:hAnsi="Calibri" w:cs="Calibri"/>
                <w:color w:val="000000"/>
                <w:sz w:val="22"/>
                <w:szCs w:val="22"/>
                <w:lang w:eastAsia="de-AT"/>
              </w:rPr>
              <w:lastRenderedPageBreak/>
              <w:t>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11</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13</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w:t>
            </w:r>
            <w:r w:rsidRPr="0016537F">
              <w:rPr>
                <w:rFonts w:ascii="Calibri" w:hAnsi="Calibri" w:cs="Calibri"/>
                <w:color w:val="000000"/>
                <w:sz w:val="22"/>
                <w:szCs w:val="22"/>
                <w:lang w:eastAsia="de-AT"/>
              </w:rPr>
              <w:lastRenderedPageBreak/>
              <w:t>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r w:rsidRPr="0016537F">
              <w:rPr>
                <w:rFonts w:ascii="Calibri" w:hAnsi="Calibri" w:cs="Calibri"/>
                <w:color w:val="000000"/>
                <w:sz w:val="22"/>
                <w:szCs w:val="22"/>
                <w:lang w:eastAsia="de-AT"/>
              </w:rPr>
              <w:lastRenderedPageBreak/>
              <w:t>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13</w:t>
            </w:r>
            <w:r w:rsidRPr="0016537F">
              <w:rPr>
                <w:rFonts w:ascii="Calibri" w:hAnsi="Calibri" w:cs="Calibri"/>
                <w:color w:val="000000"/>
                <w:sz w:val="22"/>
                <w:szCs w:val="22"/>
                <w:lang w:eastAsia="de-AT"/>
              </w:rPr>
              <w:lastRenderedPageBreak/>
              <w:t>:10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5,3</w:t>
            </w:r>
            <w:r w:rsidRPr="0016537F">
              <w:rPr>
                <w:rFonts w:ascii="Calibri" w:hAnsi="Calibri" w:cs="Calibri"/>
                <w:color w:val="000000"/>
                <w:sz w:val="22"/>
                <w:szCs w:val="22"/>
                <w:lang w:eastAsia="de-AT"/>
              </w:rPr>
              <w:lastRenderedPageBreak/>
              <w:t>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0,0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t>
            </w:r>
            <w:r w:rsidRPr="0016537F">
              <w:rPr>
                <w:rFonts w:ascii="Calibri" w:hAnsi="Calibri" w:cs="Calibri"/>
                <w:color w:val="000000"/>
                <w:sz w:val="22"/>
                <w:szCs w:val="22"/>
                <w:lang w:eastAsia="de-AT"/>
              </w:rPr>
              <w:lastRenderedPageBreak/>
              <w:t xml:space="preserve">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0EDCC5D1" w14:textId="2680334C" w:rsidR="00711986" w:rsidRPr="00711986" w:rsidRDefault="00711986" w:rsidP="00C16749">
      <w:pPr>
        <w:pStyle w:val="berschrift4"/>
      </w:pPr>
      <w:bookmarkStart w:id="116" w:name="_Toc68352658"/>
      <w:r>
        <w:lastRenderedPageBreak/>
        <w:t>Pruggmayer</w:t>
      </w:r>
      <w:bookmarkEnd w:id="116"/>
    </w:p>
    <w:p w14:paraId="39190280" w14:textId="77777777" w:rsidR="003F7EA3" w:rsidRPr="00C16749" w:rsidRDefault="003F7EA3" w:rsidP="00C16749">
      <w:pPr>
        <w:pStyle w:val="berschrift3"/>
      </w:pPr>
      <w:bookmarkStart w:id="117" w:name="_Toc62814943"/>
      <w:bookmarkStart w:id="118" w:name="_Toc68444801"/>
      <w:r w:rsidRPr="00C16749">
        <w:t>Projektkosten</w:t>
      </w:r>
      <w:bookmarkEnd w:id="117"/>
      <w:bookmarkEnd w:id="118"/>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19" w:name="_Toc62814944"/>
      <w:bookmarkStart w:id="120" w:name="_Toc68038906"/>
      <w:r w:rsidRPr="00AF170A">
        <w:lastRenderedPageBreak/>
        <w:t>Quellenverzeichnis</w:t>
      </w:r>
      <w:bookmarkEnd w:id="119"/>
      <w:bookmarkEnd w:id="120"/>
    </w:p>
    <w:p w14:paraId="21BB24E1" w14:textId="1EF0CE5D" w:rsidR="00B413A4" w:rsidRPr="00AF170A" w:rsidRDefault="00B413A4" w:rsidP="00AF170A">
      <w:pPr>
        <w:pStyle w:val="berschrift2"/>
      </w:pPr>
      <w:bookmarkStart w:id="121" w:name="_Toc62814945"/>
      <w:bookmarkStart w:id="122" w:name="_Toc68038907"/>
      <w:r w:rsidRPr="00AF170A">
        <w:t>Bücher</w:t>
      </w:r>
      <w:bookmarkEnd w:id="121"/>
      <w:bookmarkEnd w:id="122"/>
    </w:p>
    <w:p w14:paraId="4C093785" w14:textId="09F76872" w:rsidR="00960910" w:rsidRDefault="00B413A4" w:rsidP="00960910">
      <w:pPr>
        <w:pStyle w:val="berschrift2"/>
      </w:pPr>
      <w:bookmarkStart w:id="123" w:name="_Toc62814946"/>
      <w:bookmarkStart w:id="124" w:name="_Toc68038908"/>
      <w:r w:rsidRPr="00AF170A">
        <w:t>Onlinemedien</w:t>
      </w:r>
      <w:bookmarkEnd w:id="123"/>
      <w:bookmarkEnd w:id="124"/>
    </w:p>
    <w:bookmarkStart w:id="125" w:name="_[1]_Wikipedia_HSV"/>
    <w:bookmarkEnd w:id="125"/>
    <w:p w14:paraId="736E8A71" w14:textId="2E744DD1" w:rsidR="00960910" w:rsidRPr="00960910" w:rsidRDefault="00960910" w:rsidP="00960910">
      <w:pPr>
        <w:pStyle w:val="berschrift3"/>
      </w:pPr>
      <w:r>
        <w:fldChar w:fldCharType="begin"/>
      </w:r>
      <w:r>
        <w:instrText xml:space="preserve"> HYPERLINK "https://de.wikipedia.org/wiki/HSV-Farbraum" </w:instrText>
      </w:r>
      <w:r>
        <w:fldChar w:fldCharType="separate"/>
      </w:r>
      <w:r w:rsidRPr="00960910">
        <w:rPr>
          <w:rStyle w:val="Hyperlink"/>
        </w:rPr>
        <w:t>[1] Wikipedia HSV</w:t>
      </w:r>
      <w:r>
        <w:fldChar w:fldCharType="end"/>
      </w:r>
    </w:p>
    <w:p w14:paraId="6114EA1D" w14:textId="77777777" w:rsidR="00B413A4" w:rsidRPr="00AF170A" w:rsidRDefault="00B413A4" w:rsidP="00AF170A">
      <w:pPr>
        <w:pStyle w:val="berschrift2"/>
      </w:pPr>
      <w:bookmarkStart w:id="126" w:name="_Toc62814947"/>
      <w:bookmarkStart w:id="127" w:name="_Toc68038909"/>
      <w:r w:rsidRPr="00AF170A">
        <w:t>Zeitschriften</w:t>
      </w:r>
      <w:bookmarkEnd w:id="126"/>
      <w:bookmarkEnd w:id="12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5"/>
      <w:footerReference w:type="default" r:id="rId96"/>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BA232" w14:textId="77777777" w:rsidR="006933C4" w:rsidRDefault="006933C4">
      <w:r>
        <w:separator/>
      </w:r>
    </w:p>
    <w:p w14:paraId="7D8A0F62" w14:textId="77777777" w:rsidR="006933C4" w:rsidRDefault="006933C4"/>
    <w:p w14:paraId="347D1DC9" w14:textId="77777777" w:rsidR="006933C4" w:rsidRDefault="006933C4"/>
    <w:p w14:paraId="3EEC732C" w14:textId="77777777" w:rsidR="006933C4" w:rsidRDefault="006933C4"/>
    <w:p w14:paraId="100B3FF2" w14:textId="77777777" w:rsidR="006933C4" w:rsidRDefault="006933C4"/>
    <w:p w14:paraId="1AA0DC0A" w14:textId="77777777" w:rsidR="006933C4" w:rsidRDefault="006933C4"/>
    <w:p w14:paraId="28263D28" w14:textId="77777777" w:rsidR="006933C4" w:rsidRDefault="006933C4"/>
    <w:p w14:paraId="5E04F2FC" w14:textId="77777777" w:rsidR="006933C4" w:rsidRDefault="006933C4"/>
    <w:p w14:paraId="7EEA8403" w14:textId="77777777" w:rsidR="006933C4" w:rsidRDefault="006933C4"/>
    <w:p w14:paraId="05D75876" w14:textId="77777777" w:rsidR="006933C4" w:rsidRDefault="006933C4"/>
  </w:endnote>
  <w:endnote w:type="continuationSeparator" w:id="0">
    <w:p w14:paraId="30B8FF48" w14:textId="77777777" w:rsidR="006933C4" w:rsidRDefault="006933C4">
      <w:r>
        <w:continuationSeparator/>
      </w:r>
    </w:p>
    <w:p w14:paraId="442639CF" w14:textId="77777777" w:rsidR="006933C4" w:rsidRDefault="006933C4"/>
    <w:p w14:paraId="09848D13" w14:textId="77777777" w:rsidR="006933C4" w:rsidRDefault="006933C4"/>
    <w:p w14:paraId="3D24C155" w14:textId="77777777" w:rsidR="006933C4" w:rsidRDefault="006933C4"/>
    <w:p w14:paraId="4619B2E5" w14:textId="77777777" w:rsidR="006933C4" w:rsidRDefault="006933C4"/>
    <w:p w14:paraId="62F0CCF0" w14:textId="77777777" w:rsidR="006933C4" w:rsidRDefault="006933C4"/>
    <w:p w14:paraId="4AF2F38C" w14:textId="77777777" w:rsidR="006933C4" w:rsidRDefault="006933C4"/>
    <w:p w14:paraId="65760BF6" w14:textId="77777777" w:rsidR="006933C4" w:rsidRDefault="006933C4"/>
    <w:p w14:paraId="7CB5CEDB" w14:textId="77777777" w:rsidR="006933C4" w:rsidRDefault="006933C4"/>
    <w:p w14:paraId="65CD9660" w14:textId="77777777" w:rsidR="006933C4" w:rsidRDefault="006933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A1D205" w14:textId="77777777" w:rsidR="006933C4" w:rsidRDefault="006933C4">
      <w:r>
        <w:separator/>
      </w:r>
    </w:p>
    <w:p w14:paraId="3F02E814" w14:textId="77777777" w:rsidR="006933C4" w:rsidRDefault="006933C4"/>
    <w:p w14:paraId="6D8E0E12" w14:textId="77777777" w:rsidR="006933C4" w:rsidRDefault="006933C4"/>
    <w:p w14:paraId="7DBEBB53" w14:textId="77777777" w:rsidR="006933C4" w:rsidRDefault="006933C4"/>
    <w:p w14:paraId="192569D9" w14:textId="77777777" w:rsidR="006933C4" w:rsidRDefault="006933C4"/>
    <w:p w14:paraId="4B5A65B3" w14:textId="77777777" w:rsidR="006933C4" w:rsidRDefault="006933C4"/>
    <w:p w14:paraId="65FC62E2" w14:textId="77777777" w:rsidR="006933C4" w:rsidRDefault="006933C4"/>
    <w:p w14:paraId="1E6A76A8" w14:textId="77777777" w:rsidR="006933C4" w:rsidRDefault="006933C4"/>
    <w:p w14:paraId="7556DCDA" w14:textId="77777777" w:rsidR="006933C4" w:rsidRDefault="006933C4"/>
    <w:p w14:paraId="20637E86" w14:textId="77777777" w:rsidR="006933C4" w:rsidRDefault="006933C4"/>
  </w:footnote>
  <w:footnote w:type="continuationSeparator" w:id="0">
    <w:p w14:paraId="3A984622" w14:textId="77777777" w:rsidR="006933C4" w:rsidRDefault="006933C4">
      <w:r>
        <w:continuationSeparator/>
      </w:r>
    </w:p>
    <w:p w14:paraId="7EC74729" w14:textId="77777777" w:rsidR="006933C4" w:rsidRDefault="006933C4"/>
    <w:p w14:paraId="3E01F4AB" w14:textId="77777777" w:rsidR="006933C4" w:rsidRDefault="006933C4"/>
    <w:p w14:paraId="6C1418DD" w14:textId="77777777" w:rsidR="006933C4" w:rsidRDefault="006933C4"/>
    <w:p w14:paraId="5A0AC0D5" w14:textId="77777777" w:rsidR="006933C4" w:rsidRDefault="006933C4"/>
    <w:p w14:paraId="6994909B" w14:textId="77777777" w:rsidR="006933C4" w:rsidRDefault="006933C4"/>
    <w:p w14:paraId="037C735D" w14:textId="77777777" w:rsidR="006933C4" w:rsidRDefault="006933C4"/>
    <w:p w14:paraId="58625D39" w14:textId="77777777" w:rsidR="006933C4" w:rsidRDefault="006933C4"/>
    <w:p w14:paraId="509F3484" w14:textId="77777777" w:rsidR="006933C4" w:rsidRDefault="006933C4"/>
    <w:p w14:paraId="06AE7982" w14:textId="77777777" w:rsidR="006933C4" w:rsidRDefault="006933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60910"/>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16749"/>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65D7"/>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hyperlink" Target="https://visualstudio.microsoft.com/de/downloads/" TargetMode="External"/><Relationship Id="rId89" Type="http://schemas.openxmlformats.org/officeDocument/2006/relationships/hyperlink" Target="https://sourceforge.net/projects/opencvlibrary/files/4.5.1/opencv-4.5.1-vc14_vc15.exe/download"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eader" Target="header6.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s://www.python.org/ftp/python/3.9.3/python-3.9.3-amd64.ex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opencv.org/releases/" TargetMode="External"/><Relationship Id="rId91" Type="http://schemas.openxmlformats.org/officeDocument/2006/relationships/image" Target="media/image72.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github.com/llvm/llvm-project/releases/download/llvmorg-11.0.1/LLVM-11.0.1-win64.exe" TargetMode="External"/><Relationship Id="rId94"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code.visualstudio.com/download"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90</Pages>
  <Words>14994</Words>
  <Characters>94468</Characters>
  <Application>Microsoft Office Word</Application>
  <DocSecurity>0</DocSecurity>
  <Lines>787</Lines>
  <Paragraphs>218</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109244</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268</cp:revision>
  <cp:lastPrinted>2019-03-18T17:27:00Z</cp:lastPrinted>
  <dcterms:created xsi:type="dcterms:W3CDTF">2021-02-12T08:50:00Z</dcterms:created>
  <dcterms:modified xsi:type="dcterms:W3CDTF">2021-04-05T11:50:00Z</dcterms:modified>
</cp:coreProperties>
</file>