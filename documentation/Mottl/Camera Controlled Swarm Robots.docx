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5E919C"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EF41D2"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BF1BFE"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Illustrative graph, photo</w:t>
            </w:r>
          </w:p>
          <w:p w14:paraId="0A70FBE6" w14:textId="77777777" w:rsidR="00112A61" w:rsidRPr="00ED47AF" w:rsidRDefault="00112A61" w:rsidP="0067469A">
            <w:pPr>
              <w:spacing w:line="240" w:lineRule="auto"/>
              <w:rPr>
                <w:rFonts w:cs="Arial"/>
              </w:rPr>
            </w:pPr>
            <w:r w:rsidRPr="00ED47AF">
              <w:rPr>
                <w:rFonts w:cs="Arial"/>
              </w:rPr>
              <w:t>(incl. explanation)</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363B6A">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363B6A">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363B6A">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363B6A">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363B6A">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363B6A">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363B6A">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363B6A">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363B6A">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363B6A">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363B6A">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363B6A">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363B6A">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363B6A">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363B6A">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363B6A">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363B6A">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363B6A">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363B6A">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363B6A">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363B6A">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363B6A">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363B6A">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363B6A">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363B6A">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363B6A">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363B6A">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363B6A">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363B6A">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363B6A">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363B6A">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363B6A">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363B6A">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363B6A">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363B6A">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363B6A">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363B6A">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363B6A">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363B6A">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363B6A">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363B6A">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363B6A">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363B6A">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363B6A">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363B6A">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363B6A">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363B6A">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363B6A">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363B6A">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363B6A">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363B6A">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363B6A">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363B6A">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363B6A">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363B6A">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363B6A">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363B6A">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363B6A">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363B6A">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363B6A">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363B6A">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363B6A">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363B6A">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363B6A">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363B6A">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363B6A">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363B6A">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038822"/>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038823"/>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462463B8">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038824"/>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49A553C5">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1496EAD3" w:rsidR="00D112D1" w:rsidRDefault="00A85940" w:rsidP="00A85940">
      <w:pPr>
        <w:pStyle w:val="berschrift3"/>
      </w:pPr>
      <w:bookmarkStart w:id="19" w:name="_Toc68038825"/>
      <w:r>
        <w:t>Realer Aufbau</w:t>
      </w:r>
      <w:bookmarkEnd w:id="19"/>
      <w:r w:rsidR="002D3043">
        <w:br w:type="page"/>
      </w:r>
    </w:p>
    <w:p w14:paraId="15E08ECA" w14:textId="7A55C1E7" w:rsidR="00B413A4" w:rsidRDefault="00B413A4" w:rsidP="00286098">
      <w:pPr>
        <w:pStyle w:val="berschrift2"/>
        <w:rPr>
          <w:rFonts w:cs="Arial"/>
        </w:rPr>
      </w:pPr>
      <w:bookmarkStart w:id="20" w:name="_Toc68038826"/>
      <w:bookmarkStart w:id="21" w:name="_Toc62814902"/>
      <w:r w:rsidRPr="00ED47AF">
        <w:rPr>
          <w:rFonts w:cs="Arial"/>
        </w:rPr>
        <w:lastRenderedPageBreak/>
        <w:t>Kamera</w:t>
      </w:r>
      <w:bookmarkEnd w:id="20"/>
      <w:r w:rsidRPr="00ED47AF">
        <w:rPr>
          <w:rFonts w:cs="Arial"/>
        </w:rPr>
        <w:t xml:space="preserve"> </w:t>
      </w:r>
      <w:bookmarkEnd w:id="21"/>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19ED5D41">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2" w:name="_Toc68038827"/>
      <w:r>
        <w:t>Korrekter Platzierung der Kamera</w:t>
      </w:r>
      <w:bookmarkEnd w:id="22"/>
    </w:p>
    <w:p w14:paraId="72ABDDE3" w14:textId="77777777" w:rsidR="002D3043" w:rsidRDefault="002D3043" w:rsidP="002D3043">
      <w:r w:rsidRPr="00756BCC">
        <w:rPr>
          <w:noProof/>
        </w:rPr>
        <w:drawing>
          <wp:inline distT="0" distB="0" distL="0" distR="0" wp14:anchorId="24AA1E67" wp14:editId="2D5D2D03">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3" w:name="_Toc68038828"/>
      <w:r>
        <w:rPr>
          <w:noProof/>
        </w:rPr>
        <w:lastRenderedPageBreak/>
        <w:t>Kalibrierung der Kamera</w:t>
      </w:r>
      <w:r w:rsidR="00D70A3A">
        <w:rPr>
          <w:noProof/>
        </w:rPr>
        <w:t xml:space="preserve"> (GUI)</w:t>
      </w:r>
      <w:bookmarkEnd w:id="23"/>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382F5577">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4"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11D995EA">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5" w:name="_Toc68038829"/>
      <w:r>
        <w:t>Kalibrierung der Kamera (Code</w:t>
      </w:r>
      <w:r w:rsidR="00AC78A9">
        <w:t xml:space="preserve"> / Python</w:t>
      </w:r>
      <w:r>
        <w:t>)</w:t>
      </w:r>
      <w:bookmarkEnd w:id="25"/>
    </w:p>
    <w:p w14:paraId="4F70CD06" w14:textId="637F9D51" w:rsidR="00AC78A9" w:rsidRDefault="00AC78A9" w:rsidP="006E3E0C">
      <w:r>
        <w:t>Wie schon erwähnt kann die Kamera auch im Programmcode eingestellt werden. Man benötigt also keine GUI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7FFFB0B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10809F2D">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Man kann auch direkt die Kamera öffnen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1A0E1ED4">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4548CEF6">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5F0E45EE">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0E6D548F">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5C6996C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6" w:name="_Toc68038830"/>
      <w:r w:rsidRPr="00ED47AF">
        <w:rPr>
          <w:rFonts w:cs="Arial"/>
        </w:rPr>
        <w:lastRenderedPageBreak/>
        <w:t>Erkennung Positions LEDs</w:t>
      </w:r>
      <w:bookmarkEnd w:id="24"/>
      <w:bookmarkEnd w:id="26"/>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704FD2"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6AB30ABF" w14:textId="1E239707" w:rsidR="00834F34" w:rsidRPr="00ED47AF" w:rsidRDefault="00834F34" w:rsidP="0067469A">
      <w:pPr>
        <w:spacing w:line="240" w:lineRule="auto"/>
        <w:rPr>
          <w:rFonts w:cs="Arial"/>
        </w:rPr>
      </w:pPr>
    </w:p>
    <w:p w14:paraId="7E3E743B" w14:textId="5CCFDFEC" w:rsidR="00C536A7" w:rsidRPr="00ED47AF" w:rsidRDefault="00C536A7" w:rsidP="0067469A">
      <w:pPr>
        <w:spacing w:line="240" w:lineRule="auto"/>
        <w:rPr>
          <w:rFonts w:cs="Arial"/>
        </w:rPr>
      </w:pPr>
    </w:p>
    <w:p w14:paraId="722B0E8E" w14:textId="183D8D06" w:rsidR="00074462" w:rsidRPr="00ED47AF" w:rsidRDefault="00C55908" w:rsidP="0067469A">
      <w:pPr>
        <w:spacing w:line="240" w:lineRule="auto"/>
        <w:rPr>
          <w:rFonts w:cs="Arial"/>
        </w:rPr>
      </w:pPr>
      <w:r w:rsidRPr="00ED47AF">
        <w:rPr>
          <w:rFonts w:cs="Arial"/>
        </w:rPr>
        <w:br w:type="page"/>
      </w:r>
    </w:p>
    <w:p w14:paraId="1C805A40" w14:textId="66495D27" w:rsidR="00E56586" w:rsidRPr="00ED47AF" w:rsidRDefault="00E56586" w:rsidP="00286098">
      <w:pPr>
        <w:pStyle w:val="berschrift3"/>
      </w:pPr>
      <w:bookmarkStart w:id="27" w:name="_Toc68038831"/>
      <w:r w:rsidRPr="00ED47AF">
        <w:lastRenderedPageBreak/>
        <w:t>Berechnung der Position</w:t>
      </w:r>
      <w:bookmarkEnd w:id="27"/>
    </w:p>
    <w:p w14:paraId="629E905A" w14:textId="280D4E0E" w:rsidR="00E56586" w:rsidRPr="00ED47AF" w:rsidRDefault="006D147E" w:rsidP="0067469A">
      <w:pPr>
        <w:spacing w:line="240" w:lineRule="auto"/>
        <w:rPr>
          <w:rFonts w:cs="Arial"/>
        </w:rPr>
      </w:pPr>
      <w:r>
        <w:rPr>
          <w:rFonts w:cs="Arial"/>
          <w:noProof/>
        </w:rPr>
        <w:drawing>
          <wp:inline distT="0" distB="0" distL="0" distR="0" wp14:anchorId="0DFAEF6D" wp14:editId="06721E98">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45E1849" w14:textId="03E8E853" w:rsidR="00BA3DAA" w:rsidRDefault="00BA3DAA" w:rsidP="0067469A">
      <w:pPr>
        <w:spacing w:line="240" w:lineRule="auto"/>
        <w:rPr>
          <w:rFonts w:cs="Arial"/>
        </w:rPr>
      </w:pPr>
      <w:r>
        <w:rPr>
          <w:rFonts w:cs="Arial"/>
        </w:rPr>
        <w:t xml:space="preserve">Um die Erkennung zu Kalibrieren </w:t>
      </w:r>
      <w:r w:rsidR="00A428AD">
        <w:rPr>
          <w:rFonts w:cs="Arial"/>
        </w:rPr>
        <w:t xml:space="preserve">wird </w:t>
      </w:r>
      <w:r>
        <w:rPr>
          <w:rFonts w:cs="Arial"/>
        </w:rPr>
        <w:t xml:space="preserve"> zuerst ein Auto auf die Tischplatte gestellt. Die</w:t>
      </w:r>
      <w:r w:rsidR="00E30DBF">
        <w:rPr>
          <w:rFonts w:cs="Arial"/>
        </w:rPr>
        <w:t xml:space="preserve"> LEDs des Autos werden</w:t>
      </w:r>
      <w:r>
        <w:rPr>
          <w:rFonts w:cs="Arial"/>
        </w:rPr>
        <w:t xml:space="preserve"> als Referenzpunkt</w:t>
      </w:r>
      <w:r w:rsidR="00760F6A">
        <w:rPr>
          <w:rFonts w:cs="Arial"/>
        </w:rPr>
        <w:t>e</w:t>
      </w:r>
      <w:r>
        <w:rPr>
          <w:rFonts w:cs="Arial"/>
        </w:rPr>
        <w:t xml:space="preserve"> genommen. Die </w:t>
      </w:r>
      <w:r w:rsidR="007A3308">
        <w:rPr>
          <w:rFonts w:cs="Arial"/>
        </w:rPr>
        <w:t>Parameter</w:t>
      </w:r>
      <w:r>
        <w:rPr>
          <w:rFonts w:cs="Arial"/>
        </w:rPr>
        <w:t xml:space="preserve"> der Erkennung müssen so eingestellt werden das nur die LEDs dieses Autos erkannt werden. Sobald dies geschehen, ist kalibriert das Programm sich selbst über die Abstände zwischen den erkannten Punkten.</w:t>
      </w:r>
    </w:p>
    <w:p w14:paraId="566B2B14" w14:textId="3F8DD689" w:rsidR="00BA3DAA" w:rsidRDefault="00BA3DAA" w:rsidP="0067469A">
      <w:pPr>
        <w:spacing w:line="240" w:lineRule="auto"/>
        <w:rPr>
          <w:rFonts w:cs="Arial"/>
        </w:rPr>
      </w:pPr>
      <w:r>
        <w:rPr>
          <w:rFonts w:cs="Arial"/>
        </w:rPr>
        <w:t>Die Abstände zwischen den LEDs werden als Koordinaten für einen Vektor genommen.</w:t>
      </w:r>
    </w:p>
    <w:p w14:paraId="2A9078F6" w14:textId="3A95789E" w:rsidR="00BA3DAA" w:rsidRPr="00A428AD" w:rsidRDefault="00D74944" w:rsidP="0067469A">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xml:space="preserve">.... Koordinaten des Punkt </m:t>
          </m:r>
          <m:r>
            <w:rPr>
              <w:rFonts w:ascii="Cambria Math" w:hAnsi="Cambria Math" w:cs="Arial"/>
              <w:sz w:val="32"/>
              <w:szCs w:val="32"/>
            </w:rPr>
            <m:t>n</m:t>
          </m:r>
        </m:oMath>
      </m:oMathPara>
    </w:p>
    <w:p w14:paraId="1E9AC0DD" w14:textId="4C0A6A55" w:rsidR="002F3B15" w:rsidRPr="00363B6A" w:rsidRDefault="00940401" w:rsidP="0067469A">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3338E22E" w14:textId="346D76E9" w:rsidR="00363B6A" w:rsidRPr="00363B6A" w:rsidRDefault="00363B6A" w:rsidP="00363B6A">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76CE034B" w14:textId="2554A047" w:rsidR="002F3B15" w:rsidRPr="00A428AD" w:rsidRDefault="00363B6A" w:rsidP="0067469A">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5591FAEE" w14:textId="517C9ACD" w:rsidR="00A341E9" w:rsidRDefault="00363B6A" w:rsidP="00A341E9">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 xml:space="preserve">gleich groß </w:t>
      </w:r>
      <w:r w:rsidR="00083497">
        <w:t>seien müssen</w:t>
      </w:r>
      <w:r>
        <w:t>.</w:t>
      </w:r>
      <w:r w:rsidR="007506B9">
        <w:t xml:space="preserve"> Um Toleranzen und eventuellen Fehlerkennungen entgegenzuwirken wird bei jeder zuvor gemessenen eine Toleranz hinzugefügt. Aus Ergebnissen von mehreren ausführlichen Tests ist eine Toleranz von +-10Pixel gewählt</w:t>
      </w:r>
      <w:r w:rsidR="005C2E84">
        <w:t>.</w:t>
      </w:r>
    </w:p>
    <w:p w14:paraId="5CC300B4" w14:textId="3FFEEB5B" w:rsidR="00A341E9" w:rsidRDefault="00A341E9" w:rsidP="00A341E9"/>
    <w:p w14:paraId="34CE0FC0" w14:textId="369EC643" w:rsidR="00BA3DAA" w:rsidRPr="00A341E9" w:rsidRDefault="00A341E9" w:rsidP="00E50948">
      <w:r>
        <w:t xml:space="preserve">Sobald die Kalibrierung abgeschlossen </w:t>
      </w:r>
      <w:r w:rsidR="00D74944">
        <w:t>ist,</w:t>
      </w:r>
      <w:r>
        <w:t xml:space="preserve"> wird über die Erkannten LEDs iteriert und sobald drei Bildpunkte auf die zuvor gemessenen Werte passt, werden diese als ein Auto zusammengefasst.</w:t>
      </w:r>
    </w:p>
    <w:p w14:paraId="2ECF4511" w14:textId="77777777" w:rsidR="00D02CE4" w:rsidRDefault="00D02CE4" w:rsidP="00D02CE4">
      <w:pPr>
        <w:pStyle w:val="berschrift3"/>
      </w:pPr>
      <w:bookmarkStart w:id="28" w:name="_Toc68038832"/>
      <w:r w:rsidRPr="00ED47AF">
        <w:lastRenderedPageBreak/>
        <w:t>Algorithmus zur Erkennung</w:t>
      </w:r>
      <w:bookmarkEnd w:id="28"/>
    </w:p>
    <w:p w14:paraId="60997C2F" w14:textId="77777777" w:rsidR="00D02CE4" w:rsidRPr="00E54BB0" w:rsidRDefault="00D02CE4" w:rsidP="00D02CE4">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7B3DFD33" w14:textId="77777777" w:rsidR="00D02CE4" w:rsidRPr="00ED47AF" w:rsidRDefault="00D02CE4" w:rsidP="00D02CE4">
      <w:pPr>
        <w:shd w:val="clear" w:color="auto" w:fill="FFFFFF"/>
        <w:spacing w:line="240" w:lineRule="auto"/>
        <w:rPr>
          <w:rFonts w:cs="Arial"/>
          <w:color w:val="000000"/>
        </w:rPr>
      </w:pPr>
    </w:p>
    <w:p w14:paraId="14277D79"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4A054CD2"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4860E12A"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7AAF009"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03C752B4" w14:textId="77777777" w:rsidR="00D02CE4" w:rsidRPr="00ED47AF" w:rsidRDefault="00D02CE4" w:rsidP="00D02CE4">
      <w:pPr>
        <w:pStyle w:val="HTMLVorformatiert"/>
        <w:shd w:val="clear" w:color="auto" w:fill="F8F9FA"/>
        <w:rPr>
          <w:rFonts w:ascii="Arial" w:hAnsi="Arial" w:cs="Arial"/>
          <w:color w:val="000000" w:themeColor="text1"/>
          <w:sz w:val="24"/>
          <w:szCs w:val="24"/>
        </w:rPr>
      </w:pPr>
    </w:p>
    <w:p w14:paraId="10BC772B" w14:textId="77777777" w:rsidR="00D02CE4"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293473CE" w14:textId="77777777" w:rsidR="00D02CE4" w:rsidRPr="00E54BB0" w:rsidRDefault="00D02CE4" w:rsidP="00D02CE4"/>
    <w:p w14:paraId="5C4B6EBD" w14:textId="77777777" w:rsidR="00D02CE4" w:rsidRDefault="00D02CE4" w:rsidP="00D02CE4">
      <w:pPr>
        <w:pStyle w:val="berschrift4"/>
      </w:pPr>
      <w:bookmarkStart w:id="29" w:name="_Toc68038833"/>
      <w:r>
        <w:t>Blob Detection</w:t>
      </w:r>
      <w:bookmarkEnd w:id="29"/>
    </w:p>
    <w:p w14:paraId="54E43EBF" w14:textId="77777777" w:rsidR="00D02CE4" w:rsidRDefault="00D02CE4" w:rsidP="00D02CE4">
      <w:r>
        <w:t>Es wird ein eher simpler Algorithmus benutzt, der durch die verschiedenen Parametern gesteuert wird.</w:t>
      </w:r>
    </w:p>
    <w:p w14:paraId="5348096A" w14:textId="77777777" w:rsidR="00D02CE4" w:rsidRPr="00947506" w:rsidRDefault="00D02CE4" w:rsidP="00D02CE4">
      <w:pPr>
        <w:pStyle w:val="berschrift5"/>
      </w:pPr>
      <w:bookmarkStart w:id="30" w:name="_Toc68038834"/>
      <w:r>
        <w:t>Beispielparameter</w:t>
      </w:r>
      <w:bookmarkEnd w:id="30"/>
    </w:p>
    <w:p w14:paraId="0D9E1428" w14:textId="77777777" w:rsidR="00D02CE4" w:rsidRPr="00947506" w:rsidRDefault="00D02CE4" w:rsidP="00D02CE4"/>
    <w:p w14:paraId="0478048C" w14:textId="77777777" w:rsidR="00D02CE4" w:rsidRDefault="00D02CE4" w:rsidP="00D02CE4">
      <w:pPr>
        <w:shd w:val="clear" w:color="auto" w:fill="FFFFFF"/>
        <w:spacing w:line="240" w:lineRule="auto"/>
        <w:rPr>
          <w:rFonts w:cs="Arial"/>
          <w:color w:val="000000"/>
        </w:rPr>
      </w:pPr>
      <w:r w:rsidRPr="00FF7090">
        <w:rPr>
          <w:rFonts w:cs="Arial"/>
          <w:noProof/>
          <w:color w:val="008000"/>
        </w:rPr>
        <w:drawing>
          <wp:inline distT="0" distB="0" distL="0" distR="0" wp14:anchorId="6EADE322" wp14:editId="1FEF8837">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0205" cy="3429940"/>
                    </a:xfrm>
                    <a:prstGeom prst="rect">
                      <a:avLst/>
                    </a:prstGeom>
                  </pic:spPr>
                </pic:pic>
              </a:graphicData>
            </a:graphic>
          </wp:inline>
        </w:drawing>
      </w:r>
    </w:p>
    <w:p w14:paraId="0B532350" w14:textId="77777777" w:rsidR="00D02CE4" w:rsidRPr="00ED47AF" w:rsidRDefault="00D02CE4" w:rsidP="00D02CE4">
      <w:pPr>
        <w:spacing w:line="240" w:lineRule="auto"/>
        <w:rPr>
          <w:rFonts w:cs="Arial"/>
          <w:color w:val="000000"/>
        </w:rPr>
      </w:pPr>
      <w:r>
        <w:rPr>
          <w:rFonts w:cs="Arial"/>
          <w:color w:val="000000"/>
        </w:rPr>
        <w:br w:type="page"/>
      </w:r>
    </w:p>
    <w:p w14:paraId="0F7E6D3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003160FB"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016229E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2DEEE0B5" w14:textId="77777777" w:rsidR="00D02CE4" w:rsidRDefault="00D02CE4" w:rsidP="00D02CE4">
      <w:pPr>
        <w:pStyle w:val="Listenabsatz"/>
        <w:shd w:val="clear" w:color="auto" w:fill="FFFFFF"/>
        <w:spacing w:line="240" w:lineRule="auto"/>
        <w:ind w:left="720"/>
        <w:rPr>
          <w:rFonts w:cs="Arial"/>
          <w:color w:val="000000"/>
        </w:rPr>
      </w:pPr>
    </w:p>
    <w:p w14:paraId="402F5AC7" w14:textId="77777777" w:rsidR="00D02CE4" w:rsidRDefault="00D02CE4" w:rsidP="00D02CE4">
      <w:pPr>
        <w:pStyle w:val="berschrift4"/>
      </w:pPr>
      <w:bookmarkStart w:id="31" w:name="_Toc68038835"/>
      <w:r>
        <w:t>Filtern von Blobs nach Farbe, Größe, Form</w:t>
      </w:r>
      <w:bookmarkEnd w:id="31"/>
    </w:p>
    <w:p w14:paraId="73BA6D57" w14:textId="77777777" w:rsidR="00D02CE4" w:rsidRPr="001052F3" w:rsidRDefault="00D02CE4" w:rsidP="00D02CE4">
      <w:pPr>
        <w:pStyle w:val="Listenabsatz"/>
        <w:numPr>
          <w:ilvl w:val="0"/>
          <w:numId w:val="43"/>
        </w:numPr>
        <w:rPr>
          <w:b/>
        </w:rPr>
      </w:pPr>
      <w:r w:rsidRPr="001052F3">
        <w:rPr>
          <w:b/>
        </w:rPr>
        <w:t>Farbe</w:t>
      </w:r>
    </w:p>
    <w:p w14:paraId="520195C5" w14:textId="77777777" w:rsidR="00D02CE4" w:rsidRDefault="00D02CE4" w:rsidP="00D02CE4">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21DB8773" w14:textId="77777777" w:rsidR="00D02CE4" w:rsidRPr="001052F3" w:rsidRDefault="00D02CE4" w:rsidP="00D02CE4">
      <w:pPr>
        <w:pStyle w:val="Listenabsatz"/>
        <w:numPr>
          <w:ilvl w:val="0"/>
          <w:numId w:val="43"/>
        </w:numPr>
        <w:rPr>
          <w:b/>
        </w:rPr>
      </w:pPr>
      <w:r w:rsidRPr="001052F3">
        <w:rPr>
          <w:b/>
        </w:rPr>
        <w:t>Zirkularität</w:t>
      </w:r>
      <w:r>
        <w:rPr>
          <w:b/>
        </w:rPr>
        <w:t xml:space="preserve"> (Circularity)</w:t>
      </w:r>
    </w:p>
    <w:p w14:paraId="7DE81B4B" w14:textId="77777777" w:rsidR="00D02CE4" w:rsidRDefault="00D02CE4" w:rsidP="00D02CE4">
      <w:pPr>
        <w:ind w:left="360"/>
      </w:pPr>
      <w:r>
        <w:t xml:space="preserve">Dieses Feature misst wie nah ein Blob einen Kreis ähneln soll. </w:t>
      </w:r>
    </w:p>
    <w:p w14:paraId="4C6C0841" w14:textId="77777777" w:rsidR="00D02CE4" w:rsidRDefault="00D02CE4" w:rsidP="00D02CE4">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678570C4" w14:textId="77777777" w:rsidR="00D02CE4" w:rsidRPr="001052F3" w:rsidRDefault="00D02CE4" w:rsidP="00D02CE4">
      <w:pPr>
        <w:pStyle w:val="Listenabsatz"/>
        <w:numPr>
          <w:ilvl w:val="0"/>
          <w:numId w:val="43"/>
        </w:numPr>
      </w:pPr>
      <w:r>
        <w:rPr>
          <w:b/>
        </w:rPr>
        <w:t>Konvexität (Convexity)</w:t>
      </w:r>
    </w:p>
    <w:p w14:paraId="0543F02A" w14:textId="77777777" w:rsidR="00D02CE4" w:rsidRDefault="00D02CE4" w:rsidP="00D02CE4">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1A613062" w14:textId="77777777" w:rsidR="00D02CE4" w:rsidRPr="001052F3" w:rsidRDefault="00D02CE4" w:rsidP="00D02CE4">
      <w:pPr>
        <w:ind w:left="360"/>
      </w:pPr>
    </w:p>
    <w:p w14:paraId="1D89F120" w14:textId="77777777" w:rsidR="00D02CE4" w:rsidRPr="0062138D" w:rsidRDefault="00D02CE4" w:rsidP="00D02CE4">
      <w:pPr>
        <w:pStyle w:val="Listenabsatz"/>
        <w:numPr>
          <w:ilvl w:val="0"/>
          <w:numId w:val="43"/>
        </w:numPr>
        <w:shd w:val="clear" w:color="auto" w:fill="FFFFFF"/>
        <w:spacing w:line="240" w:lineRule="auto"/>
        <w:rPr>
          <w:rFonts w:cs="Arial"/>
          <w:color w:val="000000"/>
        </w:rPr>
      </w:pPr>
      <w:r>
        <w:rPr>
          <w:rFonts w:cs="Arial"/>
          <w:b/>
          <w:color w:val="000000"/>
        </w:rPr>
        <w:t>Trägheitsverhältnis (Inertia)</w:t>
      </w:r>
    </w:p>
    <w:p w14:paraId="4FF42414" w14:textId="77777777" w:rsidR="00D02CE4" w:rsidRDefault="00D02CE4" w:rsidP="00D02CE4">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6418E9BB" w14:textId="77777777" w:rsidR="00D02CE4" w:rsidRDefault="00D02CE4" w:rsidP="00D02CE4">
      <w:pPr>
        <w:shd w:val="clear" w:color="auto" w:fill="FFFFFF"/>
        <w:spacing w:line="240" w:lineRule="auto"/>
        <w:rPr>
          <w:rFonts w:cs="Arial"/>
          <w:color w:val="000000"/>
        </w:rPr>
      </w:pPr>
    </w:p>
    <w:p w14:paraId="2ACB9C4D" w14:textId="77777777" w:rsidR="00D02CE4" w:rsidRPr="0062138D" w:rsidRDefault="00D02CE4" w:rsidP="00D02CE4">
      <w:pPr>
        <w:shd w:val="clear" w:color="auto" w:fill="FFFFFF"/>
        <w:spacing w:line="240" w:lineRule="auto"/>
        <w:rPr>
          <w:rFonts w:cs="Arial"/>
          <w:color w:val="000000"/>
        </w:rPr>
      </w:pPr>
      <w:r>
        <w:rPr>
          <w:rFonts w:cs="Arial"/>
          <w:color w:val="000000"/>
        </w:rPr>
        <w:t>Hier sieht man eine bildliche Darstellung der Wirkung der einzelnen Parameter.</w:t>
      </w:r>
    </w:p>
    <w:p w14:paraId="603808FE" w14:textId="77777777" w:rsidR="00D02CE4" w:rsidRDefault="00D02CE4" w:rsidP="00D02CE4">
      <w:pPr>
        <w:spacing w:line="240" w:lineRule="auto"/>
        <w:rPr>
          <w:rFonts w:cs="Arial"/>
        </w:rPr>
      </w:pPr>
    </w:p>
    <w:p w14:paraId="60BDDC00" w14:textId="77777777" w:rsidR="00D02CE4" w:rsidRDefault="00D02CE4" w:rsidP="00D02CE4">
      <w:pPr>
        <w:spacing w:line="240" w:lineRule="auto"/>
        <w:rPr>
          <w:rFonts w:cs="Arial"/>
        </w:rPr>
      </w:pPr>
      <w:r>
        <w:rPr>
          <w:rFonts w:cs="Arial"/>
          <w:noProof/>
        </w:rPr>
        <w:drawing>
          <wp:inline distT="0" distB="0" distL="0" distR="0" wp14:anchorId="43495902" wp14:editId="6FE86FF3">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143D985" w14:textId="77777777" w:rsidR="002F3B15" w:rsidRPr="00290B23" w:rsidRDefault="00D02CE4" w:rsidP="002F3B15">
      <w:pPr>
        <w:pStyle w:val="berschrift3"/>
      </w:pPr>
      <w:r>
        <w:br w:type="page"/>
      </w:r>
      <w:bookmarkStart w:id="32" w:name="_Toc68038836"/>
      <w:r w:rsidR="002F3B15">
        <w:lastRenderedPageBreak/>
        <w:t>Optimierung</w:t>
      </w:r>
      <w:bookmarkEnd w:id="32"/>
    </w:p>
    <w:p w14:paraId="1F3DC405" w14:textId="424F638F" w:rsidR="00290B23" w:rsidRPr="00ED47AF" w:rsidRDefault="002F3B15" w:rsidP="0067469A">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4648D6DB" w14:textId="377166E4" w:rsidR="00B413A4" w:rsidRPr="00843F59" w:rsidRDefault="00B413A4" w:rsidP="00843F59">
      <w:pPr>
        <w:pStyle w:val="berschrift2"/>
      </w:pPr>
      <w:bookmarkStart w:id="33" w:name="_Auswertung_der_Bilddaten"/>
      <w:bookmarkStart w:id="34" w:name="_Toc62814904"/>
      <w:bookmarkStart w:id="35" w:name="_Toc68038837"/>
      <w:bookmarkEnd w:id="33"/>
      <w:r w:rsidRPr="00843F59">
        <w:t>Auswertung der Bilddaten</w:t>
      </w:r>
      <w:bookmarkEnd w:id="34"/>
      <w:bookmarkEnd w:id="35"/>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5B7E613B"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p>
    <w:p w14:paraId="1A650760"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30D8B9C7"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055BE136"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339D88B5" w:rsidR="00FE6185" w:rsidRDefault="006D147E" w:rsidP="0067469A">
      <w:pPr>
        <w:spacing w:line="240" w:lineRule="auto"/>
        <w:rPr>
          <w:rFonts w:cs="Arial"/>
        </w:rPr>
      </w:pPr>
      <w:r>
        <w:rPr>
          <w:rFonts w:cs="Arial"/>
          <w:noProof/>
        </w:rPr>
        <w:drawing>
          <wp:inline distT="0" distB="0" distL="0" distR="0" wp14:anchorId="2EE4701D" wp14:editId="2B11C5B9">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(x,y)</w:t>
      </w:r>
    </w:p>
    <w:p w14:paraId="2450CAFD" w14:textId="7AAB4B13"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86C07D9" w14:textId="2833F72E" w:rsidR="002F3B15" w:rsidRDefault="002F3B15" w:rsidP="002F3B15">
      <w:pPr>
        <w:spacing w:line="240" w:lineRule="auto"/>
        <w:rPr>
          <w:rFonts w:cs="Arial"/>
        </w:rPr>
      </w:pPr>
    </w:p>
    <w:p w14:paraId="6C9E689D" w14:textId="14204520" w:rsidR="002F3B15" w:rsidRDefault="002F3B15" w:rsidP="002F3B15">
      <w:pPr>
        <w:spacing w:line="240" w:lineRule="auto"/>
        <w:rPr>
          <w:rFonts w:cs="Arial"/>
        </w:rPr>
      </w:pPr>
    </w:p>
    <w:p w14:paraId="35089A4B" w14:textId="2613F588" w:rsidR="002F3B15" w:rsidRDefault="002F3B15" w:rsidP="002F3B15">
      <w:pPr>
        <w:spacing w:line="240" w:lineRule="auto"/>
        <w:rPr>
          <w:rFonts w:cs="Arial"/>
        </w:rPr>
      </w:pPr>
    </w:p>
    <w:p w14:paraId="66BF246B" w14:textId="77777777" w:rsidR="002F3B15" w:rsidRPr="002F3B15" w:rsidRDefault="002F3B15" w:rsidP="002F3B15">
      <w:pPr>
        <w:spacing w:line="240" w:lineRule="auto"/>
        <w:rPr>
          <w:rFonts w:cs="Arial"/>
        </w:rPr>
      </w:pP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lastRenderedPageBreak/>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740ABD4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5B0BC21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6D215427"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1FDE4962" w14:textId="51A81621" w:rsidR="001614C8" w:rsidRPr="007463AC" w:rsidRDefault="00A95014" w:rsidP="00067EB9">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71EFAE29" w14:textId="60866E6E" w:rsidR="00C639ED" w:rsidRDefault="00B413A4" w:rsidP="00C639ED">
      <w:pPr>
        <w:pStyle w:val="berschrift2"/>
        <w:rPr>
          <w:rFonts w:cs="Arial"/>
        </w:rPr>
      </w:pPr>
      <w:bookmarkStart w:id="36" w:name="_Toc62814905"/>
      <w:bookmarkStart w:id="37" w:name="_Toc68038838"/>
      <w:r w:rsidRPr="00ED47AF">
        <w:rPr>
          <w:rFonts w:cs="Arial"/>
        </w:rPr>
        <w:t>Kommunikation mit Simulation / Visualisierung</w:t>
      </w:r>
      <w:bookmarkEnd w:id="36"/>
      <w:bookmarkEnd w:id="37"/>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00643EEE">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7681F8DD"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171E759E" w14:textId="77777777" w:rsidR="00B413A4" w:rsidRPr="00ED47AF" w:rsidRDefault="00B413A4" w:rsidP="0067469A">
      <w:pPr>
        <w:spacing w:line="240" w:lineRule="auto"/>
        <w:rPr>
          <w:rFonts w:cs="Arial"/>
        </w:rPr>
      </w:pPr>
    </w:p>
    <w:p w14:paraId="0692FA14" w14:textId="5093DA08" w:rsidR="00B413A4" w:rsidRDefault="001366E8" w:rsidP="001366E8">
      <w:pPr>
        <w:pStyle w:val="berschrift2"/>
      </w:pPr>
      <w:r>
        <w:t>Features</w:t>
      </w:r>
    </w:p>
    <w:p w14:paraId="53204A35" w14:textId="1AFC315D" w:rsidR="001366E8" w:rsidRPr="001366E8" w:rsidRDefault="001366E8" w:rsidP="001366E8">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4F909646" w14:textId="77777777" w:rsidR="00B413A4" w:rsidRPr="00ED47AF" w:rsidRDefault="00B413A4" w:rsidP="0067469A">
      <w:pPr>
        <w:spacing w:line="240" w:lineRule="auto"/>
        <w:rPr>
          <w:rFonts w:cs="Arial"/>
        </w:rPr>
      </w:pP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1080DC09" w14:textId="77777777" w:rsidR="00B413A4" w:rsidRPr="00ED47AF" w:rsidRDefault="00B413A4" w:rsidP="0067469A">
      <w:pPr>
        <w:spacing w:line="240" w:lineRule="auto"/>
        <w:rPr>
          <w:rFonts w:cs="Arial"/>
        </w:rPr>
      </w:pPr>
    </w:p>
    <w:p w14:paraId="3A85F2E7" w14:textId="77777777" w:rsidR="00B413A4" w:rsidRPr="00ED47AF" w:rsidRDefault="00B413A4" w:rsidP="0067469A">
      <w:pPr>
        <w:spacing w:line="240" w:lineRule="auto"/>
        <w:rPr>
          <w:rFonts w:cs="Arial"/>
        </w:rPr>
      </w:pPr>
    </w:p>
    <w:p w14:paraId="703CA577" w14:textId="77777777" w:rsidR="00B413A4" w:rsidRPr="00ED47AF" w:rsidRDefault="00B413A4" w:rsidP="0067469A">
      <w:pPr>
        <w:spacing w:line="240" w:lineRule="auto"/>
        <w:rPr>
          <w:rFonts w:cs="Arial"/>
        </w:rPr>
      </w:pPr>
    </w:p>
    <w:p w14:paraId="0F4A6E17" w14:textId="77777777" w:rsidR="00714F47" w:rsidRPr="00ED47AF" w:rsidRDefault="00B413A4" w:rsidP="001366E8">
      <w:pPr>
        <w:pStyle w:val="berschrift1"/>
      </w:pPr>
      <w:r w:rsidRPr="00707B5D">
        <w:br w:type="page"/>
      </w:r>
      <w:bookmarkStart w:id="38" w:name="_Toc62814906"/>
      <w:bookmarkStart w:id="39" w:name="_Toc64022142"/>
      <w:bookmarkStart w:id="40" w:name="_Toc68038839"/>
      <w:bookmarkStart w:id="41" w:name="_Toc62814930"/>
      <w:r w:rsidR="00714F47" w:rsidRPr="00E741D1">
        <w:lastRenderedPageBreak/>
        <w:t>Visualisierung</w:t>
      </w:r>
      <w:r w:rsidR="00714F47" w:rsidRPr="00ED47AF">
        <w:t xml:space="preserve"> und Simulation</w:t>
      </w:r>
      <w:bookmarkEnd w:id="38"/>
      <w:bookmarkEnd w:id="39"/>
      <w:bookmarkEnd w:id="40"/>
    </w:p>
    <w:p w14:paraId="356E2CB1" w14:textId="77777777" w:rsidR="00714F47" w:rsidRPr="00ED47AF" w:rsidRDefault="00714F47" w:rsidP="00714F47">
      <w:pPr>
        <w:pStyle w:val="berschrift2"/>
        <w:rPr>
          <w:rFonts w:cs="Arial"/>
        </w:rPr>
      </w:pPr>
      <w:bookmarkStart w:id="42" w:name="_Toc62814907"/>
      <w:bookmarkStart w:id="43" w:name="_Toc64022143"/>
      <w:bookmarkStart w:id="44" w:name="_Toc68038840"/>
      <w:r w:rsidRPr="00ED47AF">
        <w:rPr>
          <w:rFonts w:cs="Arial"/>
        </w:rPr>
        <w:t>Übersicht Softwarearchitektur</w:t>
      </w:r>
      <w:bookmarkEnd w:id="42"/>
      <w:bookmarkEnd w:id="43"/>
      <w:bookmarkEnd w:id="44"/>
    </w:p>
    <w:p w14:paraId="5EB55A74" w14:textId="77777777" w:rsidR="00714F47" w:rsidRPr="00ED47AF" w:rsidRDefault="00714F47" w:rsidP="00714F47">
      <w:pPr>
        <w:pStyle w:val="berschrift3"/>
      </w:pPr>
      <w:bookmarkStart w:id="45" w:name="_Toc68038841"/>
      <w:r w:rsidRPr="00ED47AF">
        <w:t>Blockschaltbild</w:t>
      </w:r>
      <w:bookmarkEnd w:id="45"/>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67BD00D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bookmarkStart w:id="46" w:name="_Toc68038842"/>
      <w:r w:rsidRPr="00ED47AF">
        <w:t>GUI</w:t>
      </w:r>
      <w:bookmarkEnd w:id="46"/>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bookmarkStart w:id="47" w:name="_Toc68038843"/>
      <w:r w:rsidRPr="00ED47AF">
        <w:t>Engine</w:t>
      </w:r>
      <w:bookmarkEnd w:id="47"/>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bookmarkStart w:id="48" w:name="_Toc68038844"/>
      <w:r w:rsidRPr="00ED47AF">
        <w:t>Client</w:t>
      </w:r>
      <w:bookmarkEnd w:id="48"/>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bookmarkStart w:id="49" w:name="_Toc68038845"/>
      <w:r w:rsidRPr="00ED47AF">
        <w:lastRenderedPageBreak/>
        <w:t>Modelle, Texturen, Shader</w:t>
      </w:r>
      <w:bookmarkEnd w:id="49"/>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bookmarkStart w:id="50" w:name="_Toc68038846"/>
      <w:r w:rsidRPr="00ED47AF">
        <w:t>Path Generierung</w:t>
      </w:r>
      <w:bookmarkEnd w:id="50"/>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bookmarkStart w:id="51" w:name="_Toc68038847"/>
      <w:r w:rsidRPr="00ED47AF">
        <w:rPr>
          <w:rFonts w:cs="Arial"/>
        </w:rPr>
        <w:lastRenderedPageBreak/>
        <w:t>Graphical User Interface</w:t>
      </w:r>
      <w:bookmarkEnd w:id="51"/>
    </w:p>
    <w:p w14:paraId="4EF9D85F" w14:textId="77777777" w:rsidR="00714F47" w:rsidRDefault="00714F47" w:rsidP="00714F47">
      <w:pPr>
        <w:pStyle w:val="berschrift3"/>
      </w:pPr>
      <w:bookmarkStart w:id="52" w:name="_Toc68038848"/>
      <w:r>
        <w:t>Aufbau</w:t>
      </w:r>
      <w:bookmarkEnd w:id="52"/>
    </w:p>
    <w:p w14:paraId="61EE9A6A" w14:textId="77777777" w:rsidR="00714F47" w:rsidRDefault="00714F47" w:rsidP="00714F47">
      <w:r>
        <w:rPr>
          <w:noProof/>
        </w:rPr>
        <w:drawing>
          <wp:inline distT="0" distB="0" distL="0" distR="0" wp14:anchorId="58D6D834" wp14:editId="45312C64">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4C4B6168" w14:textId="77777777" w:rsidR="00714F47" w:rsidRDefault="00714F47" w:rsidP="00714F47">
      <w:pPr>
        <w:pStyle w:val="berschrift3"/>
      </w:pPr>
      <w:bookmarkStart w:id="53" w:name="_Toc68038849"/>
      <w:r>
        <w:t>Befehle</w:t>
      </w:r>
      <w:bookmarkEnd w:id="53"/>
    </w:p>
    <w:p w14:paraId="02E4C07B" w14:textId="77777777" w:rsidR="00714F47" w:rsidRDefault="00714F47" w:rsidP="00714F47">
      <w:r>
        <w:t>Jeder Befehl, der in die Befehlszeile eingegeben wird, muss mit einem „/“ beginnen.</w:t>
      </w:r>
    </w:p>
    <w:p w14:paraId="1CB8DF2A" w14:textId="77777777" w:rsidR="00714F47" w:rsidRPr="00092A56" w:rsidRDefault="00714F47" w:rsidP="00714F47"/>
    <w:p w14:paraId="7B5615BD" w14:textId="77777777" w:rsidR="00714F47" w:rsidRDefault="00714F47" w:rsidP="00714F47">
      <w:pPr>
        <w:pStyle w:val="berschrift4"/>
      </w:pPr>
      <w:bookmarkStart w:id="54" w:name="_Toc68038850"/>
      <w:r>
        <w:t>Befehle für die Simulation</w:t>
      </w:r>
      <w:bookmarkEnd w:id="54"/>
    </w:p>
    <w:p w14:paraId="308CEF71" w14:textId="77777777" w:rsidR="00714F47" w:rsidRDefault="00714F47" w:rsidP="00714F47">
      <w:pPr>
        <w:rPr>
          <w:rFonts w:ascii="Consolas" w:hAnsi="Consolas"/>
          <w:lang w:val="en-GB"/>
        </w:rPr>
      </w:pPr>
      <w:r w:rsidRPr="005B2BC8">
        <w:rPr>
          <w:rFonts w:ascii="Consolas" w:hAnsi="Consolas"/>
          <w:lang w:val="en-GB"/>
        </w:rPr>
        <w:t xml:space="preserve">Syntax: /simu generate &lt;image-file&gt; &lt;vehicle-ID&gt; &lt;number of goals&gt; </w:t>
      </w:r>
    </w:p>
    <w:p w14:paraId="29CA9E97" w14:textId="77777777" w:rsidR="00714F47" w:rsidRPr="00F302A1" w:rsidRDefault="00714F47" w:rsidP="00714F47">
      <w:pPr>
        <w:pStyle w:val="Listenabsatz"/>
        <w:numPr>
          <w:ilvl w:val="0"/>
          <w:numId w:val="44"/>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5D32C6D8" w14:textId="77777777" w:rsidR="00714F47" w:rsidRDefault="00714F47" w:rsidP="00714F47">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0032AF5" w14:textId="77777777" w:rsidR="00714F47" w:rsidRPr="003A2175" w:rsidRDefault="00714F47" w:rsidP="00714F47">
      <w:pPr>
        <w:spacing w:line="240" w:lineRule="auto"/>
        <w:rPr>
          <w:rFonts w:cs="Arial"/>
        </w:rPr>
      </w:pPr>
      <w:r>
        <w:rPr>
          <w:rFonts w:cs="Arial"/>
        </w:rPr>
        <w:br w:type="page"/>
      </w:r>
    </w:p>
    <w:p w14:paraId="1493AE5B" w14:textId="77777777" w:rsidR="00714F47" w:rsidRPr="003A2175" w:rsidRDefault="00714F47" w:rsidP="00714F47">
      <w:pPr>
        <w:pStyle w:val="Listenabsatz"/>
        <w:numPr>
          <w:ilvl w:val="0"/>
          <w:numId w:val="44"/>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00949921" w14:textId="77777777" w:rsidR="00714F47" w:rsidRPr="001E7B9F" w:rsidRDefault="00714F47" w:rsidP="00714F47">
      <w:pPr>
        <w:pStyle w:val="Listenabsatz"/>
        <w:numPr>
          <w:ilvl w:val="0"/>
          <w:numId w:val="44"/>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5FC32D8A" w14:textId="77777777" w:rsidR="00714F47" w:rsidRDefault="00714F47" w:rsidP="00714F47">
      <w:pPr>
        <w:rPr>
          <w:rFonts w:cs="Arial"/>
        </w:rPr>
      </w:pPr>
      <w:r>
        <w:rPr>
          <w:rFonts w:cs="Arial"/>
        </w:rPr>
        <w:t>Nach Ausführung dieses Befehls, wird der eingegebenen Fahrzeugnummer, der generierte Weg zugeordnet.</w:t>
      </w:r>
    </w:p>
    <w:p w14:paraId="5DB6DF36" w14:textId="77777777" w:rsidR="00714F47" w:rsidRDefault="00714F47" w:rsidP="00714F47">
      <w:pPr>
        <w:rPr>
          <w:rFonts w:cs="Arial"/>
        </w:rPr>
      </w:pPr>
    </w:p>
    <w:p w14:paraId="4B9E00AB" w14:textId="77777777" w:rsidR="00714F47" w:rsidRDefault="00714F47" w:rsidP="00714F47">
      <w:pPr>
        <w:rPr>
          <w:rFonts w:cs="Arial"/>
        </w:rPr>
      </w:pPr>
      <w:r>
        <w:rPr>
          <w:rFonts w:cs="Arial"/>
        </w:rPr>
        <w:t>Syntax: /simu start</w:t>
      </w:r>
    </w:p>
    <w:p w14:paraId="078C8919" w14:textId="77777777" w:rsidR="00714F47" w:rsidRDefault="00714F47" w:rsidP="00714F47">
      <w:pPr>
        <w:rPr>
          <w:rFonts w:cs="Arial"/>
        </w:rPr>
      </w:pPr>
      <w:r>
        <w:rPr>
          <w:rFonts w:cs="Arial"/>
        </w:rPr>
        <w:t>Nach Ausführung dieses Befehls wird der Simulationsprozess eingeleitet. Der Simulationsprozess beendet sich von allein, wenn alle Fahrzeuge ihren Weg nachgefahren sind.</w:t>
      </w:r>
    </w:p>
    <w:p w14:paraId="357449EB" w14:textId="77777777" w:rsidR="00714F47" w:rsidRDefault="00714F47" w:rsidP="00714F47">
      <w:pPr>
        <w:rPr>
          <w:rFonts w:cs="Arial"/>
        </w:rPr>
      </w:pPr>
    </w:p>
    <w:p w14:paraId="49447AF0" w14:textId="77777777" w:rsidR="00714F47" w:rsidRDefault="00714F47" w:rsidP="00714F47">
      <w:pPr>
        <w:rPr>
          <w:rFonts w:cs="Arial"/>
        </w:rPr>
      </w:pPr>
      <w:r>
        <w:rPr>
          <w:rFonts w:cs="Arial"/>
        </w:rPr>
        <w:t>Syntax: /simu stop</w:t>
      </w:r>
    </w:p>
    <w:p w14:paraId="632D165D" w14:textId="77777777" w:rsidR="00714F47" w:rsidRDefault="00714F47" w:rsidP="00714F47">
      <w:pPr>
        <w:rPr>
          <w:rFonts w:cs="Arial"/>
        </w:rPr>
      </w:pPr>
      <w:r>
        <w:rPr>
          <w:rFonts w:cs="Arial"/>
        </w:rPr>
        <w:t>Nach Ausführung dieses Befehls wird der Simulationsprozess unterbrochen.</w:t>
      </w:r>
    </w:p>
    <w:p w14:paraId="53BFCB12" w14:textId="77777777" w:rsidR="00714F47" w:rsidRDefault="00714F47" w:rsidP="00714F47">
      <w:pPr>
        <w:rPr>
          <w:rFonts w:cs="Arial"/>
        </w:rPr>
      </w:pPr>
    </w:p>
    <w:p w14:paraId="7FDE50D8" w14:textId="77777777" w:rsidR="00714F47" w:rsidRDefault="00714F47" w:rsidP="00714F47">
      <w:pPr>
        <w:rPr>
          <w:rFonts w:cs="Arial"/>
        </w:rPr>
      </w:pPr>
      <w:r>
        <w:rPr>
          <w:rFonts w:cs="Arial"/>
        </w:rPr>
        <w:t>Syntax: /simu reset</w:t>
      </w:r>
    </w:p>
    <w:p w14:paraId="0ED07079" w14:textId="77777777" w:rsidR="00714F47" w:rsidRDefault="00714F47" w:rsidP="00714F47">
      <w:pPr>
        <w:rPr>
          <w:rFonts w:cs="Arial"/>
        </w:rPr>
      </w:pPr>
      <w:r>
        <w:rPr>
          <w:rFonts w:cs="Arial"/>
        </w:rPr>
        <w:t>Dieser Befehl löscht bei allen Fahrzeugen den zugehörigen Weg.</w:t>
      </w:r>
    </w:p>
    <w:p w14:paraId="6D778B20" w14:textId="77777777" w:rsidR="00714F47" w:rsidRPr="00E67F35" w:rsidRDefault="00714F47" w:rsidP="00714F47">
      <w:pPr>
        <w:rPr>
          <w:rFonts w:cs="Arial"/>
        </w:rPr>
      </w:pPr>
      <w:r>
        <w:rPr>
          <w:rFonts w:cs="Arial"/>
        </w:rPr>
        <w:t>Achtung: Dieser Befehl kann nur ausgeführt werden, wenn die Simulation beendet ist. Um die Simulation abzubrechen nutze: „/simu stop“.</w:t>
      </w:r>
    </w:p>
    <w:p w14:paraId="1E213B2B" w14:textId="77777777" w:rsidR="00714F47" w:rsidRPr="001E7B9F" w:rsidRDefault="00714F47" w:rsidP="00714F47">
      <w:pPr>
        <w:rPr>
          <w:rFonts w:ascii="Consolas" w:hAnsi="Consolas" w:cs="Arial"/>
          <w:u w:val="single"/>
        </w:rPr>
      </w:pPr>
    </w:p>
    <w:p w14:paraId="7BE7B3DD" w14:textId="77777777" w:rsidR="00714F47" w:rsidRDefault="00714F47" w:rsidP="00714F47">
      <w:pPr>
        <w:pStyle w:val="berschrift4"/>
      </w:pPr>
      <w:bookmarkStart w:id="55" w:name="_Toc68038851"/>
      <w:r>
        <w:t>Befehle für den realen Aufbau</w:t>
      </w:r>
      <w:bookmarkEnd w:id="55"/>
    </w:p>
    <w:p w14:paraId="02EC1DEC" w14:textId="77777777" w:rsidR="00714F47" w:rsidRPr="00092A56" w:rsidRDefault="00714F47" w:rsidP="00714F47">
      <w:r>
        <w:t>NOCH NICHT REALISIERT!</w:t>
      </w:r>
    </w:p>
    <w:p w14:paraId="3744AB4B" w14:textId="77777777" w:rsidR="00714F47" w:rsidRDefault="00714F47" w:rsidP="00714F47">
      <w:pPr>
        <w:spacing w:line="240" w:lineRule="auto"/>
      </w:pPr>
      <w:r>
        <w:br w:type="page"/>
      </w:r>
    </w:p>
    <w:p w14:paraId="606C3DCE" w14:textId="77777777" w:rsidR="00714F47" w:rsidRPr="00327F74" w:rsidRDefault="00714F47" w:rsidP="00714F47"/>
    <w:p w14:paraId="338BE559" w14:textId="77777777" w:rsidR="00714F47" w:rsidRDefault="00714F47" w:rsidP="00714F47">
      <w:pPr>
        <w:pStyle w:val="berschrift3"/>
      </w:pPr>
      <w:bookmarkStart w:id="56" w:name="_Toc68038852"/>
      <w:r>
        <w:t>Realisierung</w:t>
      </w:r>
      <w:bookmarkEnd w:id="56"/>
    </w:p>
    <w:p w14:paraId="18EA552F" w14:textId="77777777" w:rsidR="00714F47" w:rsidRPr="008E39E8" w:rsidRDefault="00714F47" w:rsidP="00714F47">
      <w:pPr>
        <w:pStyle w:val="berschrift4"/>
      </w:pPr>
      <w:bookmarkStart w:id="57" w:name="_Toc68038853"/>
      <w:r>
        <w:t>Erstellung und Initialisierung vom GUI</w:t>
      </w:r>
      <w:bookmarkEnd w:id="57"/>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Der Element-Renderer generiert die graphischen Daten, auch Meshes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bookmarkStart w:id="58" w:name="_Toc68038854"/>
      <w:r>
        <w:lastRenderedPageBreak/>
        <w:t>Erstellung der Events für das GUI</w:t>
      </w:r>
      <w:bookmarkEnd w:id="58"/>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59" w:name="_Toc62814908"/>
      <w:bookmarkStart w:id="60" w:name="_Toc64022144"/>
      <w:bookmarkStart w:id="61" w:name="_Toc68038855"/>
      <w:r w:rsidRPr="00ED47AF">
        <w:rPr>
          <w:rFonts w:cs="Arial"/>
        </w:rPr>
        <w:t>Aufbau der Engine</w:t>
      </w:r>
      <w:bookmarkEnd w:id="59"/>
      <w:bookmarkEnd w:id="60"/>
      <w:bookmarkEnd w:id="61"/>
    </w:p>
    <w:p w14:paraId="77EF2A34" w14:textId="77777777" w:rsidR="00714F47" w:rsidRDefault="00714F47" w:rsidP="00714F47">
      <w:pPr>
        <w:pStyle w:val="berschrift3"/>
      </w:pPr>
      <w:bookmarkStart w:id="62" w:name="_Toc68038856"/>
      <w:r>
        <w:t>Blockschaltbild</w:t>
      </w:r>
      <w:r>
        <w:rPr>
          <w:noProof/>
        </w:rPr>
        <w:drawing>
          <wp:inline distT="0" distB="0" distL="0" distR="0" wp14:anchorId="0A80C894" wp14:editId="099B9DDA">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62"/>
    </w:p>
    <w:p w14:paraId="2D330A52" w14:textId="77777777" w:rsidR="00714F47" w:rsidRDefault="00714F47" w:rsidP="00714F47">
      <w:pPr>
        <w:pStyle w:val="berschrift3"/>
      </w:pPr>
      <w:bookmarkStart w:id="63" w:name="_Toc68038857"/>
      <w:r>
        <w:t>Graphisches Rendering</w:t>
      </w:r>
      <w:bookmarkEnd w:id="63"/>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bookmarkStart w:id="64" w:name="_Toc68038858"/>
      <w:r>
        <w:t>Texturen, Modelle und Shader</w:t>
      </w:r>
      <w:bookmarkEnd w:id="64"/>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r w:rsidRPr="0038069A">
        <w:rPr>
          <w:rFonts w:ascii="Consolas" w:hAnsi="Consolas"/>
          <w:color w:val="001080"/>
          <w:sz w:val="16"/>
          <w:szCs w:val="16"/>
          <w:lang w:eastAsia="de-AT"/>
        </w:rPr>
        <w:t>x_pixels</w:t>
      </w:r>
      <w:r w:rsidRPr="0038069A">
        <w:rPr>
          <w:rFonts w:ascii="Consolas" w:hAnsi="Consolas"/>
          <w:color w:val="000000"/>
          <w:sz w:val="16"/>
          <w:szCs w:val="16"/>
          <w:lang w:eastAsia="de-AT"/>
        </w:rPr>
        <w:t>, </w:t>
      </w:r>
      <w:r w:rsidRPr="0038069A">
        <w:rPr>
          <w:rFonts w:ascii="Consolas" w:hAnsi="Consolas"/>
          <w:color w:val="001080"/>
          <w:sz w:val="16"/>
          <w:szCs w:val="16"/>
          <w:lang w:eastAsia="de-AT"/>
        </w:rPr>
        <w:t>y_pixels</w:t>
      </w:r>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bookmarkStart w:id="65" w:name="_Toc68038859"/>
      <w:r>
        <w:t>Grafik Renderer mit OpenGL</w:t>
      </w:r>
      <w:bookmarkEnd w:id="65"/>
    </w:p>
    <w:p w14:paraId="20F35C6E" w14:textId="77777777" w:rsidR="00714F47" w:rsidRDefault="00714F47" w:rsidP="00714F47">
      <w:r>
        <w:t>Zunächst werden Puffer auf im VRAM für die Meshes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bookmarkStart w:id="66" w:name="_Toc68038860"/>
      <w:r>
        <w:rPr>
          <w:lang w:eastAsia="de-AT"/>
        </w:rPr>
        <w:lastRenderedPageBreak/>
        <w:t>Fahrzeug AI</w:t>
      </w:r>
      <w:bookmarkEnd w:id="66"/>
    </w:p>
    <w:p w14:paraId="08526C41" w14:textId="77777777" w:rsidR="00714F47" w:rsidRDefault="00714F47" w:rsidP="00714F47">
      <w:pPr>
        <w:pStyle w:val="berschrift4"/>
        <w:rPr>
          <w:lang w:eastAsia="de-AT"/>
        </w:rPr>
      </w:pPr>
      <w:bookmarkStart w:id="67" w:name="_Toc68038861"/>
      <w:r>
        <w:rPr>
          <w:lang w:eastAsia="de-AT"/>
        </w:rPr>
        <w:t>Generierung des Weges</w:t>
      </w:r>
      <w:bookmarkEnd w:id="67"/>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462BD47C">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r w:rsidRPr="00316D44">
        <w:rPr>
          <w:rFonts w:ascii="Consolas" w:hAnsi="Consolas"/>
          <w:color w:val="0000FF"/>
          <w:sz w:val="16"/>
          <w:szCs w:val="16"/>
          <w:lang w:eastAsia="de-AT"/>
        </w:rPr>
        <w:t>void</w:t>
      </w:r>
      <w:r w:rsidRPr="00316D44">
        <w:rPr>
          <w:rFonts w:ascii="Consolas" w:hAnsi="Consolas"/>
          <w:color w:val="000000"/>
          <w:sz w:val="16"/>
          <w:szCs w:val="16"/>
          <w:lang w:eastAsia="de-AT"/>
        </w:rPr>
        <w:t> </w:t>
      </w:r>
      <w:r w:rsidRPr="00316D44">
        <w:rPr>
          <w:rFonts w:ascii="Consolas" w:hAnsi="Consolas"/>
          <w:color w:val="795E26"/>
          <w:sz w:val="16"/>
          <w:szCs w:val="16"/>
          <w:lang w:eastAsia="de-AT"/>
        </w:rPr>
        <w:t>to_grayscale</w:t>
      </w:r>
      <w:r w:rsidRPr="00316D44">
        <w:rPr>
          <w:rFonts w:ascii="Consolas" w:hAnsi="Consolas"/>
          <w:color w:val="000000"/>
          <w:sz w:val="16"/>
          <w:szCs w:val="16"/>
          <w:lang w:eastAsia="de-AT"/>
        </w:rPr>
        <w:t>(</w:t>
      </w:r>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r w:rsidRPr="00316D44">
        <w:rPr>
          <w:rFonts w:ascii="Consolas" w:hAnsi="Consolas"/>
          <w:color w:val="001080"/>
          <w:sz w:val="16"/>
          <w:szCs w:val="16"/>
          <w:lang w:eastAsia="de-AT"/>
        </w:rPr>
        <w:t>data</w:t>
      </w:r>
      <w:r w:rsidRPr="00316D44">
        <w:rPr>
          <w:rFonts w:ascii="Consolas" w:hAnsi="Consolas"/>
          <w:color w:val="000000"/>
          <w:sz w:val="16"/>
          <w:szCs w:val="16"/>
          <w:lang w:eastAsia="de-AT"/>
        </w:rPr>
        <w:t>, </w:t>
      </w:r>
      <w:r w:rsidRPr="00316D44">
        <w:rPr>
          <w:rFonts w:ascii="Consolas" w:hAnsi="Consolas"/>
          <w:color w:val="267F99"/>
          <w:sz w:val="16"/>
          <w:szCs w:val="16"/>
          <w:lang w:eastAsia="de-AT"/>
        </w:rPr>
        <w:t>image_info_t</w:t>
      </w:r>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420EA6CA">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680639C6">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19013ED2">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5BAD0BF4">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bookmarkStart w:id="68" w:name="_Toc68038862"/>
      <w:r>
        <w:lastRenderedPageBreak/>
        <w:t>Aufbereitung der Goals</w:t>
      </w:r>
      <w:bookmarkEnd w:id="68"/>
    </w:p>
    <w:p w14:paraId="38FF269A" w14:textId="77777777" w:rsidR="00714F47" w:rsidRPr="00BE0DC9" w:rsidRDefault="00714F47" w:rsidP="00714F47">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Dazu der Codeausschnitt: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bookmarkStart w:id="69" w:name="_Toc68038863"/>
      <w:r w:rsidRPr="00B93891">
        <w:lastRenderedPageBreak/>
        <w:t>Senden der Goals zur V</w:t>
      </w:r>
      <w:r>
        <w:t>isualisierung</w:t>
      </w:r>
      <w:bookmarkEnd w:id="69"/>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Dazu der Codeausschnitt: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bookmarkStart w:id="70" w:name="_Toc68038864"/>
      <w:r>
        <w:t>Verarbeitung der Goals in der Visualisierung</w:t>
      </w:r>
      <w:bookmarkEnd w:id="70"/>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71" w:name="_Toc62814909"/>
      <w:bookmarkStart w:id="72" w:name="_Toc64022145"/>
      <w:bookmarkStart w:id="73" w:name="_Toc68038865"/>
      <w:r w:rsidRPr="00ED47AF">
        <w:rPr>
          <w:rFonts w:cs="Arial"/>
        </w:rPr>
        <w:t>Erstellung von 3D-Modellen</w:t>
      </w:r>
      <w:bookmarkEnd w:id="71"/>
      <w:bookmarkEnd w:id="72"/>
      <w:bookmarkEnd w:id="73"/>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bookmarkStart w:id="74" w:name="_Toc68038866"/>
      <w:r>
        <w:t>Tisch</w:t>
      </w:r>
      <w:bookmarkEnd w:id="74"/>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45CDC2B2">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4C4C5958">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„Specular-Map“ genannt.</w:t>
      </w:r>
    </w:p>
    <w:p w14:paraId="46A73DAD" w14:textId="77777777" w:rsidR="00714F47" w:rsidRDefault="00714F47" w:rsidP="00714F47">
      <w:r w:rsidRPr="00DE6E30">
        <w:rPr>
          <w:noProof/>
        </w:rPr>
        <w:drawing>
          <wp:inline distT="0" distB="0" distL="0" distR="0" wp14:anchorId="280C6003" wp14:editId="7DCC11C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Specular-Map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144FCD5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bookmarkStart w:id="75" w:name="_Toc68038867"/>
      <w:r>
        <w:t>Fahrzeug</w:t>
      </w:r>
      <w:bookmarkEnd w:id="75"/>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7F68336C">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4D931393">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bookmarkStart w:id="76" w:name="_Toc68038868"/>
      <w:r>
        <w:t>Komplette 3D-Szene</w:t>
      </w:r>
      <w:bookmarkEnd w:id="76"/>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4EBCE34A">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77" w:name="_Toc62814910"/>
      <w:bookmarkStart w:id="78" w:name="_Toc64022146"/>
      <w:bookmarkStart w:id="79" w:name="_Toc68038869"/>
      <w:r w:rsidRPr="00ED47AF">
        <w:rPr>
          <w:rFonts w:cs="Arial"/>
        </w:rPr>
        <w:lastRenderedPageBreak/>
        <w:t>Bewegungen im Dreidimensionalen Raum</w:t>
      </w:r>
      <w:bookmarkEnd w:id="77"/>
      <w:bookmarkEnd w:id="78"/>
      <w:bookmarkEnd w:id="79"/>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bookmarkStart w:id="80" w:name="_Toc68038870"/>
      <w:r>
        <w:t>Kamerarotation</w:t>
      </w:r>
      <w:bookmarkEnd w:id="80"/>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Somit hat die Sensetivity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bookmarkStart w:id="81" w:name="_Toc68038871"/>
      <w:r>
        <w:t>Kamerabewegung</w:t>
      </w:r>
      <w:bookmarkEnd w:id="81"/>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089A264A" w14:textId="77777777" w:rsidR="00714F47" w:rsidRDefault="00714F47" w:rsidP="00714F47">
      <w:pPr>
        <w:pStyle w:val="berschrift2"/>
        <w:rPr>
          <w:rFonts w:cs="Arial"/>
        </w:rPr>
      </w:pPr>
      <w:bookmarkStart w:id="82" w:name="_Toc62814911"/>
      <w:bookmarkStart w:id="83" w:name="_Toc64022147"/>
      <w:bookmarkStart w:id="84" w:name="_Toc68038872"/>
      <w:r w:rsidRPr="00ED47AF">
        <w:rPr>
          <w:rFonts w:cs="Arial"/>
        </w:rPr>
        <w:lastRenderedPageBreak/>
        <w:t>Auswertung von erhaltenen Positionsdaten</w:t>
      </w:r>
      <w:bookmarkEnd w:id="82"/>
      <w:bookmarkEnd w:id="83"/>
      <w:bookmarkEnd w:id="84"/>
    </w:p>
    <w:p w14:paraId="1CBBAA1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67A22D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7696AC6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0D604F4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42CCF25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B79ADE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611368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2D65E16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3885697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712BB86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354ED7E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2CBEB76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2B8FB50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431FAA2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30CE6165"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87B3C6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2AC8232A" w14:textId="77777777" w:rsidR="00714F47" w:rsidRPr="002B41E6" w:rsidRDefault="00714F47" w:rsidP="00714F47">
      <w:pPr>
        <w:shd w:val="clear" w:color="auto" w:fill="FFFFFF"/>
        <w:spacing w:after="240" w:line="285" w:lineRule="atLeast"/>
        <w:rPr>
          <w:rFonts w:ascii="Consolas" w:hAnsi="Consolas"/>
          <w:color w:val="000000"/>
          <w:sz w:val="16"/>
          <w:szCs w:val="16"/>
          <w:lang w:val="en-GB" w:eastAsia="de-AT"/>
        </w:rPr>
      </w:pPr>
    </w:p>
    <w:p w14:paraId="5AF9D88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3DF382F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41F3F6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474E065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1756AC6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73208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4226CF4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65EA863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712C11B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42B0B7F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08DEC1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2FA665F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1DA2EFD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0ED760D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77AB2D9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7D00BBA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202B6F0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D4E268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7A2990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279EBDD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0FE6C2D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22CDA01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4583D1C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D145C7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412C4DD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BB43B9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2C5F69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6368A65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0C15AC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54C4469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8D57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0081ADE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9F94299" w14:textId="77777777" w:rsidR="00714F47" w:rsidRDefault="00714F47" w:rsidP="00714F47">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A7CAC98" w14:textId="77777777" w:rsidR="00714F47" w:rsidRDefault="00714F47" w:rsidP="00714F47">
      <w:pPr>
        <w:spacing w:line="240" w:lineRule="auto"/>
      </w:pPr>
      <w:r>
        <w:br w:type="page"/>
      </w:r>
    </w:p>
    <w:p w14:paraId="5BF60D5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096B652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7815589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65F5AD7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D0CA90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9BDB35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4D94ACE6"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5BB9CD2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0200CDC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73E2248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459F35F8"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7E6320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251AF71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1685E31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65592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01ABDD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CF16DD9"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250FCCA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6A2B5D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1CAA91AF"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6A39D9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5DE0D05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14A48AF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07731F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687D8A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048F67A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0C87EAC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554692D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0F7CCF1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4221CF5E" w14:textId="77777777" w:rsidR="00714F47" w:rsidRDefault="00714F47" w:rsidP="00714F47">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261D2876" w14:textId="77777777" w:rsidR="00714F47" w:rsidRDefault="00714F47" w:rsidP="00714F47"/>
    <w:p w14:paraId="47A5EC24" w14:textId="77777777" w:rsidR="00714F47" w:rsidRDefault="00714F47" w:rsidP="00714F47">
      <w:r>
        <w:t>Um die Fahrzeuge im realen Aufbau auf dem richtigen Weg zu halten, werden die aktuellen Positionen von der Positionserkennung benötigt. Diese werden verwendet, um sich eine Abweichung der Bewegungsrichtung zu berechnen, damit der Weg der realen Fahrzeuge korrigiert werden kann.</w:t>
      </w:r>
    </w:p>
    <w:p w14:paraId="43610089" w14:textId="77777777" w:rsidR="00714F47" w:rsidRPr="00FB4941" w:rsidRDefault="00714F47" w:rsidP="00714F47">
      <w:pPr>
        <w:spacing w:line="240" w:lineRule="auto"/>
      </w:pPr>
      <w:r>
        <w:br w:type="page"/>
      </w:r>
    </w:p>
    <w:p w14:paraId="7B5E7157" w14:textId="77777777" w:rsidR="00714F47" w:rsidRDefault="00714F47" w:rsidP="00714F47">
      <w:pPr>
        <w:pStyle w:val="berschrift2"/>
        <w:rPr>
          <w:rFonts w:cs="Arial"/>
        </w:rPr>
      </w:pPr>
      <w:bookmarkStart w:id="85" w:name="_Toc62814912"/>
      <w:bookmarkStart w:id="86" w:name="_Toc64022148"/>
      <w:bookmarkStart w:id="87" w:name="_Toc68038873"/>
      <w:r w:rsidRPr="00ED47AF">
        <w:rPr>
          <w:rFonts w:cs="Arial"/>
        </w:rPr>
        <w:lastRenderedPageBreak/>
        <w:t>Übertragung zu Swarm Controll</w:t>
      </w:r>
      <w:bookmarkEnd w:id="85"/>
      <w:bookmarkEnd w:id="86"/>
      <w:bookmarkEnd w:id="87"/>
    </w:p>
    <w:p w14:paraId="712F142F" w14:textId="77777777" w:rsidR="00714F47" w:rsidRDefault="00714F47" w:rsidP="00714F47">
      <w:r>
        <w:t xml:space="preserve">Die Übertragung zum Schwarm Control geschieht über TCP. Es wird ein Packet generiert, welches den Winkel, um wie viel Radiant sich das Fahrzeug drehen muss, und eine Länge in Zentimeter, wie weit das Fahrzeug noch fahren muss, bis es beim aktuellen Goal angekommen ist, beinhaltet. Darüber hinaus beinhaltet das Paket bzw. der Befehl ebenfalls eine numerische ID für das Fahrzeug, welches die Aktion ausführen soll. </w:t>
      </w:r>
    </w:p>
    <w:p w14:paraId="36263966" w14:textId="77777777" w:rsidR="00714F47" w:rsidRDefault="00714F47" w:rsidP="00714F47"/>
    <w:p w14:paraId="7374CE4D" w14:textId="03A8C857" w:rsidR="00B5782D" w:rsidRDefault="00714F47" w:rsidP="00714F47">
      <w:r>
        <w:t>Ein positiver Winkel bedeutet, dass das Fahrzeug sich gegen den Uhrzeigersinn, also nach links, bewegt. Ein negativer Winkel bedeutet, dass das Fahrzeug sich im Uhrzeigersinn, also nach rechts, bewegt.</w:t>
      </w:r>
    </w:p>
    <w:p w14:paraId="1547EF01" w14:textId="7B39CA8D" w:rsidR="00714F47" w:rsidRDefault="00B5782D" w:rsidP="00B5782D">
      <w:pPr>
        <w:spacing w:line="240" w:lineRule="auto"/>
      </w:pPr>
      <w:r>
        <w:br w:type="page"/>
      </w:r>
    </w:p>
    <w:p w14:paraId="018A43D3" w14:textId="631B4E6A" w:rsidR="006C2250" w:rsidRPr="00ED47AF" w:rsidRDefault="006C2250" w:rsidP="00714F47">
      <w:pPr>
        <w:pStyle w:val="berschrift1"/>
      </w:pPr>
      <w:bookmarkStart w:id="88" w:name="_Toc68038874"/>
      <w:r w:rsidRPr="00ED47AF">
        <w:lastRenderedPageBreak/>
        <w:t>Fahrzeug Software</w:t>
      </w:r>
      <w:bookmarkEnd w:id="88"/>
    </w:p>
    <w:p w14:paraId="3058AE86" w14:textId="77777777" w:rsidR="006C2250" w:rsidRPr="00ED47AF" w:rsidRDefault="006C2250" w:rsidP="006C2250">
      <w:pPr>
        <w:pStyle w:val="berschrift2"/>
        <w:rPr>
          <w:rFonts w:cs="Arial"/>
        </w:rPr>
      </w:pPr>
      <w:bookmarkStart w:id="89" w:name="_Toc67928357"/>
      <w:bookmarkStart w:id="90" w:name="_Toc68001556"/>
      <w:bookmarkStart w:id="91" w:name="_Toc68038875"/>
      <w:r w:rsidRPr="00ED47AF">
        <w:rPr>
          <w:rFonts w:cs="Arial"/>
        </w:rPr>
        <w:t>Übersicht der Architektur</w:t>
      </w:r>
      <w:bookmarkEnd w:id="89"/>
      <w:bookmarkEnd w:id="90"/>
      <w:bookmarkEnd w:id="91"/>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54133C02">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92" w:name="_Toc67928358"/>
      <w:bookmarkStart w:id="93" w:name="_Toc68001557"/>
      <w:bookmarkStart w:id="94" w:name="_Toc68038876"/>
      <w:r w:rsidRPr="00ED47AF">
        <w:rPr>
          <w:rFonts w:cs="Arial"/>
        </w:rPr>
        <w:t>Kommunikation mit Swarm Controll</w:t>
      </w:r>
      <w:bookmarkEnd w:id="92"/>
      <w:bookmarkEnd w:id="93"/>
      <w:bookmarkEnd w:id="94"/>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95" w:name="_Toc67928359"/>
      <w:bookmarkStart w:id="96" w:name="_Toc68001558"/>
      <w:bookmarkStart w:id="97" w:name="_Toc68038877"/>
      <w:r w:rsidRPr="00ED47AF">
        <w:t>Kommunikationsprotokoll</w:t>
      </w:r>
      <w:bookmarkEnd w:id="95"/>
      <w:bookmarkEnd w:id="96"/>
      <w:bookmarkEnd w:id="97"/>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E554F8">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E554F8">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E554F8">
            <w:pPr>
              <w:pStyle w:val="Standard1"/>
              <w:rPr>
                <w:sz w:val="24"/>
              </w:rPr>
            </w:pPr>
            <w:r w:rsidRPr="00ED47AF">
              <w:rPr>
                <w:sz w:val="24"/>
              </w:rPr>
              <w:t>Länge der Daten</w:t>
            </w:r>
          </w:p>
        </w:tc>
      </w:tr>
      <w:tr w:rsidR="006C2250" w:rsidRPr="00ED47AF" w14:paraId="729DC531"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E554F8">
            <w:pPr>
              <w:pStyle w:val="Standard1"/>
              <w:rPr>
                <w:sz w:val="24"/>
              </w:rPr>
            </w:pPr>
            <w:r w:rsidRPr="00ED47AF">
              <w:rPr>
                <w:sz w:val="24"/>
              </w:rPr>
              <w:t>0x0A</w:t>
            </w:r>
          </w:p>
          <w:p w14:paraId="6FE239D2" w14:textId="77777777" w:rsidR="006C2250" w:rsidRPr="00ED47AF" w:rsidRDefault="006C2250" w:rsidP="00E554F8">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Default="006C2250" w:rsidP="00E554F8">
            <w:pPr>
              <w:pStyle w:val="Standard1"/>
              <w:rPr>
                <w:sz w:val="24"/>
              </w:rPr>
            </w:pPr>
            <w:r w:rsidRPr="00ED47AF">
              <w:rPr>
                <w:sz w:val="24"/>
              </w:rPr>
              <w:t>String</w:t>
            </w:r>
          </w:p>
          <w:p w14:paraId="74EB2DA0" w14:textId="77777777" w:rsidR="006C2250" w:rsidRPr="00ED47AF" w:rsidRDefault="006C2250" w:rsidP="00E554F8">
            <w:pPr>
              <w:pStyle w:val="Standard1"/>
              <w:rPr>
                <w:sz w:val="24"/>
              </w:rPr>
            </w:pPr>
            <w:r>
              <w:rPr>
                <w:sz w:val="24"/>
              </w:rPr>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E554F8">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C2250" w:rsidRPr="00ED47AF" w14:paraId="6DEF61E0"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E554F8">
            <w:pPr>
              <w:pStyle w:val="Standard1"/>
              <w:rPr>
                <w:sz w:val="24"/>
              </w:rPr>
            </w:pPr>
            <w:r w:rsidRPr="00ED47AF">
              <w:rPr>
                <w:sz w:val="24"/>
              </w:rPr>
              <w:t>0x0B-0x13</w:t>
            </w:r>
          </w:p>
          <w:p w14:paraId="66FD3DB3" w14:textId="77777777" w:rsidR="006C2250" w:rsidRPr="00ED47AF" w:rsidRDefault="006C2250" w:rsidP="00E554F8">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E554F8">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E554F8">
            <w:pPr>
              <w:pStyle w:val="Standard1"/>
              <w:rPr>
                <w:sz w:val="24"/>
              </w:rPr>
            </w:pPr>
            <w:r w:rsidRPr="00ED47AF">
              <w:rPr>
                <w:sz w:val="24"/>
              </w:rPr>
              <w:t>2 Bytes</w:t>
            </w:r>
          </w:p>
          <w:p w14:paraId="5FAC3EBA" w14:textId="77777777" w:rsidR="006C2250" w:rsidRPr="00ED47AF" w:rsidRDefault="006C2250" w:rsidP="00E554F8">
            <w:pPr>
              <w:pStyle w:val="Standard1"/>
              <w:rPr>
                <w:sz w:val="24"/>
              </w:rPr>
            </w:pPr>
            <w:r w:rsidRPr="00ED47AF">
              <w:rPr>
                <w:sz w:val="24"/>
              </w:rPr>
              <w:t>16 Bit</w:t>
            </w:r>
          </w:p>
        </w:tc>
      </w:tr>
      <w:tr w:rsidR="006C2250" w:rsidRPr="00ED47AF" w14:paraId="1FCD964B"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E554F8">
            <w:pPr>
              <w:pStyle w:val="Standard1"/>
              <w:rPr>
                <w:sz w:val="24"/>
              </w:rPr>
            </w:pPr>
            <w:r w:rsidRPr="00ED47AF">
              <w:rPr>
                <w:sz w:val="24"/>
              </w:rPr>
              <w:t>0x15-0x1D</w:t>
            </w:r>
          </w:p>
          <w:p w14:paraId="4B5B212B" w14:textId="77777777" w:rsidR="006C2250" w:rsidRPr="00ED47AF" w:rsidRDefault="006C2250" w:rsidP="00E554F8">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ED47AF" w:rsidRDefault="006C2250" w:rsidP="00E554F8">
            <w:pPr>
              <w:pStyle w:val="Standard1"/>
              <w:rPr>
                <w:sz w:val="24"/>
              </w:rPr>
            </w:pPr>
            <w:r w:rsidRPr="00ED47AF">
              <w:rPr>
                <w:sz w:val="24"/>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E554F8">
            <w:pPr>
              <w:pStyle w:val="Standard1"/>
              <w:rPr>
                <w:sz w:val="24"/>
              </w:rPr>
            </w:pPr>
            <w:r w:rsidRPr="00ED47AF">
              <w:rPr>
                <w:sz w:val="24"/>
              </w:rPr>
              <w:t>4 Bytes</w:t>
            </w:r>
          </w:p>
          <w:p w14:paraId="37219E95" w14:textId="77777777" w:rsidR="006C2250" w:rsidRPr="00ED47AF" w:rsidRDefault="006C2250" w:rsidP="00E554F8">
            <w:pPr>
              <w:pStyle w:val="Standard1"/>
              <w:rPr>
                <w:sz w:val="24"/>
              </w:rPr>
            </w:pPr>
            <w:r w:rsidRPr="00ED47AF">
              <w:rPr>
                <w:sz w:val="24"/>
              </w:rPr>
              <w:t>32 Bit</w:t>
            </w:r>
          </w:p>
        </w:tc>
      </w:tr>
    </w:tbl>
    <w:p w14:paraId="2D0AA534" w14:textId="189E81D0" w:rsidR="006C2250" w:rsidRDefault="006C2250" w:rsidP="006C2250">
      <w:pPr>
        <w:spacing w:line="240" w:lineRule="auto"/>
        <w:rPr>
          <w:bCs/>
          <w:i/>
          <w:szCs w:val="28"/>
        </w:rPr>
      </w:pPr>
    </w:p>
    <w:p w14:paraId="0C7095BC" w14:textId="77777777" w:rsidR="006C2250" w:rsidRDefault="006C2250" w:rsidP="006C2250">
      <w:pPr>
        <w:pStyle w:val="berschrift4"/>
      </w:pPr>
      <w:bookmarkStart w:id="98" w:name="_Toc67928360"/>
      <w:bookmarkStart w:id="99" w:name="_Toc68001559"/>
      <w:bookmarkStart w:id="100" w:name="_Toc68038878"/>
      <w:r>
        <w:lastRenderedPageBreak/>
        <w:t xml:space="preserve">Übersicht Software-Architektur </w:t>
      </w:r>
      <w:bookmarkEnd w:id="98"/>
      <w:r>
        <w:t>der SvVis-API</w:t>
      </w:r>
      <w:bookmarkEnd w:id="99"/>
      <w:bookmarkEnd w:id="100"/>
    </w:p>
    <w:p w14:paraId="562CF89B" w14:textId="77777777" w:rsidR="006C2250" w:rsidRDefault="006C2250" w:rsidP="006C2250">
      <w:r>
        <w:rPr>
          <w:noProof/>
        </w:rPr>
        <w:drawing>
          <wp:inline distT="0" distB="0" distL="0" distR="0" wp14:anchorId="00F1F6FE" wp14:editId="5D9D0EB7">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101" w:name="_Toc67928361"/>
      <w:bookmarkStart w:id="102" w:name="_Toc68001560"/>
      <w:bookmarkStart w:id="103" w:name="_Toc68038879"/>
      <w:r>
        <w:lastRenderedPageBreak/>
        <w:t>Decodierung</w:t>
      </w:r>
      <w:bookmarkEnd w:id="101"/>
      <w:bookmarkEnd w:id="102"/>
      <w:bookmarkEnd w:id="103"/>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29D0F23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 = recvbuf;</w:t>
      </w:r>
    </w:p>
    <w:p w14:paraId="4FE8FC59"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maxlen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w:t>
      </w:r>
    </w:p>
    <w:p w14:paraId="3825D0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memset</w:t>
      </w:r>
      <w:r w:rsidRPr="00BB01F3">
        <w:rPr>
          <w:rFonts w:cs="Arial"/>
          <w:color w:val="000000"/>
          <w:lang w:eastAsia="de-AT"/>
        </w:rPr>
        <w:t>(&amp;</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p>
    <w:p w14:paraId="1DB8D2BE" w14:textId="77777777" w:rsidR="006C2250" w:rsidRDefault="006C2250" w:rsidP="006C2250">
      <w:pPr>
        <w:rPr>
          <w:szCs w:val="28"/>
        </w:rPr>
      </w:pPr>
    </w:p>
    <w:p w14:paraId="567975E6" w14:textId="77777777" w:rsidR="006C2250" w:rsidRDefault="006C2250" w:rsidP="006C2250">
      <w:pPr>
        <w:rPr>
          <w:szCs w:val="28"/>
        </w:rPr>
      </w:pPr>
      <w:r>
        <w:rPr>
          <w:szCs w:val="28"/>
        </w:rPr>
        <w:t xml:space="preserve">Dieser Code-Ausschnitt initialisiert en Buffer für die Message undverarbeitet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8000"/>
          <w:lang w:eastAsia="de-AT"/>
        </w:rPr>
        <w:t>            // handle non-string messages</w:t>
      </w:r>
    </w:p>
    <w:p w14:paraId="7C3E0A7A"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maxlen)</w:t>
      </w:r>
    </w:p>
    <w:p w14:paraId="7324D23E"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A2925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05D4797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344484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D95D6A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857F4F1" w14:textId="77777777" w:rsidR="006C2250" w:rsidRDefault="006C2250" w:rsidP="006C2250">
      <w:pPr>
        <w:rPr>
          <w:szCs w:val="28"/>
        </w:rPr>
      </w:pPr>
    </w:p>
    <w:p w14:paraId="115CB791" w14:textId="77777777" w:rsidR="006C2250" w:rsidRDefault="006C2250" w:rsidP="006C2250">
      <w:pPr>
        <w:rPr>
          <w:szCs w:val="28"/>
        </w:rPr>
      </w:pPr>
      <w:r>
        <w:rPr>
          <w:szCs w:val="28"/>
        </w:rPr>
        <w:t>Dieser Code Empfängt die Anzahl an Bytes, die für die Daten benötigt werden.</w:t>
      </w:r>
    </w:p>
    <w:p w14:paraId="2CFAEC60" w14:textId="77777777" w:rsidR="006C2250" w:rsidRDefault="006C2250" w:rsidP="006C2250">
      <w:pPr>
        <w:rPr>
          <w:szCs w:val="28"/>
        </w:rPr>
      </w:pPr>
    </w:p>
    <w:p w14:paraId="314AE948" w14:textId="77777777" w:rsidR="006C2250" w:rsidRPr="00BB01F3" w:rsidRDefault="006C2250" w:rsidP="006C2250">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string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(recvbuf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4A5F85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r w:rsidRPr="00BB01F3">
        <w:rPr>
          <w:rFonts w:cs="Arial"/>
          <w:color w:val="008000"/>
          <w:lang w:eastAsia="de-AT"/>
        </w:rPr>
        <w:t> </w:t>
      </w:r>
    </w:p>
    <w:p w14:paraId="4D8DAF1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F82C3B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9A624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4BB9E742" w14:textId="77777777" w:rsidR="006C2250" w:rsidRDefault="006C2250" w:rsidP="006C2250">
      <w:pPr>
        <w:rPr>
          <w:szCs w:val="28"/>
        </w:rPr>
      </w:pPr>
      <w:r>
        <w:rPr>
          <w:szCs w:val="28"/>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BB01F3" w:rsidRDefault="006C2250" w:rsidP="006C2250">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421403B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off</w:t>
      </w:r>
    </w:p>
    <w:p w14:paraId="14DFE31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6C16DD9D"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4440B31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0123584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43FEEE0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on</w:t>
      </w:r>
    </w:p>
    <w:p w14:paraId="25FEE9B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3F5844D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385559D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3D63C13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string message</w:t>
      </w:r>
    </w:p>
    <w:p w14:paraId="36F7C1A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9CD14BC" w14:textId="77777777" w:rsidR="006C2250"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104" w:name="_Toc67928362"/>
      <w:bookmarkStart w:id="105" w:name="_Toc68001561"/>
      <w:bookmarkStart w:id="106" w:name="_Toc68038880"/>
      <w:r>
        <w:t>Encodierung</w:t>
      </w:r>
      <w:bookmarkEnd w:id="104"/>
      <w:bookmarkEnd w:id="105"/>
      <w:bookmarkEnd w:id="106"/>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795E26"/>
          <w:sz w:val="21"/>
          <w:szCs w:val="21"/>
          <w:lang w:eastAsia="de-AT"/>
        </w:rPr>
        <w:t>func_send</w:t>
      </w:r>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*this_void)</w:t>
      </w:r>
    </w:p>
    <w:p w14:paraId="21FAE89B"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1BA52EF"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*tar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::SvVis*)this_void;</w:t>
      </w:r>
    </w:p>
    <w:p w14:paraId="540C5F6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message_t</w:t>
      </w:r>
      <w:r w:rsidRPr="00E94F33">
        <w:rPr>
          <w:rFonts w:ascii="Consolas" w:hAnsi="Consolas"/>
          <w:color w:val="000000"/>
          <w:sz w:val="21"/>
          <w:szCs w:val="21"/>
          <w:lang w:eastAsia="de-AT"/>
        </w:rPr>
        <w:t> msg;</w:t>
      </w:r>
    </w:p>
    <w:p w14:paraId="79B4142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0C762F6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2D05596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143E69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4F0FED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r w:rsidRPr="00E94F33">
        <w:rPr>
          <w:rFonts w:ascii="Consolas" w:hAnsi="Consolas"/>
          <w:color w:val="000000"/>
          <w:sz w:val="21"/>
          <w:szCs w:val="21"/>
          <w:lang w:eastAsia="de-AT"/>
        </w:rPr>
        <w:t>, osWaitForever);</w:t>
      </w:r>
    </w:p>
    <w:p w14:paraId="0C6DB13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put_blocking</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r w:rsidRPr="00E94F33">
        <w:rPr>
          <w:rFonts w:ascii="Consolas" w:hAnsi="Consolas"/>
          <w:color w:val="000000"/>
          <w:sz w:val="21"/>
          <w:szCs w:val="21"/>
          <w:lang w:eastAsia="de-AT"/>
        </w:rPr>
        <w:t>, </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r w:rsidRPr="00E94F33">
        <w:rPr>
          <w:rFonts w:ascii="Consolas" w:hAnsi="Consolas"/>
          <w:color w:val="000000"/>
          <w:sz w:val="21"/>
          <w:szCs w:val="21"/>
          <w:lang w:eastAsia="de-AT"/>
        </w:rPr>
        <w:t>);</w:t>
      </w:r>
    </w:p>
    <w:p w14:paraId="6733368F" w14:textId="77777777" w:rsidR="006C2250"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r w:rsidRPr="00E94F33">
        <w:rPr>
          <w:rFonts w:ascii="Consolas" w:hAnsi="Consolas"/>
          <w:color w:val="795E26"/>
          <w:sz w:val="21"/>
          <w:szCs w:val="21"/>
          <w:lang w:eastAsia="de-AT"/>
        </w:rPr>
        <w:t>osMessageQueueGetCount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Dieser Thread verarbeitet Daten aus der sende-queue und sendet diese, sofern die Aq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107" w:name="_Toc67928363"/>
      <w:bookmarkStart w:id="108" w:name="_Toc68001562"/>
      <w:bookmarkStart w:id="109" w:name="_Toc68038881"/>
      <w:r w:rsidRPr="00ED47AF">
        <w:rPr>
          <w:rFonts w:cs="Arial"/>
        </w:rPr>
        <w:lastRenderedPageBreak/>
        <w:t>Hardware Ansteuerung</w:t>
      </w:r>
      <w:bookmarkEnd w:id="107"/>
      <w:bookmarkEnd w:id="108"/>
      <w:bookmarkEnd w:id="109"/>
    </w:p>
    <w:p w14:paraId="1E34400E" w14:textId="77777777" w:rsidR="006C2250" w:rsidRPr="00ED47AF" w:rsidRDefault="006C2250" w:rsidP="006C2250">
      <w:pPr>
        <w:pStyle w:val="berschrift3"/>
      </w:pPr>
      <w:bookmarkStart w:id="110" w:name="_Toc67928364"/>
      <w:bookmarkStart w:id="111" w:name="_Toc68001563"/>
      <w:bookmarkStart w:id="112" w:name="_Toc68038882"/>
      <w:r w:rsidRPr="00ED47AF">
        <w:t>LED-Ansteuerung</w:t>
      </w:r>
      <w:bookmarkEnd w:id="110"/>
      <w:bookmarkEnd w:id="111"/>
      <w:bookmarkEnd w:id="112"/>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113" w:name="_Toc67928365"/>
      <w:bookmarkStart w:id="114" w:name="_Toc68001564"/>
      <w:bookmarkStart w:id="115" w:name="_Toc68038883"/>
      <w:r w:rsidRPr="00ED47AF">
        <w:t>Kommunikationsmodule</w:t>
      </w:r>
      <w:bookmarkEnd w:id="113"/>
      <w:bookmarkEnd w:id="114"/>
      <w:bookmarkEnd w:id="115"/>
    </w:p>
    <w:p w14:paraId="6C24987A" w14:textId="77777777" w:rsidR="006C2250" w:rsidRDefault="006C2250" w:rsidP="006C2250">
      <w:pPr>
        <w:pStyle w:val="berschrift4"/>
      </w:pPr>
      <w:bookmarkStart w:id="116" w:name="_Toc67928366"/>
      <w:bookmarkStart w:id="117" w:name="_Toc68001565"/>
      <w:bookmarkStart w:id="118" w:name="_Toc68038884"/>
      <w:r>
        <w:t>Allgemein</w:t>
      </w:r>
      <w:bookmarkEnd w:id="116"/>
      <w:bookmarkEnd w:id="117"/>
      <w:bookmarkEnd w:id="118"/>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3028EACC"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public:</w:t>
      </w:r>
    </w:p>
    <w:p w14:paraId="2CC4742B"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pop</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7A96A3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put</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95C9C9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flush</w:t>
      </w:r>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0F03A2D"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119" w:name="_Toc67928367"/>
      <w:bookmarkStart w:id="120" w:name="_Toc68001566"/>
      <w:bookmarkStart w:id="121" w:name="_Toc68038885"/>
      <w:r w:rsidRPr="001D5CA6">
        <w:t>DAP Link</w:t>
      </w:r>
      <w:bookmarkEnd w:id="119"/>
      <w:bookmarkEnd w:id="120"/>
      <w:bookmarkEnd w:id="121"/>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122" w:name="_Toc67928368"/>
      <w:bookmarkStart w:id="123" w:name="_Toc68001567"/>
      <w:bookmarkStart w:id="124" w:name="_Toc68038886"/>
      <w:r w:rsidRPr="001D5CA6">
        <w:t>Bluetooth</w:t>
      </w:r>
      <w:bookmarkEnd w:id="122"/>
      <w:bookmarkEnd w:id="123"/>
      <w:bookmarkEnd w:id="124"/>
    </w:p>
    <w:p w14:paraId="25F4ADCF" w14:textId="4A93440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w:t>
      </w:r>
      <w:r w:rsidR="00E554F8">
        <w:rPr>
          <w:sz w:val="24"/>
        </w:rPr>
        <w:t xml:space="preserve"> </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125" w:name="_Toc67928369"/>
      <w:bookmarkStart w:id="126" w:name="_Toc68001568"/>
      <w:bookmarkStart w:id="127" w:name="_Toc68038887"/>
      <w:r w:rsidRPr="001D5CA6">
        <w:lastRenderedPageBreak/>
        <w:t>WLAN</w:t>
      </w:r>
      <w:bookmarkEnd w:id="125"/>
      <w:bookmarkEnd w:id="126"/>
      <w:bookmarkEnd w:id="127"/>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6C6C1C7F" w:rsidR="006C2250" w:rsidRPr="00ED47AF" w:rsidRDefault="006C2250" w:rsidP="006C2250">
      <w:pPr>
        <w:pStyle w:val="Standard1"/>
        <w:rPr>
          <w:sz w:val="24"/>
        </w:rPr>
      </w:pPr>
      <w:r w:rsidRPr="00ED47AF">
        <w:rPr>
          <w:sz w:val="24"/>
        </w:rPr>
        <w:t xml:space="preserve">Allerdings müssen dazu einige Details über die zu verwendende Verbindung in die Konfigurationsdatei des Programms </w:t>
      </w:r>
      <w:r w:rsidR="00E554F8" w:rsidRPr="00ED47AF">
        <w:rPr>
          <w:sz w:val="24"/>
        </w:rPr>
        <w:t>eingetragen</w:t>
      </w:r>
      <w:r w:rsidRPr="00ED47AF">
        <w:rPr>
          <w:sz w:val="24"/>
        </w:rPr>
        <w:t xml:space="preserve">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0B07F01D" w:rsidR="006C2250" w:rsidRPr="00ED47AF" w:rsidRDefault="00E554F8" w:rsidP="006C2250">
      <w:pPr>
        <w:pStyle w:val="Standard1"/>
        <w:numPr>
          <w:ilvl w:val="0"/>
          <w:numId w:val="41"/>
        </w:numPr>
        <w:rPr>
          <w:sz w:val="24"/>
        </w:rPr>
      </w:pPr>
      <w:r w:rsidRPr="00ED47AF">
        <w:rPr>
          <w:sz w:val="24"/>
        </w:rPr>
        <w:t>IP-Adresse</w:t>
      </w:r>
      <w:r w:rsidR="006C2250" w:rsidRPr="00ED47AF">
        <w:rPr>
          <w:sz w:val="24"/>
        </w:rPr>
        <w:t xml:space="preserv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5666C0A2" w:rsidR="006C2250" w:rsidRPr="00ED47AF" w:rsidRDefault="006C2250" w:rsidP="006C2250">
      <w:pPr>
        <w:pStyle w:val="Standard1"/>
        <w:rPr>
          <w:sz w:val="24"/>
        </w:rPr>
      </w:pPr>
      <w:r>
        <w:rPr>
          <w:sz w:val="24"/>
        </w:rPr>
        <w:t>Da das WLAN Modul die AT-Kommandos benötigt, wurde die abstrakte interface-</w:t>
      </w:r>
      <w:r w:rsidR="00E554F8">
        <w:rPr>
          <w:sz w:val="24"/>
        </w:rPr>
        <w:t>Klasse</w:t>
      </w:r>
      <w:r>
        <w:rPr>
          <w:sz w:val="24"/>
        </w:rPr>
        <w:t xml:space="preserv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128" w:name="_Toc67928370"/>
      <w:bookmarkStart w:id="129" w:name="_Toc68001569"/>
      <w:bookmarkStart w:id="130" w:name="_Toc68038888"/>
      <w:r w:rsidRPr="00AF170A">
        <w:t>Motor Ansteuerung</w:t>
      </w:r>
      <w:bookmarkEnd w:id="128"/>
      <w:bookmarkEnd w:id="129"/>
      <w:bookmarkEnd w:id="130"/>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5C81C7DC">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11E332AD" w14:textId="0273E34A" w:rsidR="006C2250" w:rsidRPr="00ED47AF" w:rsidRDefault="006C2250" w:rsidP="006C2250">
      <w:pPr>
        <w:spacing w:line="240" w:lineRule="auto"/>
        <w:rPr>
          <w:rFonts w:cs="Arial"/>
        </w:rPr>
      </w:pPr>
    </w:p>
    <w:p w14:paraId="541BDEEE" w14:textId="77777777" w:rsidR="006C2250" w:rsidRDefault="006C2250" w:rsidP="006C2250">
      <w:pPr>
        <w:pStyle w:val="berschrift1"/>
      </w:pPr>
      <w:bookmarkStart w:id="131" w:name="_Toc68038889"/>
      <w:r>
        <w:t>SvVis - Visualisierung</w:t>
      </w:r>
      <w:bookmarkEnd w:id="131"/>
    </w:p>
    <w:p w14:paraId="4C442042" w14:textId="0B2F9E1F" w:rsidR="006C2250" w:rsidRPr="000B17E3" w:rsidRDefault="006C2250" w:rsidP="006C2250">
      <w:r>
        <w:t xml:space="preserve">Das SvVis-Übertragungsprotokoll kann mithilfe einer </w:t>
      </w:r>
      <w:r w:rsidR="00E554F8">
        <w:t>Windows</w:t>
      </w:r>
      <w:r>
        <w:t>-Applikation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bookmarkStart w:id="132" w:name="_Toc68038890"/>
      <w:r w:rsidRPr="00AF170A">
        <w:lastRenderedPageBreak/>
        <w:t>Ergebnisse</w:t>
      </w:r>
      <w:bookmarkEnd w:id="41"/>
      <w:bookmarkEnd w:id="132"/>
    </w:p>
    <w:p w14:paraId="0AF4C971" w14:textId="43212894" w:rsidR="00B413A4" w:rsidRDefault="00B413A4" w:rsidP="00AF170A">
      <w:pPr>
        <w:pStyle w:val="berschrift2"/>
      </w:pPr>
      <w:bookmarkStart w:id="133" w:name="_Toc62814931"/>
      <w:bookmarkStart w:id="134" w:name="_Toc68038891"/>
      <w:r w:rsidRPr="00AF170A">
        <w:t>Funktionalität Positionserkennung</w:t>
      </w:r>
      <w:bookmarkEnd w:id="133"/>
      <w:bookmarkEnd w:id="134"/>
    </w:p>
    <w:p w14:paraId="6A1E9D9D" w14:textId="143F362A" w:rsidR="00390409" w:rsidRDefault="00390409" w:rsidP="00390409">
      <w:r>
        <w:t xml:space="preserve">Der Funktionalitätstest ist in verschiedene Aufgaben aufgeteilt worden. Tracking und der Erkennung der Fahrzeuge. </w:t>
      </w:r>
    </w:p>
    <w:p w14:paraId="28DA85E1" w14:textId="4087A500" w:rsidR="00390409" w:rsidRDefault="00390409" w:rsidP="00390409">
      <w:pPr>
        <w:pStyle w:val="berschrift3"/>
      </w:pPr>
      <w:bookmarkStart w:id="135" w:name="_Toc68038892"/>
      <w:r>
        <w:t>Tracking</w:t>
      </w:r>
      <w:bookmarkEnd w:id="135"/>
    </w:p>
    <w:p w14:paraId="2ED1CE5D" w14:textId="104424A1" w:rsidR="00390409" w:rsidRDefault="00390409" w:rsidP="00390409">
      <w:r>
        <w:t xml:space="preserve">Um das Tracking zu beweisen wurde ein Video angefertigt, indem man sieht, wie ein grünes Ei von dem Algorithmus verfolgt wird. </w:t>
      </w:r>
      <w:hyperlink r:id="rId59" w:history="1">
        <w:r w:rsidRPr="00390409">
          <w:rPr>
            <w:rStyle w:val="Hyperlink"/>
          </w:rPr>
          <w:t>YT-Video</w:t>
        </w:r>
      </w:hyperlink>
    </w:p>
    <w:p w14:paraId="213DE019" w14:textId="48233647" w:rsidR="00390409" w:rsidRDefault="00390409" w:rsidP="00390409">
      <w:pPr>
        <w:pStyle w:val="berschrift3"/>
      </w:pPr>
      <w:bookmarkStart w:id="136" w:name="_Toc68038893"/>
      <w:r>
        <w:t>Erkennung der Fahrzeuge</w:t>
      </w:r>
      <w:bookmarkEnd w:id="136"/>
    </w:p>
    <w:p w14:paraId="09E60B9A" w14:textId="14CCD215" w:rsidR="002A7438" w:rsidRPr="002A7438" w:rsidRDefault="002A7438" w:rsidP="002A7438">
      <w:r>
        <w:t xml:space="preserve">Um den Beweis der Funktionalität zu bringen wurde ein weiteres Video </w:t>
      </w:r>
      <w:r w:rsidR="00ED37F4">
        <w:t>angefertigt</w:t>
      </w:r>
      <w:r>
        <w:t xml:space="preserve"> in dem Fahrzeuge in verschiedener Ausrichtung sowohl als auch in verschiedenen Positionen gesetzt werden und der Algorithmus versucht diese zu erkennen.</w:t>
      </w:r>
      <w:r w:rsidR="006326ED" w:rsidRPr="006326ED">
        <w:t xml:space="preserve"> YT-Video</w:t>
      </w:r>
    </w:p>
    <w:p w14:paraId="6BE0ACF5" w14:textId="69EFA518" w:rsidR="00B413A4" w:rsidRPr="00AF170A" w:rsidRDefault="00B413A4" w:rsidP="00AF170A">
      <w:pPr>
        <w:pStyle w:val="berschrift2"/>
      </w:pPr>
      <w:bookmarkStart w:id="137" w:name="_Toc62814932"/>
      <w:bookmarkStart w:id="138" w:name="_Toc68038894"/>
      <w:r w:rsidRPr="00AF170A">
        <w:t>Steuerung der Fahrzeuge</w:t>
      </w:r>
      <w:bookmarkEnd w:id="137"/>
      <w:bookmarkEnd w:id="138"/>
      <w:r w:rsidR="006326ED">
        <w:t xml:space="preserve"> </w:t>
      </w:r>
    </w:p>
    <w:p w14:paraId="25581E57" w14:textId="6EDE227E" w:rsidR="00B413A4" w:rsidRPr="00AF170A" w:rsidRDefault="00B413A4" w:rsidP="00AF170A">
      <w:pPr>
        <w:pStyle w:val="berschrift2"/>
      </w:pPr>
      <w:bookmarkStart w:id="139" w:name="_Toc62814933"/>
      <w:bookmarkStart w:id="140" w:name="_Toc68038895"/>
      <w:r w:rsidRPr="00AF170A">
        <w:t>Simulationstest mit Pseudodaten</w:t>
      </w:r>
      <w:bookmarkEnd w:id="139"/>
      <w:bookmarkEnd w:id="140"/>
    </w:p>
    <w:p w14:paraId="4090BE0E" w14:textId="30F96F2A" w:rsidR="00B413A4" w:rsidRPr="00AF170A" w:rsidRDefault="00B413A4" w:rsidP="00AF170A">
      <w:pPr>
        <w:pStyle w:val="berschrift2"/>
      </w:pPr>
      <w:bookmarkStart w:id="141" w:name="_Toc62814934"/>
      <w:bookmarkStart w:id="142" w:name="_Toc68038896"/>
      <w:r w:rsidRPr="00AF170A">
        <w:t>Steuersoftwarte Funktionalitätstest</w:t>
      </w:r>
      <w:bookmarkEnd w:id="141"/>
      <w:bookmarkEnd w:id="142"/>
    </w:p>
    <w:p w14:paraId="0BD7FFBF" w14:textId="54EECDB5" w:rsidR="00B413A4" w:rsidRPr="00AF170A" w:rsidRDefault="00B413A4" w:rsidP="00AF170A">
      <w:pPr>
        <w:pStyle w:val="berschrift2"/>
      </w:pPr>
      <w:bookmarkStart w:id="143" w:name="_Toc62814935"/>
      <w:bookmarkStart w:id="144" w:name="_Toc68038897"/>
      <w:r w:rsidRPr="00AF170A">
        <w:t>Schwarmbewegung</w:t>
      </w:r>
      <w:bookmarkEnd w:id="143"/>
      <w:bookmarkEnd w:id="144"/>
      <w:r w:rsidRPr="00AF170A">
        <w:t xml:space="preserve"> </w:t>
      </w:r>
    </w:p>
    <w:p w14:paraId="787B01FF" w14:textId="2D2E4261" w:rsidR="00B413A4" w:rsidRPr="00AF170A" w:rsidRDefault="00B413A4" w:rsidP="00AF170A">
      <w:pPr>
        <w:pStyle w:val="berschrift3"/>
      </w:pPr>
      <w:bookmarkStart w:id="145" w:name="_Toc62814936"/>
      <w:bookmarkStart w:id="146" w:name="_Toc68038898"/>
      <w:r w:rsidRPr="00AF170A">
        <w:t>Kreis</w:t>
      </w:r>
      <w:bookmarkEnd w:id="145"/>
      <w:bookmarkEnd w:id="146"/>
    </w:p>
    <w:p w14:paraId="3F55C2AE" w14:textId="74AE5BE2" w:rsidR="00B413A4" w:rsidRPr="00AF170A" w:rsidRDefault="00B413A4" w:rsidP="00AF170A">
      <w:pPr>
        <w:pStyle w:val="berschrift3"/>
      </w:pPr>
      <w:bookmarkStart w:id="147" w:name="_Toc62814937"/>
      <w:bookmarkStart w:id="148" w:name="_Toc68038899"/>
      <w:r w:rsidRPr="00AF170A">
        <w:t>Zick-Zack</w:t>
      </w:r>
      <w:bookmarkEnd w:id="147"/>
      <w:bookmarkEnd w:id="148"/>
      <w:r w:rsidRPr="00AF170A">
        <w:br w:type="page"/>
      </w:r>
    </w:p>
    <w:p w14:paraId="581A71C3" w14:textId="4E5234B2" w:rsidR="00B413A4" w:rsidRPr="00AF170A" w:rsidRDefault="00B413A4" w:rsidP="00AF170A">
      <w:pPr>
        <w:pStyle w:val="berschrift1"/>
      </w:pPr>
      <w:bookmarkStart w:id="149" w:name="_Toc62814938"/>
      <w:bookmarkStart w:id="150" w:name="_Toc68038900"/>
      <w:r w:rsidRPr="00AF170A">
        <w:lastRenderedPageBreak/>
        <w:t>Anhang</w:t>
      </w:r>
      <w:bookmarkEnd w:id="149"/>
      <w:bookmarkEnd w:id="150"/>
    </w:p>
    <w:p w14:paraId="098B3CE8" w14:textId="7492347C" w:rsidR="00B413A4" w:rsidRPr="00AF170A" w:rsidRDefault="00B413A4" w:rsidP="00AF170A">
      <w:pPr>
        <w:pStyle w:val="berschrift2"/>
      </w:pPr>
      <w:bookmarkStart w:id="151" w:name="_Toc62814939"/>
      <w:bookmarkStart w:id="152" w:name="_Toc68038901"/>
      <w:r w:rsidRPr="00AF170A">
        <w:t>Inbetriebnahme (f. 4Klasse TdoT)</w:t>
      </w:r>
      <w:bookmarkEnd w:id="151"/>
      <w:bookmarkEnd w:id="152"/>
    </w:p>
    <w:p w14:paraId="3DAC3572" w14:textId="447EED4C" w:rsidR="00B413A4" w:rsidRPr="00AF170A" w:rsidRDefault="00B413A4" w:rsidP="00AF170A">
      <w:pPr>
        <w:pStyle w:val="berschrift2"/>
      </w:pPr>
      <w:bookmarkStart w:id="153" w:name="_Toc62814940"/>
      <w:bookmarkStart w:id="154" w:name="_Toc68038902"/>
      <w:r w:rsidRPr="00AF170A">
        <w:t>Projektmanagement</w:t>
      </w:r>
      <w:bookmarkEnd w:id="153"/>
      <w:bookmarkEnd w:id="154"/>
    </w:p>
    <w:p w14:paraId="128B33DA" w14:textId="6E735B59" w:rsidR="00B413A4" w:rsidRPr="00AF170A" w:rsidRDefault="00B413A4" w:rsidP="00AF170A">
      <w:pPr>
        <w:pStyle w:val="berschrift2"/>
      </w:pPr>
      <w:bookmarkStart w:id="155" w:name="_Toc62814941"/>
      <w:bookmarkStart w:id="156" w:name="_Toc68038903"/>
      <w:r w:rsidRPr="00AF170A">
        <w:t>Projektplan</w:t>
      </w:r>
      <w:bookmarkEnd w:id="155"/>
      <w:bookmarkEnd w:id="156"/>
    </w:p>
    <w:p w14:paraId="0150F915" w14:textId="1C72BFFF" w:rsidR="00B413A4" w:rsidRPr="00ED47AF" w:rsidRDefault="00B413A4" w:rsidP="00AF170A">
      <w:pPr>
        <w:pStyle w:val="berschrift2"/>
      </w:pPr>
      <w:bookmarkStart w:id="157" w:name="_Toc62814942"/>
      <w:bookmarkStart w:id="158" w:name="_Toc68038904"/>
      <w:r w:rsidRPr="00ED47AF">
        <w:t>Projekttagebuch</w:t>
      </w:r>
      <w:bookmarkEnd w:id="157"/>
      <w:bookmarkEnd w:id="158"/>
    </w:p>
    <w:p w14:paraId="1A7047AA" w14:textId="32B38B95" w:rsidR="00B413A4" w:rsidRPr="00ED47AF" w:rsidRDefault="00B413A4" w:rsidP="00AF170A">
      <w:pPr>
        <w:pStyle w:val="berschrift2"/>
      </w:pPr>
      <w:bookmarkStart w:id="159" w:name="_Toc62814943"/>
      <w:bookmarkStart w:id="160" w:name="_Toc68038905"/>
      <w:r w:rsidRPr="00ED47AF">
        <w:t>Projektkosten</w:t>
      </w:r>
      <w:bookmarkEnd w:id="159"/>
      <w:bookmarkEnd w:id="160"/>
    </w:p>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61" w:name="_Toc62814944"/>
      <w:bookmarkStart w:id="162" w:name="_Toc68038906"/>
      <w:r w:rsidRPr="00AF170A">
        <w:lastRenderedPageBreak/>
        <w:t>Quellenverzeichnis</w:t>
      </w:r>
      <w:bookmarkEnd w:id="161"/>
      <w:bookmarkEnd w:id="162"/>
    </w:p>
    <w:p w14:paraId="21BB24E1" w14:textId="1EF0CE5D" w:rsidR="00B413A4" w:rsidRPr="00AF170A" w:rsidRDefault="00B413A4" w:rsidP="00AF170A">
      <w:pPr>
        <w:pStyle w:val="berschrift2"/>
      </w:pPr>
      <w:bookmarkStart w:id="163" w:name="_Toc62814945"/>
      <w:bookmarkStart w:id="164" w:name="_Toc68038907"/>
      <w:r w:rsidRPr="00AF170A">
        <w:t>Bücher</w:t>
      </w:r>
      <w:bookmarkEnd w:id="163"/>
      <w:bookmarkEnd w:id="164"/>
    </w:p>
    <w:p w14:paraId="23828429" w14:textId="5E51E9E8" w:rsidR="00B413A4" w:rsidRPr="00AF170A" w:rsidRDefault="00B413A4" w:rsidP="00AF170A">
      <w:pPr>
        <w:pStyle w:val="berschrift2"/>
      </w:pPr>
      <w:bookmarkStart w:id="165" w:name="_Toc62814946"/>
      <w:bookmarkStart w:id="166" w:name="_Toc68038908"/>
      <w:r w:rsidRPr="00AF170A">
        <w:t>Onlinemedien</w:t>
      </w:r>
      <w:bookmarkEnd w:id="165"/>
      <w:bookmarkEnd w:id="166"/>
    </w:p>
    <w:p w14:paraId="6114EA1D" w14:textId="77777777" w:rsidR="00B413A4" w:rsidRPr="00AF170A" w:rsidRDefault="00B413A4" w:rsidP="00AF170A">
      <w:pPr>
        <w:pStyle w:val="berschrift2"/>
      </w:pPr>
      <w:bookmarkStart w:id="167" w:name="_Toc62814947"/>
      <w:bookmarkStart w:id="168" w:name="_Toc68038909"/>
      <w:r w:rsidRPr="00AF170A">
        <w:t>Zeitschriften</w:t>
      </w:r>
      <w:bookmarkEnd w:id="167"/>
      <w:bookmarkEnd w:id="168"/>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60"/>
      <w:footerReference w:type="default" r:id="rId61"/>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904E63" w14:textId="77777777" w:rsidR="004C11BC" w:rsidRDefault="004C11BC">
      <w:r>
        <w:separator/>
      </w:r>
    </w:p>
    <w:p w14:paraId="711BFF6F" w14:textId="77777777" w:rsidR="004C11BC" w:rsidRDefault="004C11BC"/>
    <w:p w14:paraId="5A232C80" w14:textId="77777777" w:rsidR="004C11BC" w:rsidRDefault="004C11BC"/>
    <w:p w14:paraId="126F08FD" w14:textId="77777777" w:rsidR="004C11BC" w:rsidRDefault="004C11BC"/>
    <w:p w14:paraId="48B88742" w14:textId="77777777" w:rsidR="004C11BC" w:rsidRDefault="004C11BC"/>
    <w:p w14:paraId="6A29D567" w14:textId="77777777" w:rsidR="004C11BC" w:rsidRDefault="004C11BC"/>
    <w:p w14:paraId="61ECB5DE" w14:textId="77777777" w:rsidR="004C11BC" w:rsidRDefault="004C11BC"/>
    <w:p w14:paraId="510A039A" w14:textId="77777777" w:rsidR="004C11BC" w:rsidRDefault="004C11BC"/>
    <w:p w14:paraId="083911C0" w14:textId="77777777" w:rsidR="004C11BC" w:rsidRDefault="004C11BC"/>
    <w:p w14:paraId="106AAE52" w14:textId="77777777" w:rsidR="004C11BC" w:rsidRDefault="004C11BC"/>
  </w:endnote>
  <w:endnote w:type="continuationSeparator" w:id="0">
    <w:p w14:paraId="23448E9B" w14:textId="77777777" w:rsidR="004C11BC" w:rsidRDefault="004C11BC">
      <w:r>
        <w:continuationSeparator/>
      </w:r>
    </w:p>
    <w:p w14:paraId="181FA0A2" w14:textId="77777777" w:rsidR="004C11BC" w:rsidRDefault="004C11BC"/>
    <w:p w14:paraId="106235E7" w14:textId="77777777" w:rsidR="004C11BC" w:rsidRDefault="004C11BC"/>
    <w:p w14:paraId="22BAAA99" w14:textId="77777777" w:rsidR="004C11BC" w:rsidRDefault="004C11BC"/>
    <w:p w14:paraId="6E2F7497" w14:textId="77777777" w:rsidR="004C11BC" w:rsidRDefault="004C11BC"/>
    <w:p w14:paraId="2D98A9DC" w14:textId="77777777" w:rsidR="004C11BC" w:rsidRDefault="004C11BC"/>
    <w:p w14:paraId="54B93111" w14:textId="77777777" w:rsidR="004C11BC" w:rsidRDefault="004C11BC"/>
    <w:p w14:paraId="5F9C3257" w14:textId="77777777" w:rsidR="004C11BC" w:rsidRDefault="004C11BC"/>
    <w:p w14:paraId="0644134B" w14:textId="77777777" w:rsidR="004C11BC" w:rsidRDefault="004C11BC"/>
    <w:p w14:paraId="7CA4D5FF" w14:textId="77777777" w:rsidR="004C11BC" w:rsidRDefault="004C11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363B6A" w:rsidRDefault="00363B6A"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363B6A" w:rsidRDefault="00363B6A"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363B6A" w:rsidRDefault="00363B6A"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363B6A" w:rsidRPr="004D1F77" w:rsidRDefault="00363B6A"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1688E5" w14:textId="77777777" w:rsidR="004C11BC" w:rsidRDefault="004C11BC">
      <w:r>
        <w:separator/>
      </w:r>
    </w:p>
    <w:p w14:paraId="418EA89C" w14:textId="77777777" w:rsidR="004C11BC" w:rsidRDefault="004C11BC"/>
    <w:p w14:paraId="18E74669" w14:textId="77777777" w:rsidR="004C11BC" w:rsidRDefault="004C11BC"/>
    <w:p w14:paraId="7B84E689" w14:textId="77777777" w:rsidR="004C11BC" w:rsidRDefault="004C11BC"/>
    <w:p w14:paraId="348CFF0B" w14:textId="77777777" w:rsidR="004C11BC" w:rsidRDefault="004C11BC"/>
    <w:p w14:paraId="20212AC8" w14:textId="77777777" w:rsidR="004C11BC" w:rsidRDefault="004C11BC"/>
    <w:p w14:paraId="3372EFB5" w14:textId="77777777" w:rsidR="004C11BC" w:rsidRDefault="004C11BC"/>
    <w:p w14:paraId="5B62BD4E" w14:textId="77777777" w:rsidR="004C11BC" w:rsidRDefault="004C11BC"/>
    <w:p w14:paraId="76054F45" w14:textId="77777777" w:rsidR="004C11BC" w:rsidRDefault="004C11BC"/>
    <w:p w14:paraId="44BF0686" w14:textId="77777777" w:rsidR="004C11BC" w:rsidRDefault="004C11BC"/>
  </w:footnote>
  <w:footnote w:type="continuationSeparator" w:id="0">
    <w:p w14:paraId="5325BF63" w14:textId="77777777" w:rsidR="004C11BC" w:rsidRDefault="004C11BC">
      <w:r>
        <w:continuationSeparator/>
      </w:r>
    </w:p>
    <w:p w14:paraId="6A2C16B3" w14:textId="77777777" w:rsidR="004C11BC" w:rsidRDefault="004C11BC"/>
    <w:p w14:paraId="386FB3C9" w14:textId="77777777" w:rsidR="004C11BC" w:rsidRDefault="004C11BC"/>
    <w:p w14:paraId="3050E8EF" w14:textId="77777777" w:rsidR="004C11BC" w:rsidRDefault="004C11BC"/>
    <w:p w14:paraId="2B04D42B" w14:textId="77777777" w:rsidR="004C11BC" w:rsidRDefault="004C11BC"/>
    <w:p w14:paraId="734C4A10" w14:textId="77777777" w:rsidR="004C11BC" w:rsidRDefault="004C11BC"/>
    <w:p w14:paraId="50C23CDA" w14:textId="77777777" w:rsidR="004C11BC" w:rsidRDefault="004C11BC"/>
    <w:p w14:paraId="46A5468B" w14:textId="77777777" w:rsidR="004C11BC" w:rsidRDefault="004C11BC"/>
    <w:p w14:paraId="4D902A0C" w14:textId="77777777" w:rsidR="004C11BC" w:rsidRDefault="004C11BC"/>
    <w:p w14:paraId="2EA9E940" w14:textId="77777777" w:rsidR="004C11BC" w:rsidRDefault="004C11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363B6A" w:rsidRPr="00E542F3" w:rsidRDefault="00363B6A"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363B6A" w:rsidRDefault="00363B6A"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363B6A" w:rsidRPr="00E542F3" w:rsidRDefault="00363B6A" w:rsidP="0043369D">
    <w:pPr>
      <w:jc w:val="center"/>
      <w:rPr>
        <w:rFonts w:cs="Arial"/>
        <w:b/>
        <w:lang w:val="de-DE"/>
      </w:rPr>
    </w:pPr>
    <w:r>
      <w:rPr>
        <w:rFonts w:cs="Arial"/>
        <w:b/>
        <w:lang w:val="de-DE"/>
      </w:rPr>
      <w:t xml:space="preserve"> und Technische Informatik </w:t>
    </w:r>
  </w:p>
  <w:p w14:paraId="62F71806" w14:textId="77777777" w:rsidR="00363B6A" w:rsidRPr="003E73FF" w:rsidRDefault="00363B6A" w:rsidP="0043369D">
    <w:pPr>
      <w:pBdr>
        <w:bottom w:val="single" w:sz="4" w:space="1" w:color="auto"/>
      </w:pBdr>
      <w:rPr>
        <w:rFonts w:cs="Arial"/>
        <w:b/>
        <w:sz w:val="20"/>
        <w:lang w:val="de-DE"/>
      </w:rPr>
    </w:pPr>
  </w:p>
  <w:p w14:paraId="3C6183EF" w14:textId="77777777" w:rsidR="00363B6A" w:rsidRDefault="00363B6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363B6A" w:rsidRDefault="00363B6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363B6A" w:rsidRDefault="00363B6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363B6A" w14:paraId="54668BDD" w14:textId="77777777" w:rsidTr="00D02DCF">
      <w:trPr>
        <w:trHeight w:val="538"/>
      </w:trPr>
      <w:tc>
        <w:tcPr>
          <w:tcW w:w="1843" w:type="dxa"/>
          <w:vMerge w:val="restart"/>
          <w:vAlign w:val="center"/>
        </w:tcPr>
        <w:p w14:paraId="1B0B316D" w14:textId="77777777" w:rsidR="00363B6A" w:rsidRDefault="00363B6A"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363B6A" w:rsidRPr="00010C27" w:rsidRDefault="00363B6A"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363B6A" w14:paraId="34627D47" w14:textId="77777777" w:rsidTr="00D02DCF">
      <w:trPr>
        <w:trHeight w:val="554"/>
      </w:trPr>
      <w:tc>
        <w:tcPr>
          <w:tcW w:w="1843" w:type="dxa"/>
          <w:vMerge/>
        </w:tcPr>
        <w:p w14:paraId="7D107C84" w14:textId="77777777" w:rsidR="00363B6A" w:rsidRDefault="00363B6A" w:rsidP="00E81B6D">
          <w:pPr>
            <w:pStyle w:val="Kopfzeile"/>
            <w:tabs>
              <w:tab w:val="center" w:pos="-1843"/>
              <w:tab w:val="left" w:pos="1134"/>
            </w:tabs>
            <w:jc w:val="center"/>
            <w:rPr>
              <w:rFonts w:cs="Arial"/>
              <w:b/>
              <w:sz w:val="28"/>
            </w:rPr>
          </w:pPr>
        </w:p>
      </w:tc>
      <w:tc>
        <w:tcPr>
          <w:tcW w:w="7877" w:type="dxa"/>
          <w:vAlign w:val="center"/>
        </w:tcPr>
        <w:p w14:paraId="7C85CEFB" w14:textId="77777777" w:rsidR="00363B6A" w:rsidRPr="00A67435" w:rsidRDefault="00363B6A"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363B6A" w:rsidRDefault="00363B6A"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363B6A" w14:paraId="43491B88" w14:textId="77777777" w:rsidTr="006A7DFC">
      <w:trPr>
        <w:trHeight w:val="680"/>
      </w:trPr>
      <w:tc>
        <w:tcPr>
          <w:tcW w:w="1843" w:type="dxa"/>
          <w:vMerge w:val="restart"/>
          <w:vAlign w:val="center"/>
        </w:tcPr>
        <w:p w14:paraId="14E2D2AE" w14:textId="77777777" w:rsidR="00363B6A" w:rsidRPr="0014028D" w:rsidRDefault="00363B6A"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363B6A" w:rsidRPr="003C1A3E" w:rsidRDefault="00363B6A"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363B6A" w:rsidRPr="00155302" w14:paraId="6EA948BA" w14:textId="77777777" w:rsidTr="00EE5BFF">
      <w:trPr>
        <w:trHeight w:val="556"/>
      </w:trPr>
      <w:tc>
        <w:tcPr>
          <w:tcW w:w="1843" w:type="dxa"/>
          <w:vMerge/>
          <w:vAlign w:val="center"/>
        </w:tcPr>
        <w:p w14:paraId="66B207EC" w14:textId="77777777" w:rsidR="00363B6A" w:rsidRDefault="00363B6A" w:rsidP="00E81B6D">
          <w:pPr>
            <w:pStyle w:val="Kopfzeile"/>
            <w:tabs>
              <w:tab w:val="center" w:pos="-1843"/>
              <w:tab w:val="left" w:pos="1134"/>
            </w:tabs>
            <w:rPr>
              <w:rFonts w:cs="Arial"/>
              <w:b/>
              <w:sz w:val="28"/>
            </w:rPr>
          </w:pPr>
        </w:p>
      </w:tc>
      <w:tc>
        <w:tcPr>
          <w:tcW w:w="7877" w:type="dxa"/>
          <w:vAlign w:val="center"/>
        </w:tcPr>
        <w:p w14:paraId="56E6C891" w14:textId="77777777" w:rsidR="00363B6A" w:rsidRPr="0014028D" w:rsidRDefault="00363B6A"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363B6A" w:rsidRPr="00E53A13" w:rsidRDefault="00363B6A"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363B6A" w:rsidRPr="00144D02" w:rsidRDefault="00363B6A"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83497"/>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6E8"/>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2314"/>
    <w:rsid w:val="001A436E"/>
    <w:rsid w:val="001A5221"/>
    <w:rsid w:val="001A5691"/>
    <w:rsid w:val="001A63FB"/>
    <w:rsid w:val="001A6697"/>
    <w:rsid w:val="001A7A81"/>
    <w:rsid w:val="001B44BF"/>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3B6A"/>
    <w:rsid w:val="00364A6B"/>
    <w:rsid w:val="00371225"/>
    <w:rsid w:val="003712C3"/>
    <w:rsid w:val="003772A3"/>
    <w:rsid w:val="00381020"/>
    <w:rsid w:val="0038619F"/>
    <w:rsid w:val="003903FA"/>
    <w:rsid w:val="00390409"/>
    <w:rsid w:val="00391C70"/>
    <w:rsid w:val="003A4161"/>
    <w:rsid w:val="003B0591"/>
    <w:rsid w:val="003C5459"/>
    <w:rsid w:val="003D47DF"/>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C11BC"/>
    <w:rsid w:val="004D07EC"/>
    <w:rsid w:val="004D1E1B"/>
    <w:rsid w:val="004D1F77"/>
    <w:rsid w:val="004D243F"/>
    <w:rsid w:val="004D4B20"/>
    <w:rsid w:val="004D4EC6"/>
    <w:rsid w:val="004D5AC4"/>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4125"/>
    <w:rsid w:val="005A6F2D"/>
    <w:rsid w:val="005B7743"/>
    <w:rsid w:val="005C166A"/>
    <w:rsid w:val="005C2E84"/>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35AD"/>
    <w:rsid w:val="00714F47"/>
    <w:rsid w:val="00716FB9"/>
    <w:rsid w:val="0071716A"/>
    <w:rsid w:val="00721F3E"/>
    <w:rsid w:val="0073539F"/>
    <w:rsid w:val="007423F2"/>
    <w:rsid w:val="00745CB1"/>
    <w:rsid w:val="007463AC"/>
    <w:rsid w:val="00747DE2"/>
    <w:rsid w:val="00750095"/>
    <w:rsid w:val="007506B9"/>
    <w:rsid w:val="007516C8"/>
    <w:rsid w:val="00755127"/>
    <w:rsid w:val="0075612D"/>
    <w:rsid w:val="00756841"/>
    <w:rsid w:val="00756BCC"/>
    <w:rsid w:val="00760F6A"/>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A3308"/>
    <w:rsid w:val="007B40E7"/>
    <w:rsid w:val="007B46A2"/>
    <w:rsid w:val="007B5CA8"/>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0401"/>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41E9"/>
    <w:rsid w:val="00A35708"/>
    <w:rsid w:val="00A3684D"/>
    <w:rsid w:val="00A4245F"/>
    <w:rsid w:val="00A428AD"/>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28FD"/>
    <w:rsid w:val="00AD6926"/>
    <w:rsid w:val="00AE0AB8"/>
    <w:rsid w:val="00AE594F"/>
    <w:rsid w:val="00AF07CE"/>
    <w:rsid w:val="00AF170A"/>
    <w:rsid w:val="00AF37C4"/>
    <w:rsid w:val="00B00E3C"/>
    <w:rsid w:val="00B00FBE"/>
    <w:rsid w:val="00B06BE3"/>
    <w:rsid w:val="00B13A59"/>
    <w:rsid w:val="00B3430E"/>
    <w:rsid w:val="00B413A4"/>
    <w:rsid w:val="00B4446A"/>
    <w:rsid w:val="00B51C32"/>
    <w:rsid w:val="00B52B8B"/>
    <w:rsid w:val="00B5308B"/>
    <w:rsid w:val="00B53F3E"/>
    <w:rsid w:val="00B5410E"/>
    <w:rsid w:val="00B5782D"/>
    <w:rsid w:val="00B60406"/>
    <w:rsid w:val="00B606AB"/>
    <w:rsid w:val="00B61E90"/>
    <w:rsid w:val="00B64C27"/>
    <w:rsid w:val="00B64FA9"/>
    <w:rsid w:val="00B80A09"/>
    <w:rsid w:val="00B87D94"/>
    <w:rsid w:val="00B91861"/>
    <w:rsid w:val="00B95AEA"/>
    <w:rsid w:val="00BA043C"/>
    <w:rsid w:val="00BA3DAA"/>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615C3"/>
    <w:rsid w:val="00D63AE7"/>
    <w:rsid w:val="00D64D91"/>
    <w:rsid w:val="00D70A3A"/>
    <w:rsid w:val="00D74944"/>
    <w:rsid w:val="00D812DE"/>
    <w:rsid w:val="00D81524"/>
    <w:rsid w:val="00D85737"/>
    <w:rsid w:val="00D86C7A"/>
    <w:rsid w:val="00D9293A"/>
    <w:rsid w:val="00D97FE1"/>
    <w:rsid w:val="00DA014E"/>
    <w:rsid w:val="00DA3EDC"/>
    <w:rsid w:val="00DA47FB"/>
    <w:rsid w:val="00DA6483"/>
    <w:rsid w:val="00DA68EF"/>
    <w:rsid w:val="00DB4FF1"/>
    <w:rsid w:val="00DB50F7"/>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0DBF"/>
    <w:rsid w:val="00E31423"/>
    <w:rsid w:val="00E32F03"/>
    <w:rsid w:val="00E35E3B"/>
    <w:rsid w:val="00E37AF1"/>
    <w:rsid w:val="00E507B3"/>
    <w:rsid w:val="00E50948"/>
    <w:rsid w:val="00E53A13"/>
    <w:rsid w:val="00E54BB0"/>
    <w:rsid w:val="00E554F8"/>
    <w:rsid w:val="00E56586"/>
    <w:rsid w:val="00E60441"/>
    <w:rsid w:val="00E72FA8"/>
    <w:rsid w:val="00E741D1"/>
    <w:rsid w:val="00E77303"/>
    <w:rsid w:val="00E81B6D"/>
    <w:rsid w:val="00E85C54"/>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Hervorhebung">
    <w:name w:val="Emphasis"/>
    <w:basedOn w:val="Absatz-Standardschriftart"/>
    <w:qFormat/>
    <w:rsid w:val="00363B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www.youtube.com/watch?v=PT-nbpMSQxg" TargetMode="External"/><Relationship Id="rId20" Type="http://schemas.openxmlformats.org/officeDocument/2006/relationships/header" Target="header5.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sv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63</Pages>
  <Words>11348</Words>
  <Characters>71496</Characters>
  <Application>Microsoft Office Word</Application>
  <DocSecurity>0</DocSecurity>
  <Lines>595</Lines>
  <Paragraphs>165</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82679</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257</cp:revision>
  <cp:lastPrinted>2019-03-18T17:27:00Z</cp:lastPrinted>
  <dcterms:created xsi:type="dcterms:W3CDTF">2021-02-12T08:50:00Z</dcterms:created>
  <dcterms:modified xsi:type="dcterms:W3CDTF">2021-04-02T12:40:00Z</dcterms:modified>
</cp:coreProperties>
</file>